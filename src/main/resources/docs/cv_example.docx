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C1CA2" w14:textId="77777777" w:rsidR="007F025C" w:rsidRDefault="007F025C" w:rsidP="007F025C"/>
    <w:tbl>
      <w:tblPr>
        <w:tblStyle w:val="TableGrid"/>
        <w:tblpPr w:leftFromText="180" w:rightFromText="180" w:horzAnchor="margin" w:tblpX="-100" w:tblpY="285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6480"/>
      </w:tblGrid>
      <w:tr w:rsidR="00576537" w:rsidRPr="00576537" w14:paraId="7CE7CA6A" w14:textId="77777777" w:rsidTr="00C36596">
        <w:trPr>
          <w:trHeight w:val="903"/>
        </w:trPr>
        <w:tc>
          <w:tcPr>
            <w:tcW w:w="9630" w:type="dxa"/>
            <w:gridSpan w:val="2"/>
          </w:tcPr>
          <w:p w14:paraId="08032D26" w14:textId="77777777" w:rsidR="00576537" w:rsidRPr="00576537" w:rsidRDefault="00576537" w:rsidP="001A3BA5">
            <w:pPr>
              <w:pStyle w:val="Heading1"/>
              <w:outlineLvl w:val="0"/>
              <w:rPr>
                <w:lang w:val="lv-LV"/>
              </w:rPr>
            </w:pPr>
          </w:p>
        </w:tc>
      </w:tr>
      <w:tr w:rsidR="001A3BA5" w:rsidRPr="00576537" w14:paraId="278B1DB2" w14:textId="77777777" w:rsidTr="00C36596">
        <w:trPr>
          <w:trHeight w:val="903"/>
        </w:trPr>
        <w:tc>
          <w:tcPr>
            <w:tcW w:w="9630" w:type="dxa"/>
            <w:gridSpan w:val="2"/>
          </w:tcPr>
          <w:p w14:paraId="634D4CE0" w14:textId="77777777" w:rsidR="001A3BA5" w:rsidRPr="00576537" w:rsidRDefault="001A3BA5" w:rsidP="001A3BA5">
            <w:pPr>
              <w:pStyle w:val="Heading1"/>
              <w:outlineLvl w:val="0"/>
              <w:rPr>
                <w:lang w:val="lv-LV"/>
              </w:rPr>
            </w:pPr>
            <w:r w:rsidRPr="00576537">
              <w:rPr>
                <w:lang w:val="lv-LV"/>
              </w:rPr>
              <w:t>VISPĀRĪGAS ZIŅAS</w:t>
            </w:r>
          </w:p>
        </w:tc>
      </w:tr>
      <w:tr w:rsidR="00A93CCB" w:rsidRPr="00576537" w14:paraId="1D4A5482" w14:textId="77777777" w:rsidTr="00C36596">
        <w:trPr>
          <w:trHeight w:val="320"/>
        </w:trPr>
        <w:tc>
          <w:tcPr>
            <w:tcW w:w="3150" w:type="dxa"/>
          </w:tcPr>
          <w:p w14:paraId="1EFEF3DB" w14:textId="77777777" w:rsidR="00A93CCB" w:rsidRPr="00576537" w:rsidRDefault="00A93CCB" w:rsidP="001A3BA5">
            <w:pPr>
              <w:rPr>
                <w:b/>
                <w:lang w:val="lv-LV"/>
              </w:rPr>
            </w:pPr>
          </w:p>
        </w:tc>
        <w:tc>
          <w:tcPr>
            <w:tcW w:w="6480" w:type="dxa"/>
          </w:tcPr>
          <w:p w14:paraId="35DDE942" w14:textId="77777777" w:rsidR="00A93CCB" w:rsidRPr="00576537" w:rsidRDefault="00A93CCB" w:rsidP="001A3BA5">
            <w:pPr>
              <w:rPr>
                <w:lang w:val="lv-LV"/>
              </w:rPr>
            </w:pPr>
          </w:p>
        </w:tc>
      </w:tr>
      <w:tr w:rsidR="001A3BA5" w:rsidRPr="00576537" w14:paraId="4E279AF4" w14:textId="77777777" w:rsidTr="00C36596">
        <w:trPr>
          <w:trHeight w:val="320"/>
        </w:trPr>
        <w:tc>
          <w:tcPr>
            <w:tcW w:w="3150" w:type="dxa"/>
          </w:tcPr>
          <w:p w14:paraId="4798B64C" w14:textId="77777777" w:rsidR="001A3BA5" w:rsidRPr="00576537" w:rsidRDefault="001A3BA5" w:rsidP="001A3BA5">
            <w:pPr>
              <w:rPr>
                <w:b/>
                <w:lang w:val="lv-LV"/>
              </w:rPr>
            </w:pPr>
            <w:r w:rsidRPr="00576537">
              <w:rPr>
                <w:b/>
                <w:lang w:val="lv-LV"/>
              </w:rPr>
              <w:t>Vārds:</w:t>
            </w:r>
          </w:p>
        </w:tc>
        <w:sdt>
          <w:sdtPr>
            <w:rPr>
              <w:lang w:val="lv-LV"/>
            </w:rPr>
            <w:id w:val="-59562856"/>
            <w:placeholder>
              <w:docPart w:val="C3CD8151131A4CE0AD9C6D0BED4360DF"/>
            </w:placeholder>
            <w:dataBinding w:prefixMappings="xmlns:ns0='My_second_xml' " w:xpath="/ns0:RTU_cv_test[1]/ns0:MyN[1]" w:storeItemID="{C1C82760-F60F-4B99-B205-3CAB04284B09}"/>
            <w:text/>
          </w:sdtPr>
          <w:sdtEndPr/>
          <w:sdtContent>
            <w:tc>
              <w:tcPr>
                <w:tcW w:w="6480" w:type="dxa"/>
              </w:tcPr>
              <w:p w14:paraId="48966EDB" w14:textId="327F475E" w:rsidR="001A3BA5" w:rsidRPr="00576537" w:rsidRDefault="00567D11" w:rsidP="001A3BA5">
                <w:pPr>
                  <w:rPr>
                    <w:lang w:val="lv-LV"/>
                  </w:rPr>
                </w:pPr>
                <w:proofErr w:type="spellStart"/>
                <w:r>
                  <w:rPr>
                    <w:lang w:val="lv-LV"/>
                  </w:rPr>
                  <w:t>Testname</w:t>
                </w:r>
                <w:proofErr w:type="spellEnd"/>
              </w:p>
            </w:tc>
          </w:sdtContent>
        </w:sdt>
      </w:tr>
      <w:tr w:rsidR="001A3BA5" w:rsidRPr="00576537" w14:paraId="067A2129" w14:textId="77777777" w:rsidTr="00C36596">
        <w:trPr>
          <w:trHeight w:val="338"/>
        </w:trPr>
        <w:tc>
          <w:tcPr>
            <w:tcW w:w="3150" w:type="dxa"/>
          </w:tcPr>
          <w:p w14:paraId="607062D9" w14:textId="77777777" w:rsidR="001A3BA5" w:rsidRPr="00576537" w:rsidRDefault="001A3BA5" w:rsidP="001A3BA5">
            <w:pPr>
              <w:rPr>
                <w:b/>
                <w:lang w:val="lv-LV"/>
              </w:rPr>
            </w:pPr>
            <w:r w:rsidRPr="00576537">
              <w:rPr>
                <w:b/>
                <w:lang w:val="lv-LV"/>
              </w:rPr>
              <w:t>Uzvārds:</w:t>
            </w:r>
          </w:p>
        </w:tc>
        <w:sdt>
          <w:sdtPr>
            <w:rPr>
              <w:lang w:val="lv-LV"/>
            </w:rPr>
            <w:id w:val="-1158839673"/>
            <w:placeholder>
              <w:docPart w:val="6DCD80A0DC674E1697FB699FBBB919AB"/>
            </w:placeholder>
            <w:dataBinding w:prefixMappings="xmlns:ns0='My_second_xml' " w:xpath="/ns0:RTU_cv_test[1]/ns0:MySN[1]" w:storeItemID="{C1C82760-F60F-4B99-B205-3CAB04284B09}"/>
            <w:text/>
          </w:sdtPr>
          <w:sdtEndPr/>
          <w:sdtContent>
            <w:tc>
              <w:tcPr>
                <w:tcW w:w="6480" w:type="dxa"/>
              </w:tcPr>
              <w:p w14:paraId="528D015D" w14:textId="57E1BF42" w:rsidR="001A3BA5" w:rsidRPr="00576537" w:rsidRDefault="00567D11" w:rsidP="001A3BA5">
                <w:pPr>
                  <w:rPr>
                    <w:lang w:val="lv-LV"/>
                  </w:rPr>
                </w:pPr>
                <w:proofErr w:type="spellStart"/>
                <w:r>
                  <w:rPr>
                    <w:lang w:val="lv-LV"/>
                  </w:rPr>
                  <w:t>Testsurname</w:t>
                </w:r>
                <w:proofErr w:type="spellEnd"/>
              </w:p>
            </w:tc>
          </w:sdtContent>
        </w:sdt>
      </w:tr>
      <w:tr w:rsidR="001A3BA5" w:rsidRPr="00576537" w14:paraId="49DA1DEC" w14:textId="77777777" w:rsidTr="00C36596">
        <w:trPr>
          <w:trHeight w:val="338"/>
        </w:trPr>
        <w:tc>
          <w:tcPr>
            <w:tcW w:w="3150" w:type="dxa"/>
          </w:tcPr>
          <w:p w14:paraId="1656C33E" w14:textId="77777777" w:rsidR="001A3BA5" w:rsidRPr="00576537" w:rsidRDefault="001A3BA5" w:rsidP="001A3BA5">
            <w:pPr>
              <w:rPr>
                <w:b/>
                <w:lang w:val="lv-LV"/>
              </w:rPr>
            </w:pPr>
            <w:r w:rsidRPr="00576537">
              <w:rPr>
                <w:b/>
                <w:lang w:val="lv-LV"/>
              </w:rPr>
              <w:t>Dzimšanas datums:</w:t>
            </w:r>
          </w:p>
        </w:tc>
        <w:sdt>
          <w:sdtPr>
            <w:rPr>
              <w:lang w:val="lv-LV"/>
            </w:rPr>
            <w:id w:val="-764450803"/>
            <w:placeholder>
              <w:docPart w:val="41F699EB8B14427D9A69D84D64D87A4F"/>
            </w:placeholder>
            <w:dataBinding w:prefixMappings="xmlns:ns0='My_second_xml' " w:xpath="/ns0:RTU_cv_test[1]/ns0:DOB[1]" w:storeItemID="{C1C82760-F60F-4B99-B205-3CAB04284B09}"/>
            <w:date w:fullDate="1998-08-2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480" w:type="dxa"/>
              </w:tcPr>
              <w:p w14:paraId="198CCE7C" w14:textId="77777777" w:rsidR="001A3BA5" w:rsidRPr="00576537" w:rsidRDefault="00567D11" w:rsidP="001A3BA5">
                <w:pPr>
                  <w:rPr>
                    <w:lang w:val="lv-LV"/>
                  </w:rPr>
                </w:pPr>
                <w:r>
                  <w:t>8/29/1998</w:t>
                </w:r>
              </w:p>
            </w:tc>
          </w:sdtContent>
        </w:sdt>
      </w:tr>
      <w:tr w:rsidR="001A3BA5" w:rsidRPr="00576537" w14:paraId="05580299" w14:textId="77777777" w:rsidTr="00C36596">
        <w:trPr>
          <w:trHeight w:val="320"/>
        </w:trPr>
        <w:tc>
          <w:tcPr>
            <w:tcW w:w="3150" w:type="dxa"/>
          </w:tcPr>
          <w:p w14:paraId="4FBACD63" w14:textId="77777777" w:rsidR="001A3BA5" w:rsidRPr="00576537" w:rsidRDefault="001A3BA5" w:rsidP="001A3BA5">
            <w:pPr>
              <w:rPr>
                <w:b/>
                <w:lang w:val="lv-LV"/>
              </w:rPr>
            </w:pPr>
            <w:r w:rsidRPr="00576537">
              <w:rPr>
                <w:b/>
                <w:lang w:val="lv-LV"/>
              </w:rPr>
              <w:t>Darbavietas adrese:</w:t>
            </w:r>
          </w:p>
        </w:tc>
        <w:sdt>
          <w:sdtPr>
            <w:rPr>
              <w:lang w:val="lv-LV"/>
            </w:rPr>
            <w:id w:val="1955746088"/>
            <w:placeholder>
              <w:docPart w:val="1E38F28CA5B34B27B7A5B64C7106F449"/>
            </w:placeholder>
            <w:dataBinding w:prefixMappings="xmlns:ns0='My_second_xml' " w:xpath="/ns0:RTU_cv_test[1]/ns0:JA[1]" w:storeItemID="{C1C82760-F60F-4B99-B205-3CAB04284B09}"/>
            <w:text/>
          </w:sdtPr>
          <w:sdtEndPr/>
          <w:sdtContent>
            <w:tc>
              <w:tcPr>
                <w:tcW w:w="6480" w:type="dxa"/>
              </w:tcPr>
              <w:p w14:paraId="4C6622F6" w14:textId="0A732637" w:rsidR="001A3BA5" w:rsidRPr="00576537" w:rsidRDefault="00567D11" w:rsidP="001A3BA5">
                <w:pPr>
                  <w:rPr>
                    <w:lang w:val="lv-LV"/>
                  </w:rPr>
                </w:pPr>
                <w:proofErr w:type="spellStart"/>
                <w:r>
                  <w:rPr>
                    <w:lang w:val="lv-LV"/>
                  </w:rPr>
                  <w:t>Testaddress</w:t>
                </w:r>
                <w:proofErr w:type="spellEnd"/>
              </w:p>
            </w:tc>
          </w:sdtContent>
        </w:sdt>
      </w:tr>
      <w:tr w:rsidR="001A3BA5" w:rsidRPr="00576537" w14:paraId="65E4E218" w14:textId="77777777" w:rsidTr="00C36596">
        <w:trPr>
          <w:trHeight w:val="338"/>
        </w:trPr>
        <w:tc>
          <w:tcPr>
            <w:tcW w:w="3150" w:type="dxa"/>
          </w:tcPr>
          <w:p w14:paraId="1C686926" w14:textId="77777777" w:rsidR="001A3BA5" w:rsidRPr="00576537" w:rsidRDefault="001A3BA5" w:rsidP="001A3BA5">
            <w:pPr>
              <w:rPr>
                <w:b/>
                <w:lang w:val="lv-LV"/>
              </w:rPr>
            </w:pPr>
            <w:r w:rsidRPr="00576537">
              <w:rPr>
                <w:b/>
                <w:lang w:val="lv-LV"/>
              </w:rPr>
              <w:t>Tālrunis numurs:</w:t>
            </w:r>
          </w:p>
        </w:tc>
        <w:sdt>
          <w:sdtPr>
            <w:rPr>
              <w:lang w:val="lv-LV"/>
            </w:rPr>
            <w:id w:val="288474567"/>
            <w:placeholder>
              <w:docPart w:val="83831C1E610B42C79A7E861A33A41170"/>
            </w:placeholder>
            <w:dataBinding w:prefixMappings="xmlns:ns0='My_second_xml' " w:xpath="/ns0:RTU_cv_test[1]/ns0:TN[1]" w:storeItemID="{C1C82760-F60F-4B99-B205-3CAB04284B09}"/>
            <w:text/>
          </w:sdtPr>
          <w:sdtEndPr/>
          <w:sdtContent>
            <w:tc>
              <w:tcPr>
                <w:tcW w:w="6480" w:type="dxa"/>
              </w:tcPr>
              <w:p w14:paraId="6C9687CE" w14:textId="0281304A" w:rsidR="001A3BA5" w:rsidRPr="00576537" w:rsidRDefault="00567D11" w:rsidP="001A3BA5">
                <w:pPr>
                  <w:rPr>
                    <w:lang w:val="lv-LV"/>
                  </w:rPr>
                </w:pPr>
                <w:r>
                  <w:rPr>
                    <w:lang w:val="lv-LV"/>
                  </w:rPr>
                  <w:t>26 555 555</w:t>
                </w:r>
              </w:p>
            </w:tc>
          </w:sdtContent>
        </w:sdt>
      </w:tr>
      <w:tr w:rsidR="001A3BA5" w:rsidRPr="00576537" w14:paraId="1968D232" w14:textId="77777777" w:rsidTr="00C36596">
        <w:trPr>
          <w:trHeight w:val="320"/>
        </w:trPr>
        <w:tc>
          <w:tcPr>
            <w:tcW w:w="3150" w:type="dxa"/>
          </w:tcPr>
          <w:p w14:paraId="18C2A117" w14:textId="77777777" w:rsidR="001A3BA5" w:rsidRPr="00576537" w:rsidRDefault="001A3BA5" w:rsidP="001A3BA5">
            <w:pPr>
              <w:rPr>
                <w:b/>
                <w:lang w:val="lv-LV"/>
              </w:rPr>
            </w:pPr>
            <w:r w:rsidRPr="00576537">
              <w:rPr>
                <w:b/>
                <w:lang w:val="lv-LV"/>
              </w:rPr>
              <w:t>E-pasts:</w:t>
            </w:r>
          </w:p>
        </w:tc>
        <w:sdt>
          <w:sdtPr>
            <w:rPr>
              <w:lang w:val="lv-LV"/>
            </w:rPr>
            <w:id w:val="-1033114051"/>
            <w:placeholder>
              <w:docPart w:val="B73B491022E44805842103CBEF79B565"/>
            </w:placeholder>
            <w:dataBinding w:prefixMappings="xmlns:ns0='My_second_xml' " w:xpath="/ns0:RTU_cv_test[1]/ns0:EM[1]" w:storeItemID="{C1C82760-F60F-4B99-B205-3CAB04284B09}"/>
            <w:text/>
          </w:sdtPr>
          <w:sdtEndPr/>
          <w:sdtContent>
            <w:tc>
              <w:tcPr>
                <w:tcW w:w="6480" w:type="dxa"/>
              </w:tcPr>
              <w:p w14:paraId="7DAAB82F" w14:textId="295EB8B8" w:rsidR="001A3BA5" w:rsidRPr="00576537" w:rsidRDefault="00567D11" w:rsidP="001A3BA5">
                <w:pPr>
                  <w:rPr>
                    <w:lang w:val="lv-LV"/>
                  </w:rPr>
                </w:pPr>
                <w:r>
                  <w:rPr>
                    <w:lang w:val="lv-LV"/>
                  </w:rPr>
                  <w:t>test@rtu.lv</w:t>
                </w:r>
              </w:p>
            </w:tc>
          </w:sdtContent>
        </w:sdt>
      </w:tr>
      <w:tr w:rsidR="00A51298" w:rsidRPr="00576537" w14:paraId="6C9D1FA5" w14:textId="77777777" w:rsidTr="00C36596">
        <w:trPr>
          <w:trHeight w:val="320"/>
        </w:trPr>
        <w:tc>
          <w:tcPr>
            <w:tcW w:w="3150" w:type="dxa"/>
          </w:tcPr>
          <w:p w14:paraId="65548A06" w14:textId="77777777" w:rsidR="00A51298" w:rsidRPr="00576537" w:rsidRDefault="00A51298" w:rsidP="001A3BA5">
            <w:pPr>
              <w:rPr>
                <w:b/>
                <w:lang w:val="lv-LV"/>
              </w:rPr>
            </w:pPr>
          </w:p>
        </w:tc>
        <w:tc>
          <w:tcPr>
            <w:tcW w:w="6480" w:type="dxa"/>
          </w:tcPr>
          <w:p w14:paraId="773FFB6B" w14:textId="77777777" w:rsidR="00A51298" w:rsidRPr="00576537" w:rsidRDefault="00A51298" w:rsidP="001A3BA5">
            <w:pPr>
              <w:rPr>
                <w:lang w:val="lv-LV"/>
              </w:rPr>
            </w:pPr>
          </w:p>
        </w:tc>
      </w:tr>
      <w:tr w:rsidR="001A3BA5" w:rsidRPr="00576537" w14:paraId="7730A261" w14:textId="77777777" w:rsidTr="00C36596">
        <w:trPr>
          <w:trHeight w:val="451"/>
        </w:trPr>
        <w:tc>
          <w:tcPr>
            <w:tcW w:w="9630" w:type="dxa"/>
            <w:gridSpan w:val="2"/>
          </w:tcPr>
          <w:p w14:paraId="62D3ECCF" w14:textId="77777777" w:rsidR="001A3BA5" w:rsidRPr="00576537" w:rsidRDefault="001A3BA5" w:rsidP="001A3BA5">
            <w:pPr>
              <w:pStyle w:val="Heading2"/>
              <w:outlineLvl w:val="1"/>
              <w:rPr>
                <w:lang w:val="lv-LV"/>
              </w:rPr>
            </w:pPr>
            <w:r w:rsidRPr="00576537">
              <w:rPr>
                <w:lang w:val="lv-LV"/>
              </w:rPr>
              <w:t>Izglītība</w:t>
            </w:r>
          </w:p>
        </w:tc>
      </w:tr>
      <w:sdt>
        <w:sdtPr>
          <w:rPr>
            <w:lang w:val="lv-LV"/>
          </w:rPr>
          <w:id w:val="1637686508"/>
          <w15:repeatingSection/>
        </w:sdtPr>
        <w:sdtEndPr/>
        <w:sdtContent>
          <w:sdt>
            <w:sdtPr>
              <w:rPr>
                <w:lang w:val="lv-LV"/>
              </w:rPr>
              <w:id w:val="1165205316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1A3BA5" w:rsidRPr="00576537" w14:paraId="27B4C6AB" w14:textId="77777777" w:rsidTr="00C36596">
                <w:trPr>
                  <w:trHeight w:val="320"/>
                </w:trPr>
                <w:tc>
                  <w:tcPr>
                    <w:tcW w:w="3150" w:type="dxa"/>
                  </w:tcPr>
                  <w:p w14:paraId="1FD253A2" w14:textId="77777777" w:rsidR="001A3BA5" w:rsidRPr="00576537" w:rsidRDefault="001A3BA5" w:rsidP="001A3BA5">
                    <w:pPr>
                      <w:pStyle w:val="ListParagraph"/>
                      <w:numPr>
                        <w:ilvl w:val="0"/>
                        <w:numId w:val="20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Laika periods:</w:t>
                    </w:r>
                  </w:p>
                </w:tc>
                <w:tc>
                  <w:tcPr>
                    <w:tcW w:w="6480" w:type="dxa"/>
                  </w:tcPr>
                  <w:p w14:paraId="62DF3302" w14:textId="2213D8A2" w:rsidR="001A3BA5" w:rsidRPr="00576537" w:rsidRDefault="0035544E" w:rsidP="001A3BA5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No </w:t>
                    </w:r>
                    <w:sdt>
                      <w:sdtPr>
                        <w:rPr>
                          <w:lang w:val="lv-LV"/>
                        </w:rPr>
                        <w:id w:val="321477109"/>
                        <w:placeholder>
                          <w:docPart w:val="96D550E474AA44A381864FA4B2DFF413"/>
                        </w:placeholder>
                        <w:date w:fullDate="2007-07-20T00:00:00Z">
                          <w:dateFormat w:val="dd.MM.yyyy."/>
                          <w:lid w:val="lv-LV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A30D1">
                          <w:rPr>
                            <w:lang w:val="lv-LV"/>
                          </w:rPr>
                          <w:t>20.07.2007.</w:t>
                        </w:r>
                      </w:sdtContent>
                    </w:sdt>
                    <w:r w:rsidRPr="00576537">
                      <w:rPr>
                        <w:lang w:val="lv-LV"/>
                      </w:rPr>
                      <w:t xml:space="preserve"> līdz </w:t>
                    </w:r>
                    <w:sdt>
                      <w:sdtPr>
                        <w:rPr>
                          <w:lang w:val="lv-LV"/>
                        </w:rPr>
                        <w:id w:val="1742204225"/>
                        <w:placeholder>
                          <w:docPart w:val="E9DEDBE8853E4F939E15A6BA5E5A57C8"/>
                        </w:placeholder>
                        <w:date w:fullDate="2018-06-30T00:00:00Z">
                          <w:dateFormat w:val="dd.MM.yyyy."/>
                          <w:lid w:val="lv-LV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FA30D1">
                          <w:rPr>
                            <w:lang w:val="lv-LV"/>
                          </w:rPr>
                          <w:t>30.06.2018.</w:t>
                        </w:r>
                      </w:sdtContent>
                    </w:sdt>
                  </w:p>
                </w:tc>
              </w:tr>
              <w:tr w:rsidR="001A3BA5" w:rsidRPr="00576537" w14:paraId="6FADDB5B" w14:textId="77777777" w:rsidTr="00C36596">
                <w:trPr>
                  <w:trHeight w:val="338"/>
                </w:trPr>
                <w:tc>
                  <w:tcPr>
                    <w:tcW w:w="3150" w:type="dxa"/>
                  </w:tcPr>
                  <w:p w14:paraId="5D365A06" w14:textId="77777777" w:rsidR="001A3BA5" w:rsidRPr="00576537" w:rsidRDefault="001A3BA5" w:rsidP="001A3BA5">
                    <w:pPr>
                      <w:pStyle w:val="ListParagraph"/>
                      <w:numPr>
                        <w:ilvl w:val="0"/>
                        <w:numId w:val="20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Piešķirtais grāds:</w:t>
                    </w:r>
                  </w:p>
                </w:tc>
                <w:sdt>
                  <w:sdtPr>
                    <w:rPr>
                      <w:lang w:val="lv-LV"/>
                    </w:rPr>
                    <w:id w:val="1313139595"/>
                    <w:placeholder>
                      <w:docPart w:val="A49559B2E59F4DC08FB207D8337E8C0C"/>
                    </w:placeholder>
                    <w:dropDownList>
                      <w:listItem w:value="Choose an item."/>
                      <w:listItem w:displayText="Dr. arch. " w:value="Dr. arch. "/>
                      <w:listItem w:displayText="Dr. habil. arch." w:value="Dr. habil. arch."/>
                      <w:listItem w:displayText="Dr. biol. " w:value="Dr. biol. "/>
                      <w:listItem w:displayText="Dr. habil. biol." w:value="Dr. habil. biol."/>
                      <w:listItem w:displayText="Dr. sc. comp. " w:value="Dr. sc. comp. "/>
                      <w:listItem w:displayText="Dr. habil. sc. comp." w:value="Dr. habil. sc. comp."/>
                      <w:listItem w:displayText="Dr. oec. " w:value="Dr. oec. "/>
                      <w:listItem w:displayText="Dr. habil. oec." w:value="Dr. habil. oec."/>
                      <w:listItem w:displayText="Dr. pharm. " w:value="Dr. pharm. "/>
                      <w:listItem w:displayText="Dr. habil. pharm." w:value="Dr. habil. pharm."/>
                      <w:listItem w:displayText="Dr. philol. " w:value="Dr. philol. "/>
                      <w:listItem w:displayText="Dr. habil. philol." w:value="Dr. habil. philol."/>
                      <w:listItem w:displayText="Dr. phil. " w:value="Dr. phil. "/>
                      <w:listItem w:displayText="Dr. habil. phil." w:value="Dr. habil. phil."/>
                      <w:listItem w:displayText="Dr. phys. " w:value="Dr. phys. "/>
                      <w:listItem w:displayText="Dr. habil. phys." w:value="Dr. habil. phys."/>
                      <w:listItem w:displayText="Dr. geogr. " w:value="Dr. geogr. "/>
                      <w:listItem w:displayText="Dr. habil. geogr." w:value="Dr. habil. geogr."/>
                      <w:listItem w:displayText="Dr. geol. " w:value="Dr. geol. "/>
                      <w:listItem w:displayText="Dr. habil. geol." w:value="Dr. habil. geol."/>
                      <w:listItem w:displayText="Dr. sc. ing. " w:value="Dr. sc. ing. "/>
                      <w:listItem w:displayText="Dr. habil. sc. ing." w:value="Dr. habil. sc. ing."/>
                      <w:listItem w:displayText="Dr. chem. " w:value="Dr. chem. "/>
                      <w:listItem w:displayText="Dr. habil. chem." w:value="Dr. habil. chem."/>
                      <w:listItem w:displayText="Dr. agr." w:value="Dr. agr."/>
                      <w:listItem w:displayText="Dr. habil. agr." w:value="Dr. habil. agr."/>
                      <w:listItem w:displayText="Dr. math." w:value="Dr. math."/>
                      <w:listItem w:displayText="Dr. habil. math." w:value="Dr. habil. math."/>
                      <w:listItem w:displayText="Dr.art" w:value="Dr.art"/>
                      <w:listItem w:displayText="Dr. habil. art." w:value="Dr. habil. art."/>
                      <w:listItem w:displayText="Dr. med." w:value="Dr. med."/>
                      <w:listItem w:displayText="Dr. habil. med." w:value="Dr. habil. med."/>
                      <w:listItem w:displayText="Dr. silv." w:value="Dr. silv."/>
                      <w:listItem w:displayText="Dr. habil. silv." w:value="Dr. habil. silv."/>
                      <w:listItem w:displayText="Dr. paed" w:value="Dr. paed"/>
                      <w:listItem w:displayText="Dr. habil. paed." w:value="Dr. habil. paed."/>
                      <w:listItem w:displayText="Dr. sc. pol. " w:value="Dr. sc. pol. "/>
                      <w:listItem w:displayText="Dr. habil. sc. pol." w:value="Dr. habil. sc. pol."/>
                      <w:listItem w:displayText="Dr. theol." w:value="Dr. theol."/>
                      <w:listItem w:displayText="Dr. habil. theol." w:value="Dr. habil. theol."/>
                      <w:listItem w:displayText="Dr. jur" w:value="Dr. jur"/>
                      <w:listItem w:displayText="Dr. habil. jur." w:value="Dr. habil. jur."/>
                      <w:listItem w:displayText="Dr. med. vet." w:value="Dr. med. vet."/>
                      <w:listItem w:displayText="Dr. habil. med. vet." w:value="Dr. habil. med. vet."/>
                      <w:listItem w:displayText="Dr. hist" w:value="Dr. hist"/>
                      <w:listItem w:displayText="Dr. habil. hist." w:value="Dr. habil. hist."/>
                    </w:dropDownList>
                  </w:sdtPr>
                  <w:sdtEndPr/>
                  <w:sdtContent>
                    <w:tc>
                      <w:tcPr>
                        <w:tcW w:w="6480" w:type="dxa"/>
                      </w:tcPr>
                      <w:p w14:paraId="09287219" w14:textId="090C2003" w:rsidR="001A3BA5" w:rsidRPr="00576537" w:rsidRDefault="00FA30D1" w:rsidP="001A3BA5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 xml:space="preserve">Dr. phys. </w:t>
                        </w:r>
                      </w:p>
                    </w:tc>
                  </w:sdtContent>
                </w:sdt>
              </w:tr>
              <w:tr w:rsidR="001A3BA5" w:rsidRPr="00576537" w14:paraId="21FFFEF8" w14:textId="77777777" w:rsidTr="00C36596">
                <w:trPr>
                  <w:trHeight w:val="320"/>
                </w:trPr>
                <w:tc>
                  <w:tcPr>
                    <w:tcW w:w="3150" w:type="dxa"/>
                  </w:tcPr>
                  <w:p w14:paraId="7BC52DB0" w14:textId="77777777" w:rsidR="001A3BA5" w:rsidRPr="00576537" w:rsidRDefault="001A3BA5" w:rsidP="001A3BA5">
                    <w:pPr>
                      <w:pStyle w:val="ListParagraph"/>
                      <w:numPr>
                        <w:ilvl w:val="0"/>
                        <w:numId w:val="20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Promocijas darbs:</w:t>
                    </w:r>
                  </w:p>
                </w:tc>
                <w:sdt>
                  <w:sdtPr>
                    <w:rPr>
                      <w:lang w:val="lv-LV"/>
                    </w:rPr>
                    <w:id w:val="-1753583233"/>
                    <w:placeholder>
                      <w:docPart w:val="D248771F68214850AB44F489ABF55D0A"/>
                    </w:placeholder>
                    <w:text/>
                  </w:sdtPr>
                  <w:sdtEndPr/>
                  <w:sdtContent>
                    <w:tc>
                      <w:tcPr>
                        <w:tcW w:w="6480" w:type="dxa"/>
                      </w:tcPr>
                      <w:p w14:paraId="5676AE0D" w14:textId="04CF3AA9" w:rsidR="001A3BA5" w:rsidRPr="00576537" w:rsidRDefault="00FA30D1" w:rsidP="001A3BA5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Physics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lv-LV"/>
                          </w:rPr>
                          <w:t>the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lv-LV"/>
                          </w:rPr>
                          <w:t>best</w:t>
                        </w:r>
                        <w:proofErr w:type="spellEnd"/>
                      </w:p>
                    </w:tc>
                  </w:sdtContent>
                </w:sdt>
              </w:tr>
              <w:tr w:rsidR="001A3BA5" w:rsidRPr="00576537" w14:paraId="408EBEC1" w14:textId="77777777" w:rsidTr="00C36596">
                <w:trPr>
                  <w:trHeight w:val="338"/>
                </w:trPr>
                <w:tc>
                  <w:tcPr>
                    <w:tcW w:w="3150" w:type="dxa"/>
                  </w:tcPr>
                  <w:p w14:paraId="74E52630" w14:textId="77777777" w:rsidR="001A3BA5" w:rsidRPr="00576537" w:rsidRDefault="001A3BA5" w:rsidP="001A3BA5">
                    <w:pPr>
                      <w:pStyle w:val="ListParagraph"/>
                      <w:numPr>
                        <w:ilvl w:val="0"/>
                        <w:numId w:val="20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Izglītības iestāde:</w:t>
                    </w:r>
                  </w:p>
                </w:tc>
                <w:sdt>
                  <w:sdtPr>
                    <w:rPr>
                      <w:lang w:val="lv-LV"/>
                    </w:rPr>
                    <w:id w:val="1634754302"/>
                    <w:placeholder>
                      <w:docPart w:val="9B72E93009C14C209F8C5279E81B9DBE"/>
                    </w:placeholder>
                    <w:text/>
                  </w:sdtPr>
                  <w:sdtEndPr/>
                  <w:sdtContent>
                    <w:tc>
                      <w:tcPr>
                        <w:tcW w:w="6480" w:type="dxa"/>
                      </w:tcPr>
                      <w:p w14:paraId="15F70530" w14:textId="6A4D4184" w:rsidR="001A3BA5" w:rsidRPr="00576537" w:rsidRDefault="00FA30D1" w:rsidP="001A3BA5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RTU</w:t>
                        </w:r>
                      </w:p>
                    </w:tc>
                  </w:sdtContent>
                </w:sdt>
              </w:tr>
              <w:tr w:rsidR="006F6FC8" w:rsidRPr="00576537" w14:paraId="0239F2B4" w14:textId="77777777" w:rsidTr="00C36596">
                <w:trPr>
                  <w:trHeight w:val="338"/>
                </w:trPr>
                <w:tc>
                  <w:tcPr>
                    <w:tcW w:w="9630" w:type="dxa"/>
                    <w:gridSpan w:val="2"/>
                  </w:tcPr>
                  <w:p w14:paraId="3F38D46B" w14:textId="77777777" w:rsidR="006F6FC8" w:rsidRPr="00576537" w:rsidRDefault="006F6FC8" w:rsidP="001A3BA5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</w:tbl>
    <w:p w14:paraId="0420911A" w14:textId="77777777" w:rsidR="00544F3E" w:rsidRDefault="00544F3E">
      <w:r>
        <w:rPr>
          <w:b/>
        </w:rPr>
        <w:br w:type="page"/>
      </w:r>
    </w:p>
    <w:tbl>
      <w:tblPr>
        <w:tblStyle w:val="TableGrid"/>
        <w:tblpPr w:leftFromText="180" w:rightFromText="180" w:horzAnchor="margin" w:tblpX="-100" w:tblpY="285"/>
        <w:tblW w:w="96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50"/>
        <w:gridCol w:w="1345"/>
        <w:gridCol w:w="1350"/>
        <w:gridCol w:w="1080"/>
        <w:gridCol w:w="1260"/>
        <w:gridCol w:w="1445"/>
      </w:tblGrid>
      <w:tr w:rsidR="00A93CCB" w:rsidRPr="00576537" w14:paraId="27259AAF" w14:textId="77777777" w:rsidTr="002632E0">
        <w:trPr>
          <w:trHeight w:val="432"/>
        </w:trPr>
        <w:tc>
          <w:tcPr>
            <w:tcW w:w="9630" w:type="dxa"/>
            <w:gridSpan w:val="6"/>
          </w:tcPr>
          <w:p w14:paraId="706B3E47" w14:textId="77777777" w:rsidR="00A93CCB" w:rsidRDefault="00A93CCB" w:rsidP="001A3BA5">
            <w:pPr>
              <w:pStyle w:val="Heading2"/>
              <w:outlineLvl w:val="1"/>
              <w:rPr>
                <w:lang w:val="lv-LV"/>
              </w:rPr>
            </w:pPr>
          </w:p>
          <w:p w14:paraId="5D412497" w14:textId="77777777" w:rsidR="00544F3E" w:rsidRPr="00544F3E" w:rsidRDefault="00544F3E" w:rsidP="00544F3E">
            <w:pPr>
              <w:rPr>
                <w:lang w:val="lv-LV"/>
              </w:rPr>
            </w:pPr>
          </w:p>
        </w:tc>
      </w:tr>
      <w:tr w:rsidR="001A3BA5" w:rsidRPr="00576537" w14:paraId="297B2F24" w14:textId="77777777" w:rsidTr="002632E0">
        <w:trPr>
          <w:trHeight w:val="432"/>
        </w:trPr>
        <w:tc>
          <w:tcPr>
            <w:tcW w:w="9630" w:type="dxa"/>
            <w:gridSpan w:val="6"/>
          </w:tcPr>
          <w:p w14:paraId="68ABFFA4" w14:textId="77777777" w:rsidR="001A3BA5" w:rsidRPr="00576537" w:rsidRDefault="001A3BA5" w:rsidP="001A3BA5">
            <w:pPr>
              <w:pStyle w:val="Heading2"/>
              <w:outlineLvl w:val="1"/>
              <w:rPr>
                <w:lang w:val="lv-LV"/>
              </w:rPr>
            </w:pPr>
            <w:r w:rsidRPr="00576537">
              <w:rPr>
                <w:lang w:val="lv-LV"/>
              </w:rPr>
              <w:t>Valodas</w:t>
            </w:r>
          </w:p>
        </w:tc>
      </w:tr>
      <w:tr w:rsidR="001A3BA5" w:rsidRPr="00576537" w14:paraId="1ED198E7" w14:textId="77777777" w:rsidTr="002632E0">
        <w:trPr>
          <w:trHeight w:val="357"/>
        </w:trPr>
        <w:tc>
          <w:tcPr>
            <w:tcW w:w="3150" w:type="dxa"/>
          </w:tcPr>
          <w:p w14:paraId="75CC3584" w14:textId="77777777" w:rsidR="001A3BA5" w:rsidRPr="00576537" w:rsidRDefault="001A3BA5" w:rsidP="001A3BA5">
            <w:pPr>
              <w:pStyle w:val="ListParagraph"/>
              <w:numPr>
                <w:ilvl w:val="0"/>
                <w:numId w:val="19"/>
              </w:numPr>
              <w:rPr>
                <w:lang w:val="lv-LV"/>
              </w:rPr>
            </w:pPr>
            <w:r w:rsidRPr="00576537">
              <w:rPr>
                <w:lang w:val="lv-LV"/>
              </w:rPr>
              <w:t>Dzimtā valoda:</w:t>
            </w:r>
          </w:p>
        </w:tc>
        <w:tc>
          <w:tcPr>
            <w:tcW w:w="6480" w:type="dxa"/>
            <w:gridSpan w:val="5"/>
          </w:tcPr>
          <w:p w14:paraId="362E070F" w14:textId="0D5D5B68" w:rsidR="001A3BA5" w:rsidRPr="00576537" w:rsidRDefault="00D60E1E" w:rsidP="00A51298">
            <w:pPr>
              <w:tabs>
                <w:tab w:val="center" w:pos="3132"/>
              </w:tabs>
              <w:rPr>
                <w:lang w:val="lv-LV"/>
              </w:rPr>
            </w:pPr>
            <w:sdt>
              <w:sdtPr>
                <w:rPr>
                  <w:lang w:val="lv-LV"/>
                </w:rPr>
                <w:id w:val="2099061231"/>
                <w:placeholder>
                  <w:docPart w:val="C7608119A27A41D5A5FB55FECF4D3BE4"/>
                </w:placeholder>
                <w:dataBinding w:prefixMappings="xmlns:ns0='My_second_xml' " w:xpath="/ns0:RTU_cv_test[1]/ns0:Self_assessment[1]" w:storeItemID="{C1C82760-F60F-4B99-B205-3CAB04284B09}"/>
                <w:dropDownList>
                  <w:listItem w:value="Choose an item."/>
                  <w:listItem w:displayText="Mandarīnu " w:value="Mandarīnu "/>
                  <w:listItem w:displayText="Spāņu valoda" w:value="Spāņu valoda"/>
                  <w:listItem w:displayText="Angļu valoda" w:value="Angļu valoda"/>
                  <w:listItem w:displayText="Hindi" w:value="Hindi"/>
                  <w:listItem w:displayText="Bengāļu valoda" w:value="Bengāļu valoda"/>
                  <w:listItem w:displayText="Portugāļu valoda" w:value="Portugāļu valoda"/>
                  <w:listItem w:displayText="Krievu valoda" w:value="Krievu valoda"/>
                  <w:listItem w:displayText="Japāņu valoda" w:value="Japāņu valoda"/>
                  <w:listItem w:displayText="Pandžabu valoda" w:value="Pandžabu valoda"/>
                  <w:listItem w:displayText="Vācu valoda" w:value="Vācu valoda"/>
                  <w:listItem w:displayText="Javiešu valoda" w:value="Javiešu valoda"/>
                  <w:listItem w:displayText="Vjetnamiešu valoda" w:value="Vjetnamiešu valoda"/>
                  <w:listItem w:displayText="Telugu valoda" w:value="Telugu valoda"/>
                  <w:listItem w:displayText="Korejiešu valoda" w:value="Korejiešu valoda"/>
                  <w:listItem w:displayText="Franču valoda" w:value="Franču valoda"/>
                  <w:listItem w:displayText="Marathu valoda" w:value="Marathu valoda"/>
                  <w:listItem w:displayText="Poļu valoda" w:value="Poļu valoda"/>
                  <w:listItem w:displayText="Ukraiņu valoda" w:value="Ukraiņu valoda"/>
                  <w:listItem w:displayText="Itāļu valoda" w:value="Itāļu valoda"/>
                  <w:listItem w:displayText="Latviešu valoda" w:value="Latviešu valoda"/>
                </w:dropDownList>
              </w:sdtPr>
              <w:sdtEndPr/>
              <w:sdtContent>
                <w:r w:rsidR="000F06D3">
                  <w:rPr>
                    <w:lang w:val="lv-LV"/>
                  </w:rPr>
                  <w:t>Angļu valoda</w:t>
                </w:r>
              </w:sdtContent>
            </w:sdt>
            <w:r w:rsidR="00A51298" w:rsidRPr="00576537">
              <w:rPr>
                <w:lang w:val="lv-LV"/>
              </w:rPr>
              <w:tab/>
            </w:r>
          </w:p>
        </w:tc>
      </w:tr>
      <w:sdt>
        <w:sdtPr>
          <w:rPr>
            <w:lang w:val="lv-LV"/>
          </w:rPr>
          <w:id w:val="-2039801501"/>
          <w15:repeatingSection/>
        </w:sdtPr>
        <w:sdtEndPr/>
        <w:sdtContent>
          <w:sdt>
            <w:sdtPr>
              <w:rPr>
                <w:lang w:val="lv-LV"/>
              </w:rPr>
              <w:id w:val="-562955954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A51298" w:rsidRPr="00576537" w14:paraId="244DA23A" w14:textId="77777777" w:rsidTr="002632E0">
                <w:trPr>
                  <w:trHeight w:val="357"/>
                </w:trPr>
                <w:tc>
                  <w:tcPr>
                    <w:tcW w:w="3150" w:type="dxa"/>
                  </w:tcPr>
                  <w:p w14:paraId="69E39036" w14:textId="77777777" w:rsidR="00A51298" w:rsidRPr="00576537" w:rsidRDefault="00A51298" w:rsidP="00A51298">
                    <w:pPr>
                      <w:rPr>
                        <w:lang w:val="lv-LV"/>
                      </w:rPr>
                    </w:pPr>
                  </w:p>
                </w:tc>
                <w:tc>
                  <w:tcPr>
                    <w:tcW w:w="6480" w:type="dxa"/>
                    <w:gridSpan w:val="5"/>
                  </w:tcPr>
                  <w:p w14:paraId="5A204D98" w14:textId="77777777" w:rsidR="00A51298" w:rsidRPr="00576537" w:rsidRDefault="00A51298" w:rsidP="00A51298">
                    <w:pPr>
                      <w:rPr>
                        <w:lang w:val="lv-LV"/>
                      </w:rPr>
                    </w:pPr>
                  </w:p>
                </w:tc>
              </w:tr>
              <w:tr w:rsidR="001A3BA5" w:rsidRPr="00576537" w14:paraId="41E81BFF" w14:textId="77777777" w:rsidTr="002632E0">
                <w:trPr>
                  <w:trHeight w:val="338"/>
                </w:trPr>
                <w:tc>
                  <w:tcPr>
                    <w:tcW w:w="3150" w:type="dxa"/>
                    <w:tcBorders>
                      <w:bottom w:val="single" w:sz="4" w:space="0" w:color="auto"/>
                    </w:tcBorders>
                  </w:tcPr>
                  <w:p w14:paraId="51555506" w14:textId="77777777" w:rsidR="001A3BA5" w:rsidRPr="00576537" w:rsidRDefault="001A3BA5" w:rsidP="002632E0">
                    <w:pPr>
                      <w:pStyle w:val="ListParagraph"/>
                      <w:numPr>
                        <w:ilvl w:val="0"/>
                        <w:numId w:val="21"/>
                      </w:numPr>
                      <w:rPr>
                        <w:b/>
                        <w:lang w:val="lv-LV"/>
                      </w:rPr>
                    </w:pPr>
                    <w:r w:rsidRPr="00576537">
                      <w:rPr>
                        <w:b/>
                        <w:lang w:val="lv-LV"/>
                      </w:rPr>
                      <w:t>Citas valodas:</w:t>
                    </w:r>
                  </w:p>
                </w:tc>
                <w:sdt>
                  <w:sdtPr>
                    <w:rPr>
                      <w:lang w:val="lv-LV"/>
                    </w:rPr>
                    <w:id w:val="-1277557436"/>
                    <w:placeholder>
                      <w:docPart w:val="3DCA2B37463D4FEDAEC1D65828EA0327"/>
                    </w:placeholder>
                    <w:dataBinding w:prefixMappings="xmlns:ns0='My_second_xml' " w:xpath="/ns0:RTU_cv_test[1]/ns0:Self_assessment[1]" w:storeItemID="{C1C82760-F60F-4B99-B205-3CAB04284B09}"/>
                    <w:dropDownList>
                      <w:listItem w:value="Choose an item."/>
                      <w:listItem w:displayText="Mandarīnu " w:value="Mandarīnu "/>
                      <w:listItem w:displayText="Spāņu valoda" w:value="Spāņu valoda"/>
                      <w:listItem w:displayText="Angļu valoda" w:value="Angļu valoda"/>
                      <w:listItem w:displayText="Hindi" w:value="Hindi"/>
                      <w:listItem w:displayText="Bengāļu valoda" w:value="Bengāļu valoda"/>
                      <w:listItem w:displayText="Portugāļu valoda" w:value="Portugāļu valoda"/>
                      <w:listItem w:displayText="Krievu valoda" w:value="Krievu valoda"/>
                      <w:listItem w:displayText="Japāņu valoda" w:value="Japāņu valoda"/>
                      <w:listItem w:displayText="Pandžabu valoda" w:value="Pandžabu valoda"/>
                      <w:listItem w:displayText="Vācu valoda" w:value="Vācu valoda"/>
                      <w:listItem w:displayText="Javiešu valoda" w:value="Javiešu valoda"/>
                      <w:listItem w:displayText="Vjetnamiešu valoda" w:value="Vjetnamiešu valoda"/>
                      <w:listItem w:displayText="Telugu valoda" w:value="Telugu valoda"/>
                      <w:listItem w:displayText="Korejiešu valoda" w:value="Korejiešu valoda"/>
                      <w:listItem w:displayText="Franču valoda" w:value="Franču valoda"/>
                      <w:listItem w:displayText="Marathu valoda" w:value="Marathu valoda"/>
                      <w:listItem w:displayText="Poļu valoda" w:value="Poļu valoda"/>
                      <w:listItem w:displayText="Ukraiņu valoda" w:value="Ukraiņu valoda"/>
                      <w:listItem w:displayText="Itāļu valoda" w:value="Itāļu valoda"/>
                      <w:listItem w:displayText="Latviešu valoda" w:value="Latviešu valoda"/>
                    </w:dropDownList>
                  </w:sdtPr>
                  <w:sdtEndPr/>
                  <w:sdtContent>
                    <w:tc>
                      <w:tcPr>
                        <w:tcW w:w="6480" w:type="dxa"/>
                        <w:gridSpan w:val="5"/>
                        <w:tcBorders>
                          <w:bottom w:val="single" w:sz="4" w:space="0" w:color="auto"/>
                        </w:tcBorders>
                      </w:tcPr>
                      <w:p w14:paraId="51ABABBC" w14:textId="5BD61EA2" w:rsidR="001A3BA5" w:rsidRPr="00576537" w:rsidRDefault="001E11A7" w:rsidP="001A3BA5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 xml:space="preserve">Mandarīnu </w:t>
                        </w:r>
                      </w:p>
                    </w:tc>
                  </w:sdtContent>
                </w:sdt>
              </w:tr>
              <w:tr w:rsidR="00C23F27" w:rsidRPr="00576537" w14:paraId="7E51F408" w14:textId="77777777" w:rsidTr="002632E0">
                <w:trPr>
                  <w:trHeight w:val="338"/>
                </w:trPr>
                <w:tc>
                  <w:tcPr>
                    <w:tcW w:w="3150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0086D12B" w14:textId="77777777" w:rsidR="00C23F27" w:rsidRPr="00576537" w:rsidRDefault="00C23F27" w:rsidP="002632E0">
                    <w:pPr>
                      <w:rPr>
                        <w:b/>
                        <w:i/>
                        <w:sz w:val="16"/>
                        <w:szCs w:val="16"/>
                        <w:lang w:val="lv-LV"/>
                      </w:rPr>
                    </w:pPr>
                    <w:r w:rsidRPr="00576537">
                      <w:rPr>
                        <w:b/>
                        <w:i/>
                        <w:sz w:val="16"/>
                        <w:szCs w:val="16"/>
                        <w:lang w:val="lv-LV"/>
                      </w:rPr>
                      <w:t>Pašnovērtējums</w:t>
                    </w:r>
                  </w:p>
                </w:tc>
                <w:tc>
                  <w:tcPr>
                    <w:tcW w:w="2695" w:type="dxa"/>
                    <w:gridSpan w:val="2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4F1315B1" w14:textId="77777777" w:rsidR="00C23F27" w:rsidRPr="00576537" w:rsidRDefault="00C23F27" w:rsidP="00C23F27">
                    <w:pPr>
                      <w:rPr>
                        <w:b/>
                        <w:lang w:val="lv-LV"/>
                      </w:rPr>
                    </w:pPr>
                    <w:r w:rsidRPr="00576537">
                      <w:rPr>
                        <w:b/>
                        <w:lang w:val="lv-LV"/>
                      </w:rPr>
                      <w:t>Sapratne</w:t>
                    </w:r>
                  </w:p>
                </w:tc>
                <w:tc>
                  <w:tcPr>
                    <w:tcW w:w="2340" w:type="dxa"/>
                    <w:gridSpan w:val="2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2A34148D" w14:textId="77777777" w:rsidR="00C23F27" w:rsidRPr="00576537" w:rsidRDefault="00C23F27" w:rsidP="00C23F27">
                    <w:pPr>
                      <w:rPr>
                        <w:b/>
                        <w:lang w:val="lv-LV"/>
                      </w:rPr>
                    </w:pPr>
                    <w:r w:rsidRPr="00576537">
                      <w:rPr>
                        <w:b/>
                        <w:lang w:val="lv-LV"/>
                      </w:rPr>
                      <w:t>Runāšana</w:t>
                    </w:r>
                  </w:p>
                </w:tc>
                <w:tc>
                  <w:tcPr>
                    <w:tcW w:w="1445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2B051DB8" w14:textId="77777777" w:rsidR="00C23F27" w:rsidRPr="00576537" w:rsidRDefault="00C23F27" w:rsidP="00C23F27">
                    <w:pPr>
                      <w:rPr>
                        <w:b/>
                        <w:lang w:val="lv-LV"/>
                      </w:rPr>
                    </w:pPr>
                    <w:r w:rsidRPr="00576537">
                      <w:rPr>
                        <w:b/>
                        <w:lang w:val="lv-LV"/>
                      </w:rPr>
                      <w:t>Rakstīšana</w:t>
                    </w:r>
                  </w:p>
                </w:tc>
              </w:tr>
              <w:tr w:rsidR="00C12900" w:rsidRPr="00576537" w14:paraId="6CA17973" w14:textId="77777777" w:rsidTr="002632E0">
                <w:trPr>
                  <w:trHeight w:val="338"/>
                </w:trPr>
                <w:tc>
                  <w:tcPr>
                    <w:tcW w:w="3150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290BCF18" w14:textId="77777777" w:rsidR="00C12900" w:rsidRPr="00576537" w:rsidRDefault="00C12900" w:rsidP="002632E0">
                    <w:pPr>
                      <w:rPr>
                        <w:b/>
                        <w:i/>
                        <w:sz w:val="16"/>
                        <w:szCs w:val="16"/>
                        <w:lang w:val="lv-LV"/>
                      </w:rPr>
                    </w:pPr>
                    <w:r w:rsidRPr="00576537">
                      <w:rPr>
                        <w:b/>
                        <w:i/>
                        <w:sz w:val="16"/>
                        <w:szCs w:val="16"/>
                        <w:lang w:val="lv-LV"/>
                      </w:rPr>
                      <w:t>Eiropas līmenis (*)</w:t>
                    </w:r>
                  </w:p>
                </w:tc>
                <w:tc>
                  <w:tcPr>
                    <w:tcW w:w="1345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45148CAE" w14:textId="77777777" w:rsidR="00C12900" w:rsidRPr="00576537" w:rsidRDefault="00C12900" w:rsidP="00C12900">
                    <w:pPr>
                      <w:rPr>
                        <w:i/>
                        <w:lang w:val="lv-LV"/>
                      </w:rPr>
                    </w:pPr>
                    <w:r w:rsidRPr="00576537">
                      <w:rPr>
                        <w:i/>
                        <w:lang w:val="lv-LV"/>
                      </w:rPr>
                      <w:t>Klausīšanās</w:t>
                    </w:r>
                  </w:p>
                </w:tc>
                <w:tc>
                  <w:tcPr>
                    <w:tcW w:w="1350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4065DB8F" w14:textId="77777777" w:rsidR="00C12900" w:rsidRPr="00576537" w:rsidRDefault="00C12900" w:rsidP="00C12900">
                    <w:pPr>
                      <w:rPr>
                        <w:i/>
                        <w:lang w:val="lv-LV"/>
                      </w:rPr>
                    </w:pPr>
                    <w:r w:rsidRPr="00576537">
                      <w:rPr>
                        <w:i/>
                        <w:lang w:val="lv-LV"/>
                      </w:rPr>
                      <w:t>Lasīšana</w:t>
                    </w:r>
                  </w:p>
                </w:tc>
                <w:tc>
                  <w:tcPr>
                    <w:tcW w:w="1080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1EA4C974" w14:textId="77777777" w:rsidR="00C12900" w:rsidRPr="00576537" w:rsidRDefault="00C12900" w:rsidP="00C12900">
                    <w:pPr>
                      <w:rPr>
                        <w:i/>
                        <w:lang w:val="lv-LV"/>
                      </w:rPr>
                    </w:pPr>
                    <w:r w:rsidRPr="00576537">
                      <w:rPr>
                        <w:i/>
                        <w:lang w:val="lv-LV"/>
                      </w:rPr>
                      <w:t>Dialogs</w:t>
                    </w:r>
                  </w:p>
                </w:tc>
                <w:tc>
                  <w:tcPr>
                    <w:tcW w:w="1260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32D12C13" w14:textId="77777777" w:rsidR="00C12900" w:rsidRPr="00576537" w:rsidRDefault="00C12900" w:rsidP="00C12900">
                    <w:pPr>
                      <w:rPr>
                        <w:i/>
                        <w:lang w:val="lv-LV"/>
                      </w:rPr>
                    </w:pPr>
                    <w:r w:rsidRPr="00576537">
                      <w:rPr>
                        <w:i/>
                        <w:lang w:val="lv-LV"/>
                      </w:rPr>
                      <w:t>Monologs</w:t>
                    </w:r>
                  </w:p>
                </w:tc>
                <w:tc>
                  <w:tcPr>
                    <w:tcW w:w="1445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1D94B2F1" w14:textId="77777777" w:rsidR="00C12900" w:rsidRPr="00576537" w:rsidRDefault="00C12900" w:rsidP="00C12900">
                    <w:pPr>
                      <w:rPr>
                        <w:lang w:val="lv-LV"/>
                      </w:rPr>
                    </w:pPr>
                  </w:p>
                </w:tc>
              </w:tr>
              <w:tr w:rsidR="00C23F27" w:rsidRPr="00576537" w14:paraId="5AC38193" w14:textId="77777777" w:rsidTr="002632E0">
                <w:trPr>
                  <w:trHeight w:val="338"/>
                </w:trPr>
                <w:tc>
                  <w:tcPr>
                    <w:tcW w:w="3150" w:type="dxa"/>
                    <w:tcBorders>
                      <w:top w:val="single" w:sz="4" w:space="0" w:color="auto"/>
                      <w:bottom w:val="single" w:sz="4" w:space="0" w:color="auto"/>
                    </w:tcBorders>
                  </w:tcPr>
                  <w:p w14:paraId="09BD2FEF" w14:textId="77777777" w:rsidR="00C23F27" w:rsidRPr="002632E0" w:rsidRDefault="00D60E1E" w:rsidP="002632E0">
                    <w:pPr>
                      <w:rPr>
                        <w:sz w:val="20"/>
                        <w:szCs w:val="20"/>
                        <w:lang w:val="lv-LV"/>
                      </w:rPr>
                    </w:pPr>
                    <w:hyperlink r:id="rId7" w:history="1">
                      <w:r w:rsidR="006F6FC8" w:rsidRPr="002632E0">
                        <w:rPr>
                          <w:rStyle w:val="Hyperlink"/>
                          <w:i/>
                          <w:sz w:val="20"/>
                          <w:szCs w:val="20"/>
                          <w:lang w:val="lv-LV"/>
                        </w:rPr>
                        <w:t xml:space="preserve"> Pašnovērtējuma tabula</w:t>
                      </w:r>
                    </w:hyperlink>
                  </w:p>
                </w:tc>
                <w:sdt>
                  <w:sdtPr>
                    <w:rPr>
                      <w:lang w:val="lv-LV"/>
                    </w:rPr>
                    <w:id w:val="921753202"/>
                    <w:placeholder>
                      <w:docPart w:val="F45BB9881A484870A7CF4C680BB78429"/>
                    </w:placeholder>
                    <w:dataBinding w:prefixMappings="xmlns:ns0='My_second_1_xml' " w:xpath="/ns0:RTU_cv_test[1]/ns0:L_E1[1]" w:storeItemID="{FFD05DC8-47FA-4878-8177-7E68CE75FD8C}"/>
                    <w:dropDownList>
                      <w:listItem w:value="Choose an item."/>
                      <w:listItem w:displayText="A1" w:value="A1"/>
                      <w:listItem w:displayText="A2 " w:value="A2"/>
                      <w:listItem w:displayText="B1" w:value="B1"/>
                      <w:listItem w:displayText="B2" w:value="B2"/>
                      <w:listItem w:displayText="C1" w:value="C1"/>
                      <w:listItem w:displayText="C2" w:value="C2"/>
                    </w:dropDownList>
                  </w:sdtPr>
                  <w:sdtEndPr/>
                  <w:sdtContent>
                    <w:tc>
                      <w:tcPr>
                        <w:tcW w:w="1345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39E4A0BE" w14:textId="37E6405D" w:rsidR="00C23F27" w:rsidRPr="00576537" w:rsidRDefault="000E3C6A" w:rsidP="00A93CCB">
                        <w:pPr>
                          <w:jc w:val="center"/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A1</w:t>
                        </w:r>
                      </w:p>
                    </w:tc>
                  </w:sdtContent>
                </w:sdt>
                <w:sdt>
                  <w:sdtPr>
                    <w:rPr>
                      <w:lang w:val="lv-LV"/>
                    </w:rPr>
                    <w:id w:val="1163504261"/>
                    <w:placeholder>
                      <w:docPart w:val="18F9341CDFD140908E912B159F85A0AD"/>
                    </w:placeholder>
                    <w:dataBinding w:prefixMappings="xmlns:ns0='My_second_1_xml' " w:xpath="/ns0:RTU_cv_test[1]/ns0:L_E2[1]" w:storeItemID="{FFD05DC8-47FA-4878-8177-7E68CE75FD8C}"/>
                    <w:dropDownList>
                      <w:listItem w:value="Choose an item."/>
                      <w:listItem w:displayText="A1" w:value="A1"/>
                      <w:listItem w:displayText="A2" w:value="A2"/>
                      <w:listItem w:displayText="B2" w:value="B2"/>
                      <w:listItem w:displayText="B1" w:value="B1"/>
                      <w:listItem w:displayText="C1" w:value="C1"/>
                      <w:listItem w:displayText="C2" w:value="C2"/>
                    </w:dropDownList>
                  </w:sdtPr>
                  <w:sdtEndPr/>
                  <w:sdtContent>
                    <w:tc>
                      <w:tcPr>
                        <w:tcW w:w="135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12F7665A" w14:textId="0D51013A" w:rsidR="00C23F27" w:rsidRPr="00576537" w:rsidRDefault="000E3C6A" w:rsidP="00A93CCB">
                        <w:pPr>
                          <w:jc w:val="center"/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B2</w:t>
                        </w:r>
                      </w:p>
                    </w:tc>
                  </w:sdtContent>
                </w:sdt>
                <w:sdt>
                  <w:sdtPr>
                    <w:rPr>
                      <w:lang w:val="lv-LV"/>
                    </w:rPr>
                    <w:id w:val="257649364"/>
                    <w:placeholder>
                      <w:docPart w:val="03F55FA189414393B1C0B88C553D2690"/>
                    </w:placeholder>
                    <w:dataBinding w:prefixMappings="xmlns:ns0='My_second_1_xml' " w:xpath="/ns0:RTU_cv_test[1]/ns0:L_E3[1]" w:storeItemID="{FFD05DC8-47FA-4878-8177-7E68CE75FD8C}"/>
                    <w:dropDownList>
                      <w:listItem w:value="Choose an item."/>
                      <w:listItem w:displayText="A1" w:value="A1"/>
                      <w:listItem w:displayText="A2" w:value="A2"/>
                      <w:listItem w:displayText="B1" w:value="B1"/>
                      <w:listItem w:displayText="B2" w:value="B2"/>
                      <w:listItem w:displayText="C1" w:value="C1"/>
                      <w:listItem w:displayText="C2" w:value="C2"/>
                    </w:dropDownList>
                  </w:sdtPr>
                  <w:sdtEndPr/>
                  <w:sdtContent>
                    <w:tc>
                      <w:tcPr>
                        <w:tcW w:w="108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381E4F8E" w14:textId="1DF6A1FA" w:rsidR="00C23F27" w:rsidRPr="00576537" w:rsidRDefault="000E3C6A" w:rsidP="00A93CCB">
                        <w:pPr>
                          <w:jc w:val="center"/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C1</w:t>
                        </w:r>
                      </w:p>
                    </w:tc>
                  </w:sdtContent>
                </w:sdt>
                <w:sdt>
                  <w:sdtPr>
                    <w:rPr>
                      <w:lang w:val="lv-LV"/>
                    </w:rPr>
                    <w:id w:val="-1446147514"/>
                    <w:placeholder>
                      <w:docPart w:val="7CE5AE9C87E7426488BB7B26C479D24B"/>
                    </w:placeholder>
                    <w:dataBinding w:prefixMappings="xmlns:ns0='My_second_1_xml' " w:xpath="/ns0:RTU_cv_test[1]/ns0:L_E4[1]" w:storeItemID="{FFD05DC8-47FA-4878-8177-7E68CE75FD8C}"/>
                    <w:dropDownList>
                      <w:listItem w:value="Choose an item."/>
                      <w:listItem w:displayText="A1" w:value="A1"/>
                      <w:listItem w:displayText="A2" w:value="A2"/>
                      <w:listItem w:displayText="B1" w:value="B1"/>
                      <w:listItem w:displayText="B2" w:value="B2"/>
                      <w:listItem w:displayText="C1" w:value="C1"/>
                      <w:listItem w:displayText="C2" w:value="C2"/>
                    </w:dropDownList>
                  </w:sdtPr>
                  <w:sdtEndPr/>
                  <w:sdtContent>
                    <w:tc>
                      <w:tcPr>
                        <w:tcW w:w="1260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7DDED1A6" w14:textId="2ABE0CE2" w:rsidR="00C23F27" w:rsidRPr="00576537" w:rsidRDefault="000E3C6A" w:rsidP="00A93CCB">
                        <w:pPr>
                          <w:jc w:val="center"/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A1</w:t>
                        </w:r>
                      </w:p>
                    </w:tc>
                  </w:sdtContent>
                </w:sdt>
                <w:sdt>
                  <w:sdtPr>
                    <w:rPr>
                      <w:lang w:val="lv-LV"/>
                    </w:rPr>
                    <w:id w:val="159118431"/>
                    <w:placeholder>
                      <w:docPart w:val="DDDC0BB194CF4E29A192AB0767DF7BF0"/>
                    </w:placeholder>
                    <w:dataBinding w:prefixMappings="xmlns:ns0='My_second_1_xml' " w:xpath="/ns0:RTU_cv_test[1]/ns0:L_E5[1]" w:storeItemID="{FFD05DC8-47FA-4878-8177-7E68CE75FD8C}"/>
                    <w:dropDownList>
                      <w:listItem w:value="Choose an item."/>
                      <w:listItem w:displayText="A1" w:value="A1"/>
                      <w:listItem w:displayText="A2" w:value="A2"/>
                      <w:listItem w:displayText="B2" w:value="B2"/>
                      <w:listItem w:displayText="B1" w:value="B1"/>
                      <w:listItem w:displayText="C1" w:value="C1"/>
                      <w:listItem w:displayText="C2" w:value="C2"/>
                    </w:dropDownList>
                  </w:sdtPr>
                  <w:sdtEndPr/>
                  <w:sdtContent>
                    <w:tc>
                      <w:tcPr>
                        <w:tcW w:w="1445" w:type="dxa"/>
                        <w:tcBorders>
                          <w:top w:val="single" w:sz="4" w:space="0" w:color="auto"/>
                          <w:bottom w:val="single" w:sz="4" w:space="0" w:color="auto"/>
                        </w:tcBorders>
                      </w:tcPr>
                      <w:p w14:paraId="681DD00D" w14:textId="3BAEDE80" w:rsidR="00C23F27" w:rsidRPr="00576537" w:rsidRDefault="000E3C6A" w:rsidP="00A93CCB">
                        <w:pPr>
                          <w:jc w:val="center"/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C2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14:paraId="194ED21A" w14:textId="77777777" w:rsidR="002A05CF" w:rsidRPr="00576537" w:rsidRDefault="00852F1B" w:rsidP="00512CDC">
      <w:pPr>
        <w:rPr>
          <w:lang w:val="lv-LV"/>
        </w:rPr>
      </w:pPr>
      <w:r w:rsidRPr="00576537">
        <w:rPr>
          <w:lang w:val="lv-LV"/>
        </w:rPr>
        <w:softHyphen/>
      </w:r>
    </w:p>
    <w:p w14:paraId="7FDEDFEC" w14:textId="77777777" w:rsidR="002A05CF" w:rsidRPr="00576537" w:rsidRDefault="002A05CF" w:rsidP="002A05CF">
      <w:pPr>
        <w:rPr>
          <w:lang w:val="lv-LV"/>
        </w:rPr>
      </w:pPr>
      <w:r w:rsidRPr="00576537">
        <w:rPr>
          <w:lang w:val="lv-LV"/>
        </w:rPr>
        <w:br w:type="page"/>
      </w:r>
      <w:bookmarkStart w:id="0" w:name="_GoBack"/>
      <w:bookmarkEnd w:id="0"/>
    </w:p>
    <w:p w14:paraId="24414E95" w14:textId="77777777" w:rsidR="00512CDC" w:rsidRPr="00576537" w:rsidRDefault="00512CDC" w:rsidP="00512CDC">
      <w:pPr>
        <w:rPr>
          <w:lang w:val="lv-LV"/>
        </w:rPr>
      </w:pPr>
    </w:p>
    <w:tbl>
      <w:tblPr>
        <w:tblStyle w:val="TableGrid"/>
        <w:tblW w:w="96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30"/>
        <w:gridCol w:w="2997"/>
        <w:gridCol w:w="3303"/>
      </w:tblGrid>
      <w:tr w:rsidR="00576537" w:rsidRPr="00576537" w14:paraId="0B6D41D8" w14:textId="77777777" w:rsidTr="00C36596">
        <w:tc>
          <w:tcPr>
            <w:tcW w:w="9630" w:type="dxa"/>
            <w:gridSpan w:val="3"/>
          </w:tcPr>
          <w:p w14:paraId="787068B1" w14:textId="77777777" w:rsidR="00576537" w:rsidRPr="00576537" w:rsidRDefault="00576537" w:rsidP="001A3BA5">
            <w:pPr>
              <w:pStyle w:val="Heading2"/>
              <w:outlineLvl w:val="1"/>
              <w:rPr>
                <w:lang w:val="lv-LV"/>
              </w:rPr>
            </w:pPr>
          </w:p>
        </w:tc>
      </w:tr>
      <w:tr w:rsidR="001A3BA5" w:rsidRPr="00576537" w14:paraId="4C654561" w14:textId="77777777" w:rsidTr="00C36596">
        <w:tc>
          <w:tcPr>
            <w:tcW w:w="9630" w:type="dxa"/>
            <w:gridSpan w:val="3"/>
          </w:tcPr>
          <w:p w14:paraId="7983B28A" w14:textId="77777777" w:rsidR="001A3BA5" w:rsidRPr="00576537" w:rsidRDefault="00576537" w:rsidP="001A3BA5">
            <w:pPr>
              <w:pStyle w:val="Heading2"/>
              <w:outlineLvl w:val="1"/>
              <w:rPr>
                <w:lang w:val="lv-LV"/>
              </w:rPr>
            </w:pPr>
            <w:r>
              <w:rPr>
                <w:lang w:val="lv-LV"/>
              </w:rPr>
              <w:t>Darba pieredze, eks</w:t>
            </w:r>
            <w:r w:rsidR="001A3BA5" w:rsidRPr="00576537">
              <w:rPr>
                <w:lang w:val="lv-LV"/>
              </w:rPr>
              <w:t>perta darbība</w:t>
            </w:r>
          </w:p>
        </w:tc>
      </w:tr>
      <w:tr w:rsidR="001A3BA5" w:rsidRPr="00576537" w14:paraId="3E377FCD" w14:textId="77777777" w:rsidTr="00C36596">
        <w:tc>
          <w:tcPr>
            <w:tcW w:w="9630" w:type="dxa"/>
            <w:gridSpan w:val="3"/>
          </w:tcPr>
          <w:p w14:paraId="64236DC8" w14:textId="77777777" w:rsidR="001A3BA5" w:rsidRPr="00576537" w:rsidRDefault="001A3BA5" w:rsidP="00D2547E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 xml:space="preserve">Vēlētie amati </w:t>
            </w:r>
          </w:p>
        </w:tc>
      </w:tr>
      <w:sdt>
        <w:sdtPr>
          <w:rPr>
            <w:lang w:val="lv-LV"/>
          </w:rPr>
          <w:id w:val="1335799345"/>
          <w15:repeatingSection/>
        </w:sdtPr>
        <w:sdtEndPr/>
        <w:sdtContent>
          <w:sdt>
            <w:sdtPr>
              <w:rPr>
                <w:lang w:val="lv-LV"/>
              </w:rPr>
              <w:id w:val="-972673107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AC5A2E" w:rsidRPr="00576537" w14:paraId="53772761" w14:textId="77777777" w:rsidTr="00C36596">
                <w:tc>
                  <w:tcPr>
                    <w:tcW w:w="3330" w:type="dxa"/>
                  </w:tcPr>
                  <w:p w14:paraId="722EB5C2" w14:textId="77777777" w:rsidR="00AC5A2E" w:rsidRPr="00576537" w:rsidRDefault="00AC5A2E" w:rsidP="00AC5A2E">
                    <w:pPr>
                      <w:pStyle w:val="ListParagraph"/>
                      <w:numPr>
                        <w:ilvl w:val="0"/>
                        <w:numId w:val="19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Laika periods:</w:t>
                    </w:r>
                  </w:p>
                </w:tc>
                <w:tc>
                  <w:tcPr>
                    <w:tcW w:w="2997" w:type="dxa"/>
                  </w:tcPr>
                  <w:p w14:paraId="04FFCEF6" w14:textId="463DAD1B" w:rsidR="00AC5A2E" w:rsidRPr="00576537" w:rsidRDefault="00465F2E" w:rsidP="00AC5A2E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No </w:t>
                    </w:r>
                    <w:sdt>
                      <w:sdtPr>
                        <w:rPr>
                          <w:lang w:val="lv-LV"/>
                        </w:rPr>
                        <w:id w:val="595373503"/>
                        <w:placeholder>
                          <w:docPart w:val="4D493538FF744814BD8B26E8D37E6983"/>
                        </w:placeholder>
                        <w:dataBinding w:prefixMappings="xmlns:ns0='My_second_1_xml' " w:xpath="/ns0:RTU_cv_test[1]/ns0:EP_TP1[1]" w:storeItemID="{FFD05DC8-47FA-4878-8177-7E68CE75FD8C}"/>
                        <w:date w:fullDate="2018-07-02T00:00:00Z">
                          <w:dateFormat w:val="dd.MM.yyyy."/>
                          <w:lid w:val="lv-LV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rPr>
                            <w:lang w:val="lv-LV"/>
                          </w:rPr>
                          <w:t>02.07.2018.</w:t>
                        </w:r>
                      </w:sdtContent>
                    </w:sdt>
                  </w:p>
                </w:tc>
                <w:tc>
                  <w:tcPr>
                    <w:tcW w:w="3303" w:type="dxa"/>
                  </w:tcPr>
                  <w:p w14:paraId="64B37407" w14:textId="4CA40AED" w:rsidR="00AC5A2E" w:rsidRPr="00576537" w:rsidRDefault="00465F2E" w:rsidP="00AC5A2E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Līdz </w:t>
                    </w:r>
                    <w:sdt>
                      <w:sdtPr>
                        <w:rPr>
                          <w:lang w:val="lv-LV"/>
                        </w:rPr>
                        <w:id w:val="905262863"/>
                        <w:placeholder>
                          <w:docPart w:val="D9D399DBA4F24976847434635B58EE0E"/>
                        </w:placeholder>
                        <w:dataBinding w:prefixMappings="xmlns:ns0='My_second_1_xml' " w:xpath="/ns0:RTU_cv_test[1]/ns0:EP_TP11[1]" w:storeItemID="{FFD05DC8-47FA-4878-8177-7E68CE75FD8C}"/>
                        <w:date w:fullDate="2018-08-04T00:00:00Z">
                          <w:dateFormat w:val="dd.MM.yyyy."/>
                          <w:lid w:val="lv-LV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rPr>
                            <w:lang w:val="lv-LV"/>
                          </w:rPr>
                          <w:t>04.08.2018.</w:t>
                        </w:r>
                      </w:sdtContent>
                    </w:sdt>
                  </w:p>
                </w:tc>
              </w:tr>
              <w:tr w:rsidR="00AC5A2E" w:rsidRPr="00576537" w14:paraId="1AC03DFD" w14:textId="77777777" w:rsidTr="00C36596">
                <w:tc>
                  <w:tcPr>
                    <w:tcW w:w="3330" w:type="dxa"/>
                  </w:tcPr>
                  <w:p w14:paraId="1D2E913A" w14:textId="77777777" w:rsidR="00AC5A2E" w:rsidRPr="00576537" w:rsidRDefault="00AC5A2E" w:rsidP="00AC5A2E">
                    <w:pPr>
                      <w:pStyle w:val="ListParagraph"/>
                      <w:numPr>
                        <w:ilvl w:val="0"/>
                        <w:numId w:val="19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Ieņemamais amats:</w:t>
                    </w:r>
                  </w:p>
                </w:tc>
                <w:sdt>
                  <w:sdtPr>
                    <w:rPr>
                      <w:lang w:val="lv-LV"/>
                    </w:rPr>
                    <w:id w:val="-278342469"/>
                    <w:placeholder>
                      <w:docPart w:val="C6B42162D1D7482290C646BFB8F840F5"/>
                    </w:placeholder>
                    <w:dataBinding w:prefixMappings="xmlns:ns0='My_second_1_xml' " w:xpath="/ns0:RTU_cv_test[1]/ns0:EP_P1[1]" w:storeItemID="{FFD05DC8-47FA-4878-8177-7E68CE75FD8C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1E862182" w14:textId="602C8B14" w:rsidR="00AC5A2E" w:rsidRPr="00576537" w:rsidRDefault="000E3C6A" w:rsidP="00AC5A2E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 xml:space="preserve">Asoc. </w:t>
                        </w:r>
                        <w:proofErr w:type="spellStart"/>
                        <w:r>
                          <w:rPr>
                            <w:lang w:val="lv-LV"/>
                          </w:rPr>
                          <w:t>prof</w:t>
                        </w:r>
                        <w:proofErr w:type="spellEnd"/>
                      </w:p>
                    </w:tc>
                  </w:sdtContent>
                </w:sdt>
              </w:tr>
              <w:tr w:rsidR="00AC5A2E" w:rsidRPr="00576537" w14:paraId="182B2798" w14:textId="77777777" w:rsidTr="00C36596">
                <w:tc>
                  <w:tcPr>
                    <w:tcW w:w="3330" w:type="dxa"/>
                  </w:tcPr>
                  <w:p w14:paraId="5C16CA81" w14:textId="77777777" w:rsidR="00AC5A2E" w:rsidRPr="00576537" w:rsidRDefault="00AC5A2E" w:rsidP="00AC5A2E">
                    <w:pPr>
                      <w:pStyle w:val="ListParagraph"/>
                      <w:numPr>
                        <w:ilvl w:val="0"/>
                        <w:numId w:val="19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Darba vieta:</w:t>
                    </w:r>
                  </w:p>
                </w:tc>
                <w:sdt>
                  <w:sdtPr>
                    <w:rPr>
                      <w:lang w:val="lv-LV"/>
                    </w:rPr>
                    <w:id w:val="1616720648"/>
                    <w:placeholder>
                      <w:docPart w:val="72632523A8464313928CD05D45B0861A"/>
                    </w:placeholder>
                    <w:dataBinding w:prefixMappings="xmlns:ns0='My_second_1_xml' " w:xpath="/ns0:RTU_cv_test[1]/ns0:EP_WP1[1]" w:storeItemID="{FFD05DC8-47FA-4878-8177-7E68CE75FD8C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7163AE85" w14:textId="68EF4CDE" w:rsidR="00AC5A2E" w:rsidRPr="00576537" w:rsidRDefault="000E3C6A" w:rsidP="00AC5A2E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RTU</w:t>
                        </w:r>
                      </w:p>
                    </w:tc>
                  </w:sdtContent>
                </w:sdt>
              </w:tr>
              <w:tr w:rsidR="006F6FC8" w:rsidRPr="00576537" w14:paraId="2B2C5FD2" w14:textId="77777777" w:rsidTr="00C36596">
                <w:tc>
                  <w:tcPr>
                    <w:tcW w:w="9630" w:type="dxa"/>
                    <w:gridSpan w:val="3"/>
                  </w:tcPr>
                  <w:p w14:paraId="4A9AAEB0" w14:textId="77777777" w:rsidR="006F6FC8" w:rsidRPr="00576537" w:rsidRDefault="006F6FC8" w:rsidP="00AC5A2E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  <w:tr w:rsidR="001A3BA5" w:rsidRPr="00576537" w14:paraId="12212069" w14:textId="77777777" w:rsidTr="00C36596">
        <w:tc>
          <w:tcPr>
            <w:tcW w:w="9630" w:type="dxa"/>
            <w:gridSpan w:val="3"/>
          </w:tcPr>
          <w:p w14:paraId="6064B282" w14:textId="77777777" w:rsidR="001A3BA5" w:rsidRPr="00576537" w:rsidRDefault="001A3BA5" w:rsidP="001A3BA5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Darba pieredze</w:t>
            </w:r>
          </w:p>
        </w:tc>
      </w:tr>
      <w:sdt>
        <w:sdtPr>
          <w:rPr>
            <w:lang w:val="lv-LV"/>
          </w:rPr>
          <w:id w:val="-1447540218"/>
          <w15:repeatingSection/>
        </w:sdtPr>
        <w:sdtEndPr/>
        <w:sdtContent>
          <w:sdt>
            <w:sdtPr>
              <w:rPr>
                <w:lang w:val="lv-LV"/>
              </w:rPr>
              <w:id w:val="-110827774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1A3BA5" w:rsidRPr="00576537" w14:paraId="3C1AC1C8" w14:textId="77777777" w:rsidTr="00C36596">
                <w:tc>
                  <w:tcPr>
                    <w:tcW w:w="3330" w:type="dxa"/>
                  </w:tcPr>
                  <w:p w14:paraId="1BE5274D" w14:textId="77777777" w:rsidR="001A3BA5" w:rsidRPr="00576537" w:rsidRDefault="001A3BA5" w:rsidP="00D2547E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Laika periods:</w:t>
                    </w:r>
                  </w:p>
                </w:tc>
                <w:tc>
                  <w:tcPr>
                    <w:tcW w:w="2997" w:type="dxa"/>
                  </w:tcPr>
                  <w:p w14:paraId="41216F91" w14:textId="4E797710" w:rsidR="001A3BA5" w:rsidRPr="00576537" w:rsidRDefault="00494183" w:rsidP="001A3BA5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No </w:t>
                    </w:r>
                    <w:sdt>
                      <w:sdtPr>
                        <w:rPr>
                          <w:lang w:val="lv-LV"/>
                        </w:rPr>
                        <w:id w:val="-2081903894"/>
                        <w:placeholder>
                          <w:docPart w:val="C4206F1B3DFA465CB37AAA0F30D54A6D"/>
                        </w:placeholder>
                        <w:dataBinding w:prefixMappings="xmlns:ns0='My_second_xml' " w:xpath="/ns0:RTU_cv_test[1]/ns0:WE_TP1[1]" w:storeItemID="{C1C82760-F60F-4B99-B205-3CAB04284B09}"/>
                        <w:date w:fullDate="2018-07-0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7/2/2018</w:t>
                        </w:r>
                      </w:sdtContent>
                    </w:sdt>
                  </w:p>
                </w:tc>
                <w:tc>
                  <w:tcPr>
                    <w:tcW w:w="3303" w:type="dxa"/>
                  </w:tcPr>
                  <w:p w14:paraId="3AC1E92A" w14:textId="45EAB619" w:rsidR="001A3BA5" w:rsidRPr="00576537" w:rsidRDefault="00494183" w:rsidP="001A3BA5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Līdz </w:t>
                    </w:r>
                    <w:sdt>
                      <w:sdtPr>
                        <w:rPr>
                          <w:lang w:val="lv-LV"/>
                        </w:rPr>
                        <w:id w:val="674922806"/>
                        <w:placeholder>
                          <w:docPart w:val="DE7ECD183B144211BF647D907634FDF7"/>
                        </w:placeholder>
                        <w:dataBinding w:prefixMappings="xmlns:ns0='My_second_xml' " w:xpath="/ns0:RTU_cv_test[1]/ns0:WE_TP11[1]" w:storeItemID="{C1C82760-F60F-4B99-B205-3CAB04284B09}"/>
                        <w:date w:fullDate="2018-07-28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7/28/2018</w:t>
                        </w:r>
                      </w:sdtContent>
                    </w:sdt>
                  </w:p>
                </w:tc>
              </w:tr>
              <w:tr w:rsidR="0035544E" w:rsidRPr="00576537" w14:paraId="411AEF95" w14:textId="77777777" w:rsidTr="00C36596">
                <w:tc>
                  <w:tcPr>
                    <w:tcW w:w="3330" w:type="dxa"/>
                  </w:tcPr>
                  <w:p w14:paraId="6988E11B" w14:textId="77777777" w:rsidR="0035544E" w:rsidRPr="00576537" w:rsidRDefault="0035544E" w:rsidP="00D2547E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Ieņemamais amats:</w:t>
                    </w:r>
                  </w:p>
                </w:tc>
                <w:sdt>
                  <w:sdtPr>
                    <w:rPr>
                      <w:lang w:val="lv-LV"/>
                    </w:rPr>
                    <w:id w:val="1447423113"/>
                    <w:placeholder>
                      <w:docPart w:val="D14297C9B46640D487A4BAC512C33E49"/>
                    </w:placeholder>
                    <w:dataBinding w:prefixMappings="xmlns:ns0='My_second_xml' " w:xpath="/ns0:RTU_cv_test[1]/ns0:WE_P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4330C5A4" w14:textId="7A8D2F14" w:rsidR="0035544E" w:rsidRPr="00576537" w:rsidRDefault="001D0B03" w:rsidP="001A3BA5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Programmer</w:t>
                        </w:r>
                        <w:proofErr w:type="spellEnd"/>
                      </w:p>
                    </w:tc>
                  </w:sdtContent>
                </w:sdt>
              </w:tr>
              <w:tr w:rsidR="0035544E" w:rsidRPr="00576537" w14:paraId="5BA2C38A" w14:textId="77777777" w:rsidTr="00C36596">
                <w:tc>
                  <w:tcPr>
                    <w:tcW w:w="3330" w:type="dxa"/>
                  </w:tcPr>
                  <w:p w14:paraId="4165FA26" w14:textId="77777777" w:rsidR="0035544E" w:rsidRPr="00576537" w:rsidRDefault="0035544E" w:rsidP="00D2547E">
                    <w:pPr>
                      <w:pStyle w:val="ListParagraph"/>
                      <w:numPr>
                        <w:ilvl w:val="0"/>
                        <w:numId w:val="2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Darba vieta:</w:t>
                    </w:r>
                  </w:p>
                </w:tc>
                <w:sdt>
                  <w:sdtPr>
                    <w:rPr>
                      <w:lang w:val="lv-LV"/>
                    </w:rPr>
                    <w:id w:val="-1540729976"/>
                    <w:placeholder>
                      <w:docPart w:val="E08843C943A8415BBB5D97E803940988"/>
                    </w:placeholder>
                    <w:dataBinding w:prefixMappings="xmlns:ns0='My_second_xml' " w:xpath="/ns0:RTU_cv_test[1]/ns0:WE_WP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003A678A" w14:textId="36021F39" w:rsidR="0035544E" w:rsidRPr="00576537" w:rsidRDefault="001D0B03" w:rsidP="001A3BA5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 xml:space="preserve">RTU IT </w:t>
                        </w:r>
                        <w:proofErr w:type="spellStart"/>
                        <w:r>
                          <w:rPr>
                            <w:lang w:val="lv-LV"/>
                          </w:rPr>
                          <w:t>department</w:t>
                        </w:r>
                        <w:proofErr w:type="spellEnd"/>
                      </w:p>
                    </w:tc>
                  </w:sdtContent>
                </w:sdt>
              </w:tr>
              <w:tr w:rsidR="00AC5A2E" w:rsidRPr="00576537" w14:paraId="37DF1948" w14:textId="77777777" w:rsidTr="00C36596">
                <w:tc>
                  <w:tcPr>
                    <w:tcW w:w="3330" w:type="dxa"/>
                  </w:tcPr>
                  <w:p w14:paraId="0E347DFF" w14:textId="77777777" w:rsidR="00AC5A2E" w:rsidRPr="00576537" w:rsidRDefault="00AC5A2E" w:rsidP="00AC5A2E">
                    <w:pPr>
                      <w:rPr>
                        <w:lang w:val="lv-LV"/>
                      </w:rPr>
                    </w:pPr>
                  </w:p>
                </w:tc>
                <w:tc>
                  <w:tcPr>
                    <w:tcW w:w="6300" w:type="dxa"/>
                    <w:gridSpan w:val="2"/>
                  </w:tcPr>
                  <w:p w14:paraId="0ED260FA" w14:textId="77777777" w:rsidR="00AC5A2E" w:rsidRPr="00576537" w:rsidRDefault="00AC5A2E" w:rsidP="00AC5A2E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  <w:tr w:rsidR="001A3BA5" w:rsidRPr="00576537" w14:paraId="304478AE" w14:textId="77777777" w:rsidTr="00C36596">
        <w:tc>
          <w:tcPr>
            <w:tcW w:w="9630" w:type="dxa"/>
            <w:gridSpan w:val="3"/>
          </w:tcPr>
          <w:p w14:paraId="04D9BD6C" w14:textId="77777777" w:rsidR="001A3BA5" w:rsidRPr="00576537" w:rsidRDefault="001A3BA5" w:rsidP="001A3BA5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 xml:space="preserve">Eksperta darbība </w:t>
            </w:r>
          </w:p>
        </w:tc>
      </w:tr>
      <w:sdt>
        <w:sdtPr>
          <w:rPr>
            <w:lang w:val="lv-LV"/>
          </w:rPr>
          <w:id w:val="1022129525"/>
          <w15:repeatingSection/>
        </w:sdtPr>
        <w:sdtEndPr/>
        <w:sdtContent>
          <w:sdt>
            <w:sdtPr>
              <w:rPr>
                <w:lang w:val="lv-LV"/>
              </w:rPr>
              <w:id w:val="294802334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1A3BA5" w:rsidRPr="00576537" w14:paraId="6AAAE88E" w14:textId="77777777" w:rsidTr="00C36596">
                <w:tc>
                  <w:tcPr>
                    <w:tcW w:w="3330" w:type="dxa"/>
                  </w:tcPr>
                  <w:p w14:paraId="4DD677A3" w14:textId="77777777" w:rsidR="001A3BA5" w:rsidRPr="00576537" w:rsidRDefault="001A3BA5" w:rsidP="00D2547E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Laika periods</w:t>
                    </w:r>
                  </w:p>
                </w:tc>
                <w:tc>
                  <w:tcPr>
                    <w:tcW w:w="2997" w:type="dxa"/>
                  </w:tcPr>
                  <w:p w14:paraId="37B88C8B" w14:textId="1B9EC4E3" w:rsidR="001A3BA5" w:rsidRPr="00576537" w:rsidRDefault="00494183" w:rsidP="001A3BA5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No </w:t>
                    </w:r>
                    <w:sdt>
                      <w:sdtPr>
                        <w:rPr>
                          <w:lang w:val="lv-LV"/>
                        </w:rPr>
                        <w:id w:val="-405152624"/>
                        <w:placeholder>
                          <w:docPart w:val="1D8B1529376E4DD094237FCF97B6DB4E"/>
                        </w:placeholder>
                        <w:dataBinding w:prefixMappings="xmlns:ns0='My_second_xml' " w:xpath="/ns0:RTU_cv_test[1]/ns0:EA_TP1[1]" w:storeItemID="{C1C82760-F60F-4B99-B205-3CAB04284B09}"/>
                        <w:date w:fullDate="2018-07-14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7/14/2018</w:t>
                        </w:r>
                      </w:sdtContent>
                    </w:sdt>
                  </w:p>
                </w:tc>
                <w:tc>
                  <w:tcPr>
                    <w:tcW w:w="3303" w:type="dxa"/>
                  </w:tcPr>
                  <w:p w14:paraId="3DF492A7" w14:textId="457190B5" w:rsidR="001A3BA5" w:rsidRPr="00576537" w:rsidRDefault="00494183" w:rsidP="001A3BA5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Līdz </w:t>
                    </w:r>
                    <w:sdt>
                      <w:sdtPr>
                        <w:rPr>
                          <w:lang w:val="lv-LV"/>
                        </w:rPr>
                        <w:id w:val="-70126890"/>
                        <w:placeholder>
                          <w:docPart w:val="013212C61CB24459A0F87A63C454E5EA"/>
                        </w:placeholder>
                        <w:dataBinding w:prefixMappings="xmlns:ns0='My_second_xml' " w:xpath="/ns0:RTU_cv_test[1]/ns0:EA_TP11[1]" w:storeItemID="{C1C82760-F60F-4B99-B205-3CAB04284B09}"/>
                        <w:date w:fullDate="2018-08-03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8/3/2018</w:t>
                        </w:r>
                      </w:sdtContent>
                    </w:sdt>
                  </w:p>
                </w:tc>
              </w:tr>
              <w:tr w:rsidR="0035544E" w:rsidRPr="00576537" w14:paraId="7E1F3ADD" w14:textId="77777777" w:rsidTr="00C36596">
                <w:tc>
                  <w:tcPr>
                    <w:tcW w:w="3330" w:type="dxa"/>
                  </w:tcPr>
                  <w:p w14:paraId="39A89243" w14:textId="77777777" w:rsidR="0035544E" w:rsidRPr="00576537" w:rsidRDefault="0035544E" w:rsidP="00D2547E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Organizācija:</w:t>
                    </w:r>
                  </w:p>
                </w:tc>
                <w:sdt>
                  <w:sdtPr>
                    <w:rPr>
                      <w:lang w:val="lv-LV"/>
                    </w:rPr>
                    <w:id w:val="1657805489"/>
                    <w:placeholder>
                      <w:docPart w:val="12ADAE56EC104DE282556853B3672251"/>
                    </w:placeholder>
                    <w:dataBinding w:prefixMappings="xmlns:ns0='My_second_xml' " w:xpath="/ns0:RTU_cv_test[1]/ns0:EA_O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12FFE5CA" w14:textId="3B93038E" w:rsidR="0035544E" w:rsidRPr="00576537" w:rsidRDefault="001D0B03" w:rsidP="001A3BA5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PIK</w:t>
                        </w:r>
                      </w:p>
                    </w:tc>
                  </w:sdtContent>
                </w:sdt>
              </w:tr>
              <w:tr w:rsidR="0035544E" w:rsidRPr="00576537" w14:paraId="627EEACB" w14:textId="77777777" w:rsidTr="00C36596">
                <w:tc>
                  <w:tcPr>
                    <w:tcW w:w="3330" w:type="dxa"/>
                  </w:tcPr>
                  <w:p w14:paraId="0F22313D" w14:textId="77777777" w:rsidR="0035544E" w:rsidRPr="00576537" w:rsidRDefault="0035544E" w:rsidP="00D2547E">
                    <w:pPr>
                      <w:pStyle w:val="ListParagraph"/>
                      <w:numPr>
                        <w:ilvl w:val="0"/>
                        <w:numId w:val="3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Amats, pienākumi:</w:t>
                    </w:r>
                  </w:p>
                </w:tc>
                <w:sdt>
                  <w:sdtPr>
                    <w:rPr>
                      <w:lang w:val="lv-LV"/>
                    </w:rPr>
                    <w:id w:val="941415279"/>
                    <w:placeholder>
                      <w:docPart w:val="32B5DA1039CB444BB08EAFB1309075E1"/>
                    </w:placeholder>
                    <w:dataBinding w:prefixMappings="xmlns:ns0='My_second_xml' " w:xpath="/ns0:RTU_cv_test[1]/ns0:EA_FR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2DC7BBDD" w14:textId="73A88022" w:rsidR="0035544E" w:rsidRPr="00576537" w:rsidRDefault="001D0B03" w:rsidP="001A3BA5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Sc. Res</w:t>
                        </w:r>
                      </w:p>
                    </w:tc>
                  </w:sdtContent>
                </w:sdt>
              </w:tr>
              <w:tr w:rsidR="006F6FC8" w:rsidRPr="00576537" w14:paraId="0874E9A5" w14:textId="77777777" w:rsidTr="00C36596">
                <w:tc>
                  <w:tcPr>
                    <w:tcW w:w="9630" w:type="dxa"/>
                    <w:gridSpan w:val="3"/>
                  </w:tcPr>
                  <w:p w14:paraId="3A0261F6" w14:textId="77777777" w:rsidR="006F6FC8" w:rsidRPr="00576537" w:rsidRDefault="006F6FC8" w:rsidP="00AC5A2E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  <w:tr w:rsidR="001A3BA5" w:rsidRPr="00576537" w14:paraId="51B618E7" w14:textId="77777777" w:rsidTr="00C36596">
        <w:tc>
          <w:tcPr>
            <w:tcW w:w="9630" w:type="dxa"/>
            <w:gridSpan w:val="3"/>
          </w:tcPr>
          <w:p w14:paraId="0834192A" w14:textId="77777777" w:rsidR="001A3BA5" w:rsidRPr="00576537" w:rsidRDefault="001A3BA5" w:rsidP="001A3BA5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Patenti un licences</w:t>
            </w:r>
          </w:p>
        </w:tc>
      </w:tr>
      <w:sdt>
        <w:sdtPr>
          <w:rPr>
            <w:lang w:val="lv-LV"/>
          </w:rPr>
          <w:id w:val="801051520"/>
          <w15:repeatingSection/>
        </w:sdtPr>
        <w:sdtEndPr/>
        <w:sdtContent>
          <w:sdt>
            <w:sdtPr>
              <w:rPr>
                <w:lang w:val="lv-LV"/>
              </w:rPr>
              <w:id w:val="193940141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35544E" w:rsidRPr="00576537" w14:paraId="25AC1C44" w14:textId="77777777" w:rsidTr="00C36596">
                <w:tc>
                  <w:tcPr>
                    <w:tcW w:w="3330" w:type="dxa"/>
                  </w:tcPr>
                  <w:p w14:paraId="51E63C0B" w14:textId="77777777" w:rsidR="0035544E" w:rsidRPr="00576537" w:rsidRDefault="0035544E" w:rsidP="00D2547E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Patenti: </w:t>
                    </w:r>
                  </w:p>
                </w:tc>
                <w:sdt>
                  <w:sdtPr>
                    <w:rPr>
                      <w:lang w:val="lv-LV"/>
                    </w:rPr>
                    <w:id w:val="-1494485526"/>
                    <w:placeholder>
                      <w:docPart w:val="5CA52014A8234C97964F72812A02B5D7"/>
                    </w:placeholder>
                    <w:dataBinding w:prefixMappings="xmlns:ns0='My_second_xml' " w:xpath="/ns0:RTU_cv_test[1]/ns0:PL_P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089A61F1" w14:textId="1DD2B205" w:rsidR="0035544E" w:rsidRPr="00576537" w:rsidRDefault="000E3C6A" w:rsidP="001A3BA5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Java dev</w:t>
                        </w:r>
                      </w:p>
                    </w:tc>
                  </w:sdtContent>
                </w:sdt>
              </w:tr>
              <w:tr w:rsidR="0035544E" w:rsidRPr="00576537" w14:paraId="53E78043" w14:textId="77777777" w:rsidTr="00C36596">
                <w:tc>
                  <w:tcPr>
                    <w:tcW w:w="3330" w:type="dxa"/>
                  </w:tcPr>
                  <w:p w14:paraId="56C51BA4" w14:textId="77777777" w:rsidR="0035544E" w:rsidRPr="00576537" w:rsidRDefault="0035544E" w:rsidP="00D2547E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Licences:</w:t>
                    </w:r>
                  </w:p>
                </w:tc>
                <w:tc>
                  <w:tcPr>
                    <w:tcW w:w="6300" w:type="dxa"/>
                    <w:gridSpan w:val="2"/>
                  </w:tcPr>
                  <w:p w14:paraId="62C25298" w14:textId="2BCA67B5" w:rsidR="0035544E" w:rsidRPr="00576537" w:rsidRDefault="000E3C6A" w:rsidP="001A3BA5">
                    <w:pPr>
                      <w:rPr>
                        <w:lang w:val="lv-LV"/>
                      </w:rPr>
                    </w:pPr>
                    <w:r>
                      <w:rPr>
                        <w:lang w:val="lv-LV"/>
                      </w:rPr>
                      <w:t>MIT</w:t>
                    </w:r>
                  </w:p>
                </w:tc>
              </w:tr>
              <w:tr w:rsidR="0035544E" w:rsidRPr="00576537" w14:paraId="5C0FB446" w14:textId="77777777" w:rsidTr="00C36596">
                <w:tc>
                  <w:tcPr>
                    <w:tcW w:w="3330" w:type="dxa"/>
                  </w:tcPr>
                  <w:p w14:paraId="73306B85" w14:textId="77777777" w:rsidR="0035544E" w:rsidRPr="00576537" w:rsidRDefault="0035544E" w:rsidP="00D2547E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Preču zīmes u.c.:</w:t>
                    </w:r>
                  </w:p>
                </w:tc>
                <w:sdt>
                  <w:sdtPr>
                    <w:rPr>
                      <w:lang w:val="lv-LV"/>
                    </w:rPr>
                    <w:id w:val="1471484655"/>
                    <w:placeholder>
                      <w:docPart w:val="0B300B897F5B4EEABA827F6A4524C8CB"/>
                    </w:placeholder>
                    <w:dataBinding w:prefixMappings="xmlns:ns0='My_second_xml' " w:xpath="/ns0:RTU_cv_test[1]/ns0:PL_T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2399BDB6" w14:textId="1314DD44" w:rsidR="0035544E" w:rsidRPr="00576537" w:rsidRDefault="000E3C6A" w:rsidP="001A3BA5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Java</w:t>
                        </w:r>
                      </w:p>
                    </w:tc>
                  </w:sdtContent>
                </w:sdt>
              </w:tr>
              <w:tr w:rsidR="006F6FC8" w:rsidRPr="00576537" w14:paraId="19770C6B" w14:textId="77777777" w:rsidTr="00C36596">
                <w:tc>
                  <w:tcPr>
                    <w:tcW w:w="9630" w:type="dxa"/>
                    <w:gridSpan w:val="3"/>
                  </w:tcPr>
                  <w:p w14:paraId="6183D45E" w14:textId="77777777" w:rsidR="006F6FC8" w:rsidRPr="00576537" w:rsidRDefault="006F6FC8" w:rsidP="00AC5A2E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  <w:tr w:rsidR="001A3BA5" w:rsidRPr="00576537" w14:paraId="0EC9BFE1" w14:textId="77777777" w:rsidTr="00C36596">
        <w:tc>
          <w:tcPr>
            <w:tcW w:w="9630" w:type="dxa"/>
            <w:gridSpan w:val="3"/>
          </w:tcPr>
          <w:p w14:paraId="0724186D" w14:textId="77777777" w:rsidR="001A3BA5" w:rsidRPr="00576537" w:rsidRDefault="001A3BA5" w:rsidP="001A3BA5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Sasniegumi un apbalvojumi</w:t>
            </w:r>
          </w:p>
        </w:tc>
      </w:tr>
      <w:sdt>
        <w:sdtPr>
          <w:rPr>
            <w:lang w:val="lv-LV"/>
          </w:rPr>
          <w:id w:val="-1598931098"/>
          <w15:repeatingSection/>
        </w:sdtPr>
        <w:sdtEndPr/>
        <w:sdtContent>
          <w:sdt>
            <w:sdtPr>
              <w:rPr>
                <w:lang w:val="lv-LV"/>
              </w:rPr>
              <w:id w:val="1638076973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35544E" w:rsidRPr="00576537" w14:paraId="10D8D5CE" w14:textId="77777777" w:rsidTr="00C36596">
                <w:tc>
                  <w:tcPr>
                    <w:tcW w:w="3330" w:type="dxa"/>
                  </w:tcPr>
                  <w:p w14:paraId="6CD2C9A4" w14:textId="77777777" w:rsidR="0035544E" w:rsidRPr="00576537" w:rsidRDefault="0035544E" w:rsidP="00D2547E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Valsts apbalvojumi:</w:t>
                    </w:r>
                  </w:p>
                </w:tc>
                <w:sdt>
                  <w:sdtPr>
                    <w:rPr>
                      <w:lang w:val="lv-LV"/>
                    </w:rPr>
                    <w:id w:val="-1257746160"/>
                    <w:placeholder>
                      <w:docPart w:val="D794AB50D5E34674BE68FCCBD6CAA2A0"/>
                    </w:placeholder>
                    <w:dataBinding w:prefixMappings="xmlns:ns0='My_second_xml' " w:xpath="/ns0:RTU_cv_test[1]/ns0:AA_A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6D8E8D8A" w14:textId="4D41D510" w:rsidR="0035544E" w:rsidRPr="00576537" w:rsidRDefault="000E3C6A" w:rsidP="001A3BA5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 xml:space="preserve">Par </w:t>
                        </w:r>
                        <w:proofErr w:type="spellStart"/>
                        <w:r>
                          <w:rPr>
                            <w:lang w:val="lv-LV"/>
                          </w:rPr>
                          <w:t>izcilibu</w:t>
                        </w:r>
                        <w:proofErr w:type="spellEnd"/>
                      </w:p>
                    </w:tc>
                  </w:sdtContent>
                </w:sdt>
              </w:tr>
              <w:tr w:rsidR="0035544E" w:rsidRPr="00576537" w14:paraId="3D8C0AB9" w14:textId="77777777" w:rsidTr="00C36596">
                <w:tc>
                  <w:tcPr>
                    <w:tcW w:w="3330" w:type="dxa"/>
                  </w:tcPr>
                  <w:p w14:paraId="698EFE40" w14:textId="77777777" w:rsidR="0035544E" w:rsidRPr="00576537" w:rsidRDefault="0035544E" w:rsidP="00325379">
                    <w:pPr>
                      <w:pStyle w:val="ListParagraph"/>
                      <w:numPr>
                        <w:ilvl w:val="0"/>
                        <w:numId w:val="4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Goda raksti u.c.</w:t>
                    </w:r>
                  </w:p>
                </w:tc>
                <w:sdt>
                  <w:sdtPr>
                    <w:rPr>
                      <w:lang w:val="lv-LV"/>
                    </w:rPr>
                    <w:id w:val="370890781"/>
                    <w:placeholder>
                      <w:docPart w:val="2F47BB3363B348C7B090A94650DADC48"/>
                    </w:placeholder>
                    <w:dataBinding w:prefixMappings="xmlns:ns0='My_second_xml' " w:xpath="/ns0:RTU_cv_test[1]/ns0:AA_HW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2DBCC2DB" w14:textId="3E585943" w:rsidR="0035544E" w:rsidRPr="00576537" w:rsidRDefault="000E3C6A" w:rsidP="001A3BA5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Par visu</w:t>
                        </w:r>
                      </w:p>
                    </w:tc>
                  </w:sdtContent>
                </w:sdt>
              </w:tr>
              <w:tr w:rsidR="006F6FC8" w:rsidRPr="00576537" w14:paraId="2BA8F6E3" w14:textId="77777777" w:rsidTr="00C36596">
                <w:tc>
                  <w:tcPr>
                    <w:tcW w:w="9630" w:type="dxa"/>
                    <w:gridSpan w:val="3"/>
                  </w:tcPr>
                  <w:p w14:paraId="408439C4" w14:textId="77777777" w:rsidR="006F6FC8" w:rsidRDefault="006F6FC8" w:rsidP="001A3BA5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</w:tbl>
    <w:p w14:paraId="0C141E69" w14:textId="77777777" w:rsidR="00325379" w:rsidRPr="00576537" w:rsidRDefault="00325379">
      <w:pPr>
        <w:rPr>
          <w:lang w:val="lv-LV"/>
        </w:rPr>
      </w:pPr>
      <w:r w:rsidRPr="00576537">
        <w:rPr>
          <w:lang w:val="lv-LV"/>
        </w:rPr>
        <w:br w:type="page"/>
      </w:r>
    </w:p>
    <w:tbl>
      <w:tblPr>
        <w:tblStyle w:val="TableGrid"/>
        <w:tblW w:w="96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3060"/>
        <w:gridCol w:w="3240"/>
      </w:tblGrid>
      <w:tr w:rsidR="00576537" w:rsidRPr="00576537" w14:paraId="66B071BD" w14:textId="77777777" w:rsidTr="00C36596">
        <w:tc>
          <w:tcPr>
            <w:tcW w:w="9630" w:type="dxa"/>
            <w:gridSpan w:val="3"/>
          </w:tcPr>
          <w:p w14:paraId="7ADF619B" w14:textId="77777777" w:rsidR="00576537" w:rsidRPr="00576537" w:rsidRDefault="00576537" w:rsidP="00A96F6A">
            <w:pPr>
              <w:pStyle w:val="Heading1"/>
              <w:outlineLvl w:val="0"/>
              <w:rPr>
                <w:lang w:val="lv-LV"/>
              </w:rPr>
            </w:pPr>
          </w:p>
        </w:tc>
      </w:tr>
      <w:tr w:rsidR="001A3BA5" w:rsidRPr="00576537" w14:paraId="4D32FFE4" w14:textId="77777777" w:rsidTr="00C36596">
        <w:tc>
          <w:tcPr>
            <w:tcW w:w="9630" w:type="dxa"/>
            <w:gridSpan w:val="3"/>
          </w:tcPr>
          <w:p w14:paraId="1A08585F" w14:textId="77777777" w:rsidR="001A3BA5" w:rsidRPr="00576537" w:rsidRDefault="001A3BA5" w:rsidP="00A96F6A">
            <w:pPr>
              <w:pStyle w:val="Heading1"/>
              <w:outlineLvl w:val="0"/>
              <w:rPr>
                <w:lang w:val="lv-LV"/>
              </w:rPr>
            </w:pPr>
            <w:r w:rsidRPr="00576537">
              <w:rPr>
                <w:lang w:val="lv-LV"/>
              </w:rPr>
              <w:t>AKADĒMISKĀ DARBĪBA/ par pēdējiem 6 gadiem</w:t>
            </w:r>
          </w:p>
        </w:tc>
      </w:tr>
      <w:tr w:rsidR="001A3BA5" w:rsidRPr="00576537" w14:paraId="78936EA3" w14:textId="77777777" w:rsidTr="00C36596">
        <w:tc>
          <w:tcPr>
            <w:tcW w:w="9630" w:type="dxa"/>
            <w:gridSpan w:val="3"/>
          </w:tcPr>
          <w:p w14:paraId="388F9D54" w14:textId="77777777" w:rsidR="001A3BA5" w:rsidRPr="00576537" w:rsidRDefault="001A3BA5" w:rsidP="00A96F6A">
            <w:pPr>
              <w:pStyle w:val="Heading2"/>
              <w:outlineLvl w:val="1"/>
              <w:rPr>
                <w:lang w:val="lv-LV"/>
              </w:rPr>
            </w:pPr>
            <w:r w:rsidRPr="00576537">
              <w:rPr>
                <w:lang w:val="lv-LV"/>
              </w:rPr>
              <w:t>Profesionālā darbība</w:t>
            </w:r>
          </w:p>
        </w:tc>
      </w:tr>
      <w:tr w:rsidR="001A3BA5" w:rsidRPr="00576537" w14:paraId="1AC6DE09" w14:textId="77777777" w:rsidTr="00C36596">
        <w:tc>
          <w:tcPr>
            <w:tcW w:w="9630" w:type="dxa"/>
            <w:gridSpan w:val="3"/>
          </w:tcPr>
          <w:p w14:paraId="4B085C39" w14:textId="77777777" w:rsidR="001A3BA5" w:rsidRPr="00576537" w:rsidRDefault="001A3BA5" w:rsidP="00A96F6A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Studiju programmu izstrāde un vadīšana</w:t>
            </w:r>
          </w:p>
        </w:tc>
      </w:tr>
      <w:sdt>
        <w:sdtPr>
          <w:rPr>
            <w:lang w:val="lv-LV"/>
          </w:rPr>
          <w:id w:val="983131171"/>
          <w15:repeatingSection/>
        </w:sdtPr>
        <w:sdtEndPr/>
        <w:sdtContent>
          <w:sdt>
            <w:sdtPr>
              <w:rPr>
                <w:lang w:val="lv-LV"/>
              </w:rPr>
              <w:id w:val="-1461488141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D81937" w:rsidRPr="00576537" w14:paraId="740912D4" w14:textId="77777777" w:rsidTr="00C36596">
                <w:tc>
                  <w:tcPr>
                    <w:tcW w:w="3330" w:type="dxa"/>
                  </w:tcPr>
                  <w:p w14:paraId="5A40C540" w14:textId="77777777" w:rsidR="00D81937" w:rsidRPr="00576537" w:rsidRDefault="00AC5A2E" w:rsidP="00AC5A2E">
                    <w:pPr>
                      <w:pStyle w:val="ListParagraph"/>
                      <w:numPr>
                        <w:ilvl w:val="0"/>
                        <w:numId w:val="5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Studiju programmu</w:t>
                    </w:r>
                  </w:p>
                </w:tc>
                <w:sdt>
                  <w:sdtPr>
                    <w:rPr>
                      <w:lang w:val="lv-LV"/>
                    </w:rPr>
                    <w:id w:val="-2078121628"/>
                    <w:placeholder>
                      <w:docPart w:val="41CE7B8AAE434F0A8734C6B79675A783"/>
                    </w:placeholder>
                    <w:dataBinding w:prefixMappings="xmlns:ns0='My_second_1_xml' " w:xpath="/ns0:RTU_cv_test[1]/ns0:SP_2[1]" w:storeItemID="{FFD05DC8-47FA-4878-8177-7E68CE75FD8C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01DC1B1F" w14:textId="6F531483" w:rsidR="00D81937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Datorsistemas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6F6FC8" w:rsidRPr="00576537" w14:paraId="5BA0F8C6" w14:textId="77777777" w:rsidTr="00C36596">
        <w:tc>
          <w:tcPr>
            <w:tcW w:w="9630" w:type="dxa"/>
            <w:gridSpan w:val="3"/>
          </w:tcPr>
          <w:p w14:paraId="1B24536B" w14:textId="77777777" w:rsidR="006F6FC8" w:rsidRPr="00576537" w:rsidRDefault="006F6FC8" w:rsidP="00A96F6A">
            <w:pPr>
              <w:rPr>
                <w:lang w:val="lv-LV"/>
              </w:rPr>
            </w:pPr>
          </w:p>
        </w:tc>
      </w:tr>
      <w:tr w:rsidR="001A3BA5" w:rsidRPr="00576537" w14:paraId="1E110F7C" w14:textId="77777777" w:rsidTr="00C36596">
        <w:tc>
          <w:tcPr>
            <w:tcW w:w="9630" w:type="dxa"/>
            <w:gridSpan w:val="3"/>
          </w:tcPr>
          <w:p w14:paraId="4974BA04" w14:textId="77777777" w:rsidR="001A3BA5" w:rsidRPr="00576537" w:rsidRDefault="001A3BA5" w:rsidP="00A96F6A">
            <w:pPr>
              <w:pStyle w:val="Heading2"/>
              <w:outlineLvl w:val="1"/>
              <w:rPr>
                <w:lang w:val="lv-LV"/>
              </w:rPr>
            </w:pPr>
            <w:r w:rsidRPr="00576537">
              <w:rPr>
                <w:lang w:val="lv-LV"/>
              </w:rPr>
              <w:t>Darbu vadīšana un studiju priekšmeti</w:t>
            </w:r>
          </w:p>
        </w:tc>
      </w:tr>
      <w:tr w:rsidR="001A3BA5" w:rsidRPr="00576537" w14:paraId="017754E5" w14:textId="77777777" w:rsidTr="00C36596">
        <w:tc>
          <w:tcPr>
            <w:tcW w:w="9630" w:type="dxa"/>
            <w:gridSpan w:val="3"/>
          </w:tcPr>
          <w:p w14:paraId="0F8BCE55" w14:textId="77777777" w:rsidR="001A3BA5" w:rsidRPr="00576537" w:rsidRDefault="001A3BA5" w:rsidP="00A96F6A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Promocijas darbi</w:t>
            </w:r>
          </w:p>
        </w:tc>
      </w:tr>
      <w:sdt>
        <w:sdtPr>
          <w:rPr>
            <w:lang w:val="lv-LV"/>
          </w:rPr>
          <w:id w:val="1902475552"/>
          <w15:repeatingSection/>
        </w:sdtPr>
        <w:sdtEndPr/>
        <w:sdtContent>
          <w:sdt>
            <w:sdtPr>
              <w:rPr>
                <w:lang w:val="lv-LV"/>
              </w:rPr>
              <w:id w:val="-1876922652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46793D" w:rsidRPr="00576537" w14:paraId="4D4E862D" w14:textId="77777777" w:rsidTr="00C36596">
                <w:tc>
                  <w:tcPr>
                    <w:tcW w:w="3330" w:type="dxa"/>
                  </w:tcPr>
                  <w:p w14:paraId="5A0089A4" w14:textId="77777777" w:rsidR="0046793D" w:rsidRPr="00576537" w:rsidRDefault="0016164A" w:rsidP="0016164A">
                    <w:pPr>
                      <w:pStyle w:val="ListParagraph"/>
                      <w:numPr>
                        <w:ilvl w:val="0"/>
                        <w:numId w:val="22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Vadītājs darbam:</w:t>
                    </w:r>
                  </w:p>
                </w:tc>
                <w:sdt>
                  <w:sdtPr>
                    <w:rPr>
                      <w:lang w:val="lv-LV"/>
                    </w:rPr>
                    <w:id w:val="-1449769540"/>
                    <w:placeholder>
                      <w:docPart w:val="16DE2888C83640FB9EE9D96015A36AF4"/>
                    </w:placeholder>
                    <w:dataBinding w:prefixMappings="xmlns:ns0='My_second_1_xml' " w:xpath="/ns0:RTU_cv_test[1]/ns0:SA_2[1]" w:storeItemID="{FFD05DC8-47FA-4878-8177-7E68CE75FD8C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61AD381C" w14:textId="20FD5DBA" w:rsidR="0046793D" w:rsidRPr="00576537" w:rsidRDefault="000E3C6A" w:rsidP="00A42DC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Testing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lv-LV"/>
                          </w:rPr>
                          <w:t>professor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="006F6FC8" w:rsidRPr="00576537" w14:paraId="02E0E860" w14:textId="77777777" w:rsidTr="00C36596">
        <w:tc>
          <w:tcPr>
            <w:tcW w:w="9630" w:type="dxa"/>
            <w:gridSpan w:val="3"/>
          </w:tcPr>
          <w:p w14:paraId="587E5DCA" w14:textId="77777777" w:rsidR="006F6FC8" w:rsidRPr="00576537" w:rsidRDefault="006F6FC8" w:rsidP="004B7B85">
            <w:pPr>
              <w:rPr>
                <w:lang w:val="lv-LV"/>
              </w:rPr>
            </w:pPr>
          </w:p>
        </w:tc>
      </w:tr>
      <w:tr w:rsidR="001A3BA5" w:rsidRPr="00576537" w14:paraId="5FF0CA69" w14:textId="77777777" w:rsidTr="00C36596">
        <w:tc>
          <w:tcPr>
            <w:tcW w:w="9630" w:type="dxa"/>
            <w:gridSpan w:val="3"/>
          </w:tcPr>
          <w:p w14:paraId="093F6420" w14:textId="77777777" w:rsidR="001A3BA5" w:rsidRPr="00576537" w:rsidRDefault="001A3BA5" w:rsidP="00A96F6A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Dalība konferencēs un semināros</w:t>
            </w:r>
          </w:p>
        </w:tc>
      </w:tr>
      <w:sdt>
        <w:sdtPr>
          <w:rPr>
            <w:lang w:val="lv-LV"/>
          </w:rPr>
          <w:id w:val="1677842255"/>
          <w15:repeatingSection/>
        </w:sdtPr>
        <w:sdtEndPr/>
        <w:sdtContent>
          <w:sdt>
            <w:sdtPr>
              <w:rPr>
                <w:lang w:val="lv-LV"/>
              </w:rPr>
              <w:id w:val="-10304086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1A3BA5" w:rsidRPr="00576537" w14:paraId="32FEC2A3" w14:textId="77777777" w:rsidTr="00C36596">
                <w:tc>
                  <w:tcPr>
                    <w:tcW w:w="3330" w:type="dxa"/>
                  </w:tcPr>
                  <w:p w14:paraId="3392041D" w14:textId="77777777" w:rsidR="001A3BA5" w:rsidRPr="00576537" w:rsidRDefault="001A3BA5" w:rsidP="00A96F6A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Laika periods:</w:t>
                    </w:r>
                  </w:p>
                </w:tc>
                <w:tc>
                  <w:tcPr>
                    <w:tcW w:w="3060" w:type="dxa"/>
                  </w:tcPr>
                  <w:p w14:paraId="03B49F43" w14:textId="0FDB8083" w:rsidR="001A3BA5" w:rsidRPr="00576537" w:rsidRDefault="00933D40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No </w:t>
                    </w:r>
                    <w:sdt>
                      <w:sdtPr>
                        <w:rPr>
                          <w:lang w:val="lv-LV"/>
                        </w:rPr>
                        <w:id w:val="-68195363"/>
                        <w:placeholder>
                          <w:docPart w:val="75A3EF486B6C45AD9D131BCF338D7F46"/>
                        </w:placeholder>
                        <w:dataBinding w:prefixMappings="xmlns:ns0='My_second_xml' " w:xpath="/ns0:RTU_cv_test[1]/ns0:PC_TP1[1]" w:storeItemID="{C1C82760-F60F-4B99-B205-3CAB04284B09}"/>
                        <w:date w:fullDate="2018-07-0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7/2/2018</w:t>
                        </w:r>
                      </w:sdtContent>
                    </w:sdt>
                  </w:p>
                </w:tc>
                <w:tc>
                  <w:tcPr>
                    <w:tcW w:w="3240" w:type="dxa"/>
                  </w:tcPr>
                  <w:p w14:paraId="434E6ED5" w14:textId="7895EE5E" w:rsidR="001A3BA5" w:rsidRPr="00576537" w:rsidRDefault="00933D40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Līdz </w:t>
                    </w:r>
                    <w:sdt>
                      <w:sdtPr>
                        <w:rPr>
                          <w:lang w:val="lv-LV"/>
                        </w:rPr>
                        <w:id w:val="1707905725"/>
                        <w:placeholder>
                          <w:docPart w:val="73B756BCB0B14A25B43F47CE5BEF0D98"/>
                        </w:placeholder>
                        <w:dataBinding w:prefixMappings="xmlns:ns0='My_second_xml' " w:xpath="/ns0:RTU_cv_test[1]/ns0:PC_TP11[1]" w:storeItemID="{C1C82760-F60F-4B99-B205-3CAB04284B09}"/>
                        <w:date w:fullDate="2018-07-28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7/28/2018</w:t>
                        </w:r>
                      </w:sdtContent>
                    </w:sdt>
                  </w:p>
                </w:tc>
              </w:tr>
              <w:tr w:rsidR="0035544E" w:rsidRPr="00576537" w14:paraId="0D15A7C5" w14:textId="77777777" w:rsidTr="00C36596">
                <w:tc>
                  <w:tcPr>
                    <w:tcW w:w="3330" w:type="dxa"/>
                  </w:tcPr>
                  <w:p w14:paraId="727DB836" w14:textId="77777777" w:rsidR="0035544E" w:rsidRPr="00576537" w:rsidRDefault="0035544E" w:rsidP="00A96F6A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Nosaukums:</w:t>
                    </w:r>
                  </w:p>
                </w:tc>
                <w:sdt>
                  <w:sdtPr>
                    <w:rPr>
                      <w:lang w:val="lv-LV"/>
                    </w:rPr>
                    <w:id w:val="-1236478253"/>
                    <w:placeholder>
                      <w:docPart w:val="B9F4CA4EAF514ED49FD2AF2F138FF99A"/>
                    </w:placeholder>
                    <w:dataBinding w:prefixMappings="xmlns:ns0='My_second_xml' " w:xpath="/ns0:RTU_cv_test[1]/ns0:PC_T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5C10D704" w14:textId="1E6632C6" w:rsidR="0035544E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Testing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lv-LV"/>
                          </w:rPr>
                          <w:t>purpose</w:t>
                        </w:r>
                        <w:proofErr w:type="spellEnd"/>
                      </w:p>
                    </w:tc>
                  </w:sdtContent>
                </w:sdt>
              </w:tr>
              <w:tr w:rsidR="0035544E" w:rsidRPr="00576537" w14:paraId="1BEF2002" w14:textId="77777777" w:rsidTr="00C36596">
                <w:tc>
                  <w:tcPr>
                    <w:tcW w:w="3330" w:type="dxa"/>
                  </w:tcPr>
                  <w:p w14:paraId="12D1F8F3" w14:textId="77777777" w:rsidR="0035544E" w:rsidRPr="00576537" w:rsidRDefault="0035544E" w:rsidP="00A96F6A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Organizācija:</w:t>
                    </w:r>
                  </w:p>
                </w:tc>
                <w:sdt>
                  <w:sdtPr>
                    <w:rPr>
                      <w:lang w:val="lv-LV"/>
                    </w:rPr>
                    <w:id w:val="-1256130681"/>
                    <w:placeholder>
                      <w:docPart w:val="DAFE3363DB3F45D6858348560427F550"/>
                    </w:placeholder>
                    <w:dataBinding w:prefixMappings="xmlns:ns0='My_second_xml' " w:xpath="/ns0:RTU_cv_test[1]/ns0:PC_O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1C484797" w14:textId="59661A26" w:rsidR="0035544E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Accenture</w:t>
                        </w:r>
                      </w:p>
                    </w:tc>
                  </w:sdtContent>
                </w:sdt>
              </w:tr>
              <w:tr w:rsidR="0035544E" w:rsidRPr="00576537" w14:paraId="1F111216" w14:textId="77777777" w:rsidTr="00C36596">
                <w:tc>
                  <w:tcPr>
                    <w:tcW w:w="3330" w:type="dxa"/>
                  </w:tcPr>
                  <w:p w14:paraId="3FABB063" w14:textId="77777777" w:rsidR="0035544E" w:rsidRPr="00576537" w:rsidRDefault="0035544E" w:rsidP="00A96F6A">
                    <w:pPr>
                      <w:pStyle w:val="ListParagraph"/>
                      <w:numPr>
                        <w:ilvl w:val="0"/>
                        <w:numId w:val="7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Vieta:</w:t>
                    </w:r>
                  </w:p>
                </w:tc>
                <w:sdt>
                  <w:sdtPr>
                    <w:rPr>
                      <w:lang w:val="lv-LV"/>
                    </w:rPr>
                    <w:id w:val="1588737471"/>
                    <w:placeholder>
                      <w:docPart w:val="82960147F950469FB09683A5240518AE"/>
                    </w:placeholder>
                    <w:dataBinding w:prefixMappings="xmlns:ns0='My_second_xml' " w:xpath="/ns0:RTU_cv_test[1]/ns0:PC_P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389AA0A1" w14:textId="086ECF8C" w:rsidR="0035544E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Riga</w:t>
                        </w:r>
                        <w:proofErr w:type="spellEnd"/>
                        <w:r>
                          <w:rPr>
                            <w:lang w:val="lv-LV"/>
                          </w:rPr>
                          <w:t>, Latvia</w:t>
                        </w:r>
                      </w:p>
                    </w:tc>
                  </w:sdtContent>
                </w:sdt>
              </w:tr>
              <w:tr w:rsidR="006F6FC8" w:rsidRPr="00576537" w14:paraId="411CBCDB" w14:textId="77777777" w:rsidTr="00C36596">
                <w:tc>
                  <w:tcPr>
                    <w:tcW w:w="9630" w:type="dxa"/>
                    <w:gridSpan w:val="3"/>
                  </w:tcPr>
                  <w:p w14:paraId="6CEFA869" w14:textId="77777777" w:rsidR="006F6FC8" w:rsidRPr="00576537" w:rsidRDefault="006F6FC8" w:rsidP="00A96F6A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  <w:tr w:rsidR="001A3BA5" w:rsidRPr="00576537" w14:paraId="5A48EE8E" w14:textId="77777777" w:rsidTr="00C36596">
        <w:tc>
          <w:tcPr>
            <w:tcW w:w="9630" w:type="dxa"/>
            <w:gridSpan w:val="3"/>
          </w:tcPr>
          <w:p w14:paraId="0685E904" w14:textId="77777777" w:rsidR="001A3BA5" w:rsidRPr="00576537" w:rsidRDefault="001A3BA5" w:rsidP="00A96F6A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Mācību un metodiskie līdzekļi</w:t>
            </w:r>
          </w:p>
        </w:tc>
      </w:tr>
      <w:sdt>
        <w:sdtPr>
          <w:rPr>
            <w:lang w:val="lv-LV"/>
          </w:rPr>
          <w:id w:val="1352066829"/>
          <w15:repeatingSection/>
        </w:sdtPr>
        <w:sdtEndPr/>
        <w:sdtContent>
          <w:sdt>
            <w:sdtPr>
              <w:rPr>
                <w:lang w:val="lv-LV"/>
              </w:rPr>
              <w:id w:val="-444693664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35544E" w:rsidRPr="00576537" w14:paraId="115BCC21" w14:textId="77777777" w:rsidTr="00C36596">
                <w:tc>
                  <w:tcPr>
                    <w:tcW w:w="3330" w:type="dxa"/>
                  </w:tcPr>
                  <w:p w14:paraId="3AF4AEF4" w14:textId="77777777" w:rsidR="0035544E" w:rsidRPr="00576537" w:rsidRDefault="0035544E" w:rsidP="00A96F6A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Nosaukums:</w:t>
                    </w:r>
                  </w:p>
                </w:tc>
                <w:sdt>
                  <w:sdtPr>
                    <w:rPr>
                      <w:lang w:val="lv-LV"/>
                    </w:rPr>
                    <w:id w:val="-649755242"/>
                    <w:placeholder>
                      <w:docPart w:val="E1CE772B05F443EC987ED0DCFDCFEEBF"/>
                    </w:placeholder>
                    <w:dataBinding w:prefixMappings="xmlns:ns0='My_second_xml' " w:xpath="/ns0:RTU_cv_test[1]/ns0:TM_T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57E899A9" w14:textId="7C7E6165" w:rsidR="0035544E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 xml:space="preserve">Test </w:t>
                        </w:r>
                        <w:proofErr w:type="spellStart"/>
                        <w:r>
                          <w:rPr>
                            <w:lang w:val="lv-LV"/>
                          </w:rPr>
                          <w:t>name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lv-LV"/>
                          </w:rPr>
                          <w:t>metodical</w:t>
                        </w:r>
                        <w:proofErr w:type="spellEnd"/>
                      </w:p>
                    </w:tc>
                  </w:sdtContent>
                </w:sdt>
              </w:tr>
              <w:tr w:rsidR="0035544E" w:rsidRPr="00576537" w14:paraId="77844189" w14:textId="77777777" w:rsidTr="00C36596">
                <w:tc>
                  <w:tcPr>
                    <w:tcW w:w="3330" w:type="dxa"/>
                  </w:tcPr>
                  <w:p w14:paraId="09B2B867" w14:textId="77777777" w:rsidR="0035544E" w:rsidRPr="00576537" w:rsidRDefault="0035544E" w:rsidP="00A96F6A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Izstrādātās/i</w:t>
                    </w:r>
                  </w:p>
                </w:tc>
                <w:sdt>
                  <w:sdtPr>
                    <w:rPr>
                      <w:lang w:val="lv-LV"/>
                    </w:rPr>
                    <w:id w:val="376043402"/>
                    <w:placeholder>
                      <w:docPart w:val="91B2AEDF095A4AD2BE1DC69ECE37DD67"/>
                    </w:placeholder>
                    <w:dataBinding w:prefixMappings="xmlns:ns0='My_second_xml' " w:xpath="/ns0:RTU_cv_test[1]/ns0:TM_O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2858F38D" w14:textId="4E4179CF" w:rsidR="0035544E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All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lv-LV"/>
                          </w:rPr>
                          <w:t>of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lv-LV"/>
                          </w:rPr>
                          <w:t>them</w:t>
                        </w:r>
                        <w:proofErr w:type="spellEnd"/>
                      </w:p>
                    </w:tc>
                  </w:sdtContent>
                </w:sdt>
              </w:tr>
              <w:tr w:rsidR="0035544E" w:rsidRPr="00576537" w14:paraId="1B7BB45E" w14:textId="77777777" w:rsidTr="00C36596">
                <w:tc>
                  <w:tcPr>
                    <w:tcW w:w="3330" w:type="dxa"/>
                  </w:tcPr>
                  <w:p w14:paraId="27D31264" w14:textId="77777777" w:rsidR="0035544E" w:rsidRPr="00576537" w:rsidRDefault="0035544E" w:rsidP="00E6656F">
                    <w:pPr>
                      <w:pStyle w:val="ListParagraph"/>
                      <w:numPr>
                        <w:ilvl w:val="0"/>
                        <w:numId w:val="8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Vieta: </w:t>
                    </w:r>
                  </w:p>
                </w:tc>
                <w:sdt>
                  <w:sdtPr>
                    <w:rPr>
                      <w:lang w:val="lv-LV"/>
                    </w:rPr>
                    <w:id w:val="-614126027"/>
                    <w:placeholder>
                      <w:docPart w:val="14B646F19E064F74A02BF54B1572016C"/>
                    </w:placeholder>
                    <w:dataBinding w:prefixMappings="xmlns:ns0='My_second_xml' " w:xpath="/ns0:RTU_cv_test[1]/ns0:TM_P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67755646" w14:textId="076C2BF4" w:rsidR="0035544E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Riga</w:t>
                        </w:r>
                        <w:proofErr w:type="spellEnd"/>
                        <w:r>
                          <w:rPr>
                            <w:lang w:val="lv-LV"/>
                          </w:rPr>
                          <w:t>, Latvia</w:t>
                        </w:r>
                      </w:p>
                    </w:tc>
                  </w:sdtContent>
                </w:sdt>
              </w:tr>
              <w:tr w:rsidR="00576537" w:rsidRPr="00576537" w14:paraId="22B159AD" w14:textId="77777777" w:rsidTr="00C36596">
                <w:tc>
                  <w:tcPr>
                    <w:tcW w:w="9630" w:type="dxa"/>
                    <w:gridSpan w:val="3"/>
                  </w:tcPr>
                  <w:p w14:paraId="73C33411" w14:textId="77777777" w:rsidR="00576537" w:rsidRPr="00576537" w:rsidRDefault="00576537" w:rsidP="00AC5A2E">
                    <w:pPr>
                      <w:rPr>
                        <w:i/>
                        <w:sz w:val="20"/>
                        <w:szCs w:val="20"/>
                        <w:lang w:val="lv-LV"/>
                      </w:rPr>
                    </w:pPr>
                    <w:r w:rsidRPr="00576537">
                      <w:rPr>
                        <w:i/>
                        <w:sz w:val="20"/>
                        <w:szCs w:val="20"/>
                        <w:lang w:val="lv-LV"/>
                      </w:rPr>
                      <w:t>(</w:t>
                    </w:r>
                    <w:r>
                      <w:rPr>
                        <w:i/>
                        <w:sz w:val="20"/>
                        <w:szCs w:val="20"/>
                        <w:lang w:val="lv-LV"/>
                      </w:rPr>
                      <w:t xml:space="preserve">Vieta - </w:t>
                    </w:r>
                    <w:r w:rsidRPr="00576537">
                      <w:rPr>
                        <w:i/>
                        <w:sz w:val="20"/>
                        <w:szCs w:val="20"/>
                        <w:lang w:val="lv-LV"/>
                      </w:rPr>
                      <w:t>izdevniecības nosaukumus, gads – lapu skaits – ISBN)</w:t>
                    </w:r>
                  </w:p>
                </w:tc>
              </w:tr>
              <w:tr w:rsidR="006F6FC8" w:rsidRPr="00576537" w14:paraId="4B25112A" w14:textId="77777777" w:rsidTr="00C36596">
                <w:tc>
                  <w:tcPr>
                    <w:tcW w:w="9630" w:type="dxa"/>
                    <w:gridSpan w:val="3"/>
                  </w:tcPr>
                  <w:p w14:paraId="08CA1219" w14:textId="77777777" w:rsidR="006F6FC8" w:rsidRPr="00576537" w:rsidRDefault="006F6FC8" w:rsidP="00AC5A2E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  <w:tr w:rsidR="002940E6" w:rsidRPr="00576537" w14:paraId="53A92C15" w14:textId="77777777" w:rsidTr="00C36596">
        <w:tc>
          <w:tcPr>
            <w:tcW w:w="9630" w:type="dxa"/>
            <w:gridSpan w:val="3"/>
          </w:tcPr>
          <w:p w14:paraId="6810480E" w14:textId="77777777" w:rsidR="002940E6" w:rsidRPr="00576537" w:rsidRDefault="002940E6" w:rsidP="00A96F6A">
            <w:pPr>
              <w:pStyle w:val="Heading2"/>
              <w:outlineLvl w:val="1"/>
              <w:rPr>
                <w:lang w:val="lv-LV"/>
              </w:rPr>
            </w:pPr>
            <w:r w:rsidRPr="00576537">
              <w:rPr>
                <w:lang w:val="lv-LV"/>
              </w:rPr>
              <w:t>Profesionāla pil</w:t>
            </w:r>
            <w:r w:rsidR="00576537">
              <w:rPr>
                <w:lang w:val="lv-LV"/>
              </w:rPr>
              <w:t>n</w:t>
            </w:r>
            <w:r w:rsidRPr="00576537">
              <w:rPr>
                <w:lang w:val="lv-LV"/>
              </w:rPr>
              <w:t>veide</w:t>
            </w:r>
          </w:p>
        </w:tc>
      </w:tr>
      <w:tr w:rsidR="001A3BA5" w:rsidRPr="00576537" w14:paraId="3B4B62EB" w14:textId="77777777" w:rsidTr="00C36596">
        <w:tc>
          <w:tcPr>
            <w:tcW w:w="9630" w:type="dxa"/>
            <w:gridSpan w:val="3"/>
          </w:tcPr>
          <w:p w14:paraId="1C0D0A28" w14:textId="77777777" w:rsidR="001A3BA5" w:rsidRPr="00576537" w:rsidRDefault="001A3BA5" w:rsidP="00A96F6A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Dalība konferencēs un semināros</w:t>
            </w:r>
          </w:p>
        </w:tc>
      </w:tr>
      <w:sdt>
        <w:sdtPr>
          <w:rPr>
            <w:lang w:val="lv-LV"/>
          </w:rPr>
          <w:id w:val="-566110205"/>
          <w15:repeatingSection/>
        </w:sdtPr>
        <w:sdtEndPr/>
        <w:sdtContent>
          <w:sdt>
            <w:sdtPr>
              <w:rPr>
                <w:lang w:val="lv-LV"/>
              </w:rPr>
              <w:id w:val="-1503037338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1A3BA5" w:rsidRPr="00576537" w14:paraId="2FE81CD6" w14:textId="77777777" w:rsidTr="00C36596">
                <w:tc>
                  <w:tcPr>
                    <w:tcW w:w="3330" w:type="dxa"/>
                  </w:tcPr>
                  <w:p w14:paraId="561EA8A9" w14:textId="77777777" w:rsidR="001A3BA5" w:rsidRPr="00576537" w:rsidRDefault="001A3BA5" w:rsidP="00A96F6A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Laika periods:</w:t>
                    </w:r>
                  </w:p>
                </w:tc>
                <w:tc>
                  <w:tcPr>
                    <w:tcW w:w="3060" w:type="dxa"/>
                  </w:tcPr>
                  <w:p w14:paraId="71394CAF" w14:textId="6FDAC47E" w:rsidR="001A3BA5" w:rsidRPr="00576537" w:rsidRDefault="002940E6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No </w:t>
                    </w:r>
                    <w:sdt>
                      <w:sdtPr>
                        <w:rPr>
                          <w:lang w:val="lv-LV"/>
                        </w:rPr>
                        <w:id w:val="-98569512"/>
                        <w:placeholder>
                          <w:docPart w:val="9C197B4DBA184CD897BDFEC92E0098B4"/>
                        </w:placeholder>
                        <w:dataBinding w:prefixMappings="xmlns:ns0='My_second_xml' " w:xpath="/ns0:RTU_cv_test[1]/ns0:PCS_TP1[1]" w:storeItemID="{C1C82760-F60F-4B99-B205-3CAB04284B09}"/>
                        <w:date w:fullDate="2018-07-03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7/3/2018</w:t>
                        </w:r>
                      </w:sdtContent>
                    </w:sdt>
                  </w:p>
                </w:tc>
                <w:tc>
                  <w:tcPr>
                    <w:tcW w:w="3240" w:type="dxa"/>
                  </w:tcPr>
                  <w:p w14:paraId="3E3FC7FD" w14:textId="77777777" w:rsidR="001A3BA5" w:rsidRPr="00576537" w:rsidRDefault="002940E6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Līdz </w:t>
                    </w:r>
                    <w:sdt>
                      <w:sdtPr>
                        <w:rPr>
                          <w:lang w:val="lv-LV"/>
                        </w:rPr>
                        <w:id w:val="-1543596037"/>
                        <w:placeholder>
                          <w:docPart w:val="359A6AB068F84FDD9FF64432B153813F"/>
                        </w:placeholder>
                        <w:showingPlcHdr/>
                        <w:dataBinding w:prefixMappings="xmlns:ns0='My_second_xml' " w:xpath="/ns0:RTU_cv_test[1]/ns0:PCS_TP11[1]" w:storeItemID="{C1C82760-F60F-4B99-B205-3CAB04284B09}"/>
                        <w:date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Pr="00576537">
                          <w:rPr>
                            <w:rStyle w:val="PlaceholderText"/>
                            <w:lang w:val="lv-LV"/>
                          </w:rPr>
                          <w:t>Click or tap to enter a date.</w:t>
                        </w:r>
                      </w:sdtContent>
                    </w:sdt>
                  </w:p>
                </w:tc>
              </w:tr>
              <w:tr w:rsidR="0035544E" w:rsidRPr="00576537" w14:paraId="25866B8C" w14:textId="77777777" w:rsidTr="00C36596">
                <w:tc>
                  <w:tcPr>
                    <w:tcW w:w="3330" w:type="dxa"/>
                  </w:tcPr>
                  <w:p w14:paraId="76A7151B" w14:textId="77777777" w:rsidR="0035544E" w:rsidRPr="00576537" w:rsidRDefault="0035544E" w:rsidP="00A96F6A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Nosaukums:</w:t>
                    </w:r>
                  </w:p>
                </w:tc>
                <w:sdt>
                  <w:sdtPr>
                    <w:rPr>
                      <w:lang w:val="lv-LV"/>
                    </w:rPr>
                    <w:id w:val="-409461309"/>
                    <w:placeholder>
                      <w:docPart w:val="BF3DD753E637420BAA3486778184AB70"/>
                    </w:placeholder>
                    <w:dataBinding w:prefixMappings="xmlns:ns0='My_second_xml' " w:xpath="/ns0:RTU_cv_test[1]/ns0:PCS_T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02E1A513" w14:textId="78F843C3" w:rsidR="0035544E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 xml:space="preserve">Test </w:t>
                        </w:r>
                        <w:proofErr w:type="spellStart"/>
                        <w:r>
                          <w:rPr>
                            <w:lang w:val="lv-LV"/>
                          </w:rPr>
                          <w:t>name</w:t>
                        </w:r>
                        <w:proofErr w:type="spellEnd"/>
                      </w:p>
                    </w:tc>
                  </w:sdtContent>
                </w:sdt>
              </w:tr>
              <w:tr w:rsidR="0035544E" w:rsidRPr="00576537" w14:paraId="79345E88" w14:textId="77777777" w:rsidTr="00C36596">
                <w:tc>
                  <w:tcPr>
                    <w:tcW w:w="3330" w:type="dxa"/>
                  </w:tcPr>
                  <w:p w14:paraId="30D8A2B1" w14:textId="77777777" w:rsidR="0035544E" w:rsidRPr="00576537" w:rsidRDefault="0035544E" w:rsidP="00A96F6A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Organizācija:</w:t>
                    </w:r>
                  </w:p>
                </w:tc>
                <w:sdt>
                  <w:sdtPr>
                    <w:rPr>
                      <w:lang w:val="lv-LV"/>
                    </w:rPr>
                    <w:id w:val="182725250"/>
                    <w:placeholder>
                      <w:docPart w:val="FCBDA947251B496BB6EB7FB4F1606236"/>
                    </w:placeholder>
                    <w:dataBinding w:prefixMappings="xmlns:ns0='My_second_xml' " w:xpath="/ns0:RTU_cv_test[1]/ns0:PCS_O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01E64010" w14:textId="4D1CD830" w:rsidR="0035544E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Exigen</w:t>
                        </w:r>
                        <w:proofErr w:type="spellEnd"/>
                      </w:p>
                    </w:tc>
                  </w:sdtContent>
                </w:sdt>
              </w:tr>
              <w:tr w:rsidR="0035544E" w:rsidRPr="00576537" w14:paraId="14461069" w14:textId="77777777" w:rsidTr="00C36596">
                <w:tc>
                  <w:tcPr>
                    <w:tcW w:w="3330" w:type="dxa"/>
                  </w:tcPr>
                  <w:p w14:paraId="691B7481" w14:textId="77777777" w:rsidR="0035544E" w:rsidRPr="00576537" w:rsidRDefault="0035544E" w:rsidP="00A96F6A">
                    <w:pPr>
                      <w:pStyle w:val="ListParagraph"/>
                      <w:numPr>
                        <w:ilvl w:val="0"/>
                        <w:numId w:val="9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Vieta:</w:t>
                    </w:r>
                  </w:p>
                </w:tc>
                <w:sdt>
                  <w:sdtPr>
                    <w:rPr>
                      <w:lang w:val="lv-LV"/>
                    </w:rPr>
                    <w:id w:val="200445798"/>
                    <w:placeholder>
                      <w:docPart w:val="5FCAD3F6606A4E6486F583A1C7C12C6B"/>
                    </w:placeholder>
                    <w:dataBinding w:prefixMappings="xmlns:ns0='My_second_xml' " w:xpath="/ns0:RTU_cv_test[1]/ns0:PCS_P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5D515566" w14:textId="60AAECEB" w:rsidR="0035544E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Riga</w:t>
                        </w:r>
                        <w:proofErr w:type="spellEnd"/>
                        <w:r>
                          <w:rPr>
                            <w:lang w:val="lv-LV"/>
                          </w:rPr>
                          <w:t>, Latvia</w:t>
                        </w:r>
                      </w:p>
                    </w:tc>
                  </w:sdtContent>
                </w:sdt>
              </w:tr>
              <w:tr w:rsidR="006F6FC8" w:rsidRPr="00576537" w14:paraId="4277C06A" w14:textId="77777777" w:rsidTr="00C36596">
                <w:tc>
                  <w:tcPr>
                    <w:tcW w:w="9630" w:type="dxa"/>
                    <w:gridSpan w:val="3"/>
                  </w:tcPr>
                  <w:p w14:paraId="5EF04444" w14:textId="77777777" w:rsidR="006F6FC8" w:rsidRPr="00576537" w:rsidRDefault="006F6FC8" w:rsidP="00AC5A2E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  <w:tr w:rsidR="001A3BA5" w:rsidRPr="00576537" w14:paraId="131B1E48" w14:textId="77777777" w:rsidTr="00C36596">
        <w:tc>
          <w:tcPr>
            <w:tcW w:w="9630" w:type="dxa"/>
            <w:gridSpan w:val="3"/>
          </w:tcPr>
          <w:p w14:paraId="071D88F0" w14:textId="77777777" w:rsidR="001A3BA5" w:rsidRPr="00576537" w:rsidRDefault="001A3BA5" w:rsidP="00A96F6A">
            <w:pPr>
              <w:pStyle w:val="Heading2"/>
              <w:outlineLvl w:val="1"/>
              <w:rPr>
                <w:lang w:val="lv-LV"/>
              </w:rPr>
            </w:pPr>
            <w:r w:rsidRPr="00576537">
              <w:rPr>
                <w:lang w:val="lv-LV"/>
              </w:rPr>
              <w:t>Mobilitāte</w:t>
            </w:r>
          </w:p>
        </w:tc>
      </w:tr>
      <w:tr w:rsidR="001A3BA5" w:rsidRPr="00576537" w14:paraId="5655D367" w14:textId="77777777" w:rsidTr="00C36596">
        <w:tc>
          <w:tcPr>
            <w:tcW w:w="9630" w:type="dxa"/>
            <w:gridSpan w:val="3"/>
          </w:tcPr>
          <w:p w14:paraId="12656163" w14:textId="77777777" w:rsidR="001A3BA5" w:rsidRPr="00576537" w:rsidRDefault="001A3BA5" w:rsidP="00A96F6A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Lekciju kursi ārvalstīs un starptautiskā mobilitāte</w:t>
            </w:r>
          </w:p>
        </w:tc>
      </w:tr>
      <w:sdt>
        <w:sdtPr>
          <w:rPr>
            <w:lang w:val="lv-LV"/>
          </w:rPr>
          <w:id w:val="-1822411073"/>
          <w15:repeatingSection/>
        </w:sdtPr>
        <w:sdtEndPr/>
        <w:sdtContent>
          <w:sdt>
            <w:sdtPr>
              <w:rPr>
                <w:lang w:val="lv-LV"/>
              </w:rPr>
              <w:id w:val="1238133006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1A3BA5" w:rsidRPr="00576537" w14:paraId="388452CA" w14:textId="77777777" w:rsidTr="00C36596">
                <w:tc>
                  <w:tcPr>
                    <w:tcW w:w="3330" w:type="dxa"/>
                  </w:tcPr>
                  <w:p w14:paraId="359BF85A" w14:textId="77777777" w:rsidR="001A3BA5" w:rsidRPr="00576537" w:rsidRDefault="001A3BA5" w:rsidP="00A96F6A">
                    <w:pPr>
                      <w:pStyle w:val="ListParagraph"/>
                      <w:numPr>
                        <w:ilvl w:val="0"/>
                        <w:numId w:val="10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Laika periods:</w:t>
                    </w:r>
                  </w:p>
                </w:tc>
                <w:tc>
                  <w:tcPr>
                    <w:tcW w:w="3060" w:type="dxa"/>
                  </w:tcPr>
                  <w:p w14:paraId="3B9357AF" w14:textId="7B6DF6AA" w:rsidR="001A3BA5" w:rsidRPr="00576537" w:rsidRDefault="002940E6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No </w:t>
                    </w:r>
                    <w:sdt>
                      <w:sdtPr>
                        <w:rPr>
                          <w:lang w:val="lv-LV"/>
                        </w:rPr>
                        <w:id w:val="-1416929061"/>
                        <w:placeholder>
                          <w:docPart w:val="562E2A1094A64D29A3E4522E0048FF33"/>
                        </w:placeholder>
                        <w:dataBinding w:prefixMappings="xmlns:ns0='My_second_xml' " w:xpath="/ns0:RTU_cv_test[1]/ns0:LCM_TP1[1]" w:storeItemID="{C1C82760-F60F-4B99-B205-3CAB04284B09}"/>
                        <w:date w:fullDate="2018-07-03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7/3/2018</w:t>
                        </w:r>
                      </w:sdtContent>
                    </w:sdt>
                  </w:p>
                </w:tc>
                <w:tc>
                  <w:tcPr>
                    <w:tcW w:w="3240" w:type="dxa"/>
                  </w:tcPr>
                  <w:p w14:paraId="1E9796E3" w14:textId="4E3E09DC" w:rsidR="001A3BA5" w:rsidRPr="00576537" w:rsidRDefault="002940E6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Līdz </w:t>
                    </w:r>
                    <w:sdt>
                      <w:sdtPr>
                        <w:rPr>
                          <w:lang w:val="lv-LV"/>
                        </w:rPr>
                        <w:id w:val="326869457"/>
                        <w:placeholder>
                          <w:docPart w:val="59DD27AFF52C4CDD9F699F08654CD3B7"/>
                        </w:placeholder>
                        <w:dataBinding w:prefixMappings="xmlns:ns0='My_second_xml' " w:xpath="/ns0:RTU_cv_test[1]/ns0:LCM_TP11[1]" w:storeItemID="{C1C82760-F60F-4B99-B205-3CAB04284B09}"/>
                        <w:date w:fullDate="2018-08-04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8/4/2018</w:t>
                        </w:r>
                      </w:sdtContent>
                    </w:sdt>
                  </w:p>
                </w:tc>
              </w:tr>
              <w:tr w:rsidR="00A53961" w:rsidRPr="00576537" w14:paraId="724E2F5F" w14:textId="77777777" w:rsidTr="00C36596">
                <w:tc>
                  <w:tcPr>
                    <w:tcW w:w="3330" w:type="dxa"/>
                  </w:tcPr>
                  <w:p w14:paraId="4768DE6F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0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Nosaukums:</w:t>
                    </w:r>
                  </w:p>
                </w:tc>
                <w:sdt>
                  <w:sdtPr>
                    <w:rPr>
                      <w:lang w:val="lv-LV"/>
                    </w:rPr>
                    <w:id w:val="-111671264"/>
                    <w:placeholder>
                      <w:docPart w:val="7ED9F7BB360444A3B045E2E6AC584727"/>
                    </w:placeholder>
                    <w:dataBinding w:prefixMappings="xmlns:ns0='My_second_xml' " w:xpath="/ns0:RTU_cv_test[1]/ns0:LCM_T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1D2A1401" w14:textId="5429E6D3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 xml:space="preserve">Test </w:t>
                        </w:r>
                        <w:proofErr w:type="spellStart"/>
                        <w:r>
                          <w:rPr>
                            <w:lang w:val="lv-LV"/>
                          </w:rPr>
                          <w:t>name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lv-LV"/>
                          </w:rPr>
                          <w:t>mobilitate</w:t>
                        </w:r>
                        <w:proofErr w:type="spellEnd"/>
                      </w:p>
                    </w:tc>
                  </w:sdtContent>
                </w:sdt>
              </w:tr>
              <w:tr w:rsidR="00A53961" w:rsidRPr="00576537" w14:paraId="48FA183F" w14:textId="77777777" w:rsidTr="00C36596">
                <w:tc>
                  <w:tcPr>
                    <w:tcW w:w="3330" w:type="dxa"/>
                  </w:tcPr>
                  <w:p w14:paraId="3C7C3484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0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Organizācija:</w:t>
                    </w:r>
                  </w:p>
                </w:tc>
                <w:sdt>
                  <w:sdtPr>
                    <w:rPr>
                      <w:lang w:val="lv-LV"/>
                    </w:rPr>
                    <w:id w:val="-196924356"/>
                    <w:placeholder>
                      <w:docPart w:val="48285BE2258F41CD96659D00F2FEC532"/>
                    </w:placeholder>
                    <w:dataBinding w:prefixMappings="xmlns:ns0='My_second_xml' " w:xpath="/ns0:RTU_cv_test[1]/ns0:LCM_O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03F7801A" w14:textId="3AC7A040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Visma</w:t>
                        </w:r>
                        <w:proofErr w:type="spellEnd"/>
                      </w:p>
                    </w:tc>
                  </w:sdtContent>
                </w:sdt>
              </w:tr>
              <w:tr w:rsidR="00A53961" w:rsidRPr="00576537" w14:paraId="235D4663" w14:textId="77777777" w:rsidTr="00C36596">
                <w:tc>
                  <w:tcPr>
                    <w:tcW w:w="3330" w:type="dxa"/>
                  </w:tcPr>
                  <w:p w14:paraId="3D810892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0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Vieta:</w:t>
                    </w:r>
                  </w:p>
                </w:tc>
                <w:sdt>
                  <w:sdtPr>
                    <w:rPr>
                      <w:lang w:val="lv-LV"/>
                    </w:rPr>
                    <w:id w:val="1438332966"/>
                    <w:placeholder>
                      <w:docPart w:val="A9A478DC58AA40DDA066BB796605D8ED"/>
                    </w:placeholder>
                    <w:dataBinding w:prefixMappings="xmlns:ns0='My_second_xml' " w:xpath="/ns0:RTU_cv_test[1]/ns0:LCM_P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1A32A128" w14:textId="4496D725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New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lv-LV"/>
                          </w:rPr>
                          <w:t>York</w:t>
                        </w:r>
                        <w:proofErr w:type="spellEnd"/>
                        <w:r>
                          <w:rPr>
                            <w:lang w:val="lv-LV"/>
                          </w:rPr>
                          <w:t>, USA</w:t>
                        </w:r>
                      </w:p>
                    </w:tc>
                  </w:sdtContent>
                </w:sdt>
              </w:tr>
              <w:tr w:rsidR="00CC1CF2" w:rsidRPr="00576537" w14:paraId="6801FD54" w14:textId="77777777" w:rsidTr="00C36596">
                <w:tc>
                  <w:tcPr>
                    <w:tcW w:w="9630" w:type="dxa"/>
                    <w:gridSpan w:val="3"/>
                  </w:tcPr>
                  <w:p w14:paraId="4C62090C" w14:textId="77777777" w:rsidR="00CC1CF2" w:rsidRDefault="00CC1CF2" w:rsidP="00A96F6A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</w:tbl>
    <w:p w14:paraId="2F6075E7" w14:textId="77777777" w:rsidR="00AC5A2E" w:rsidRPr="00576537" w:rsidRDefault="00AC5A2E">
      <w:pPr>
        <w:rPr>
          <w:lang w:val="lv-LV"/>
        </w:rPr>
      </w:pPr>
      <w:r w:rsidRPr="00576537">
        <w:rPr>
          <w:lang w:val="lv-LV"/>
        </w:rPr>
        <w:br w:type="page"/>
      </w:r>
    </w:p>
    <w:tbl>
      <w:tblPr>
        <w:tblStyle w:val="TableGrid"/>
        <w:tblW w:w="96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3060"/>
        <w:gridCol w:w="3240"/>
      </w:tblGrid>
      <w:tr w:rsidR="00576537" w:rsidRPr="00576537" w14:paraId="3B237CAB" w14:textId="77777777" w:rsidTr="00C36596">
        <w:tc>
          <w:tcPr>
            <w:tcW w:w="9630" w:type="dxa"/>
            <w:gridSpan w:val="3"/>
          </w:tcPr>
          <w:p w14:paraId="2297F876" w14:textId="77777777" w:rsidR="00576537" w:rsidRPr="00576537" w:rsidRDefault="00576537" w:rsidP="00A96F6A">
            <w:pPr>
              <w:pStyle w:val="Heading2"/>
              <w:outlineLvl w:val="1"/>
              <w:rPr>
                <w:lang w:val="lv-LV"/>
              </w:rPr>
            </w:pPr>
          </w:p>
        </w:tc>
      </w:tr>
      <w:tr w:rsidR="001A3BA5" w:rsidRPr="00576537" w14:paraId="50316694" w14:textId="77777777" w:rsidTr="00C36596">
        <w:tc>
          <w:tcPr>
            <w:tcW w:w="9630" w:type="dxa"/>
            <w:gridSpan w:val="3"/>
          </w:tcPr>
          <w:p w14:paraId="5B726FA1" w14:textId="77777777" w:rsidR="001A3BA5" w:rsidRPr="00576537" w:rsidRDefault="001A3BA5" w:rsidP="00A96F6A">
            <w:pPr>
              <w:pStyle w:val="Heading2"/>
              <w:outlineLvl w:val="1"/>
              <w:rPr>
                <w:lang w:val="lv-LV"/>
              </w:rPr>
            </w:pPr>
            <w:r w:rsidRPr="00576537">
              <w:rPr>
                <w:lang w:val="lv-LV"/>
              </w:rPr>
              <w:t>Projekti un organizatoriskā darbība</w:t>
            </w:r>
          </w:p>
        </w:tc>
      </w:tr>
      <w:tr w:rsidR="001A3BA5" w:rsidRPr="00576537" w14:paraId="32FEACFB" w14:textId="77777777" w:rsidTr="00C36596">
        <w:tc>
          <w:tcPr>
            <w:tcW w:w="9630" w:type="dxa"/>
            <w:gridSpan w:val="3"/>
          </w:tcPr>
          <w:p w14:paraId="1239159C" w14:textId="77777777" w:rsidR="001A3BA5" w:rsidRPr="00576537" w:rsidRDefault="001A3BA5" w:rsidP="00A96F6A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Dalība starptautiskos projektos</w:t>
            </w:r>
          </w:p>
        </w:tc>
      </w:tr>
      <w:sdt>
        <w:sdtPr>
          <w:rPr>
            <w:lang w:val="lv-LV"/>
          </w:rPr>
          <w:id w:val="-2032326325"/>
          <w15:repeatingSection/>
        </w:sdtPr>
        <w:sdtEndPr/>
        <w:sdtContent>
          <w:sdt>
            <w:sdtPr>
              <w:rPr>
                <w:lang w:val="lv-LV"/>
              </w:rPr>
              <w:id w:val="-368924264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1A3BA5" w:rsidRPr="00576537" w14:paraId="326CC980" w14:textId="77777777" w:rsidTr="00C36596">
                <w:tc>
                  <w:tcPr>
                    <w:tcW w:w="3330" w:type="dxa"/>
                  </w:tcPr>
                  <w:p w14:paraId="6F3EF292" w14:textId="77777777" w:rsidR="001A3BA5" w:rsidRPr="00576537" w:rsidRDefault="001A3BA5" w:rsidP="00A96F6A">
                    <w:pPr>
                      <w:pStyle w:val="ListParagraph"/>
                      <w:numPr>
                        <w:ilvl w:val="0"/>
                        <w:numId w:val="11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Laika periods:</w:t>
                    </w:r>
                  </w:p>
                </w:tc>
                <w:tc>
                  <w:tcPr>
                    <w:tcW w:w="3060" w:type="dxa"/>
                  </w:tcPr>
                  <w:p w14:paraId="5CECBFA0" w14:textId="4637768E" w:rsidR="001A3BA5" w:rsidRPr="00576537" w:rsidRDefault="00A53961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No </w:t>
                    </w:r>
                    <w:sdt>
                      <w:sdtPr>
                        <w:rPr>
                          <w:lang w:val="lv-LV"/>
                        </w:rPr>
                        <w:id w:val="1549184543"/>
                        <w:placeholder>
                          <w:docPart w:val="C86E629290F544CCAAB8D43D8DDB4CF3"/>
                        </w:placeholder>
                        <w:dataBinding w:prefixMappings="xmlns:ns0='My_second_xml' " w:xpath="/ns0:RTU_cv_test[1]/ns0:PIP_TP1[1]" w:storeItemID="{C1C82760-F60F-4B99-B205-3CAB04284B09}"/>
                        <w:date w:fullDate="2018-07-28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7/28/2018</w:t>
                        </w:r>
                      </w:sdtContent>
                    </w:sdt>
                  </w:p>
                </w:tc>
                <w:tc>
                  <w:tcPr>
                    <w:tcW w:w="3240" w:type="dxa"/>
                  </w:tcPr>
                  <w:p w14:paraId="01804F3F" w14:textId="04B007A1" w:rsidR="001A3BA5" w:rsidRPr="00576537" w:rsidRDefault="00A53961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Līdz </w:t>
                    </w:r>
                    <w:sdt>
                      <w:sdtPr>
                        <w:rPr>
                          <w:lang w:val="lv-LV"/>
                        </w:rPr>
                        <w:id w:val="997454048"/>
                        <w:placeholder>
                          <w:docPart w:val="B4F3F211A11548E2BBB60E81AD1F6030"/>
                        </w:placeholder>
                        <w:dataBinding w:prefixMappings="xmlns:ns0='My_second_xml' " w:xpath="/ns0:RTU_cv_test[1]/ns0:PIP_TP11[1]" w:storeItemID="{C1C82760-F60F-4B99-B205-3CAB04284B09}"/>
                        <w:date w:fullDate="2018-08-24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8/24/2018</w:t>
                        </w:r>
                      </w:sdtContent>
                    </w:sdt>
                  </w:p>
                </w:tc>
              </w:tr>
              <w:tr w:rsidR="00A53961" w:rsidRPr="00576537" w14:paraId="57C85F0D" w14:textId="77777777" w:rsidTr="00C36596">
                <w:tc>
                  <w:tcPr>
                    <w:tcW w:w="3330" w:type="dxa"/>
                  </w:tcPr>
                  <w:p w14:paraId="127B1463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1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Nosaukums:</w:t>
                    </w:r>
                  </w:p>
                </w:tc>
                <w:sdt>
                  <w:sdtPr>
                    <w:rPr>
                      <w:lang w:val="lv-LV"/>
                    </w:rPr>
                    <w:id w:val="1326704863"/>
                    <w:placeholder>
                      <w:docPart w:val="BA36DA2ED7954C9497A246C27EE56C4A"/>
                    </w:placeholder>
                    <w:dataBinding w:prefixMappings="xmlns:ns0='My_second_xml' " w:xpath="/ns0:RTU_cv_test[1]/ns0:PIP_T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16C9D3A0" w14:textId="53DE0D6E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Proj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test </w:t>
                        </w:r>
                        <w:proofErr w:type="spellStart"/>
                        <w:r>
                          <w:rPr>
                            <w:lang w:val="lv-LV"/>
                          </w:rPr>
                          <w:t>name</w:t>
                        </w:r>
                        <w:proofErr w:type="spellEnd"/>
                      </w:p>
                    </w:tc>
                  </w:sdtContent>
                </w:sdt>
              </w:tr>
              <w:tr w:rsidR="00A53961" w:rsidRPr="00576537" w14:paraId="0E3176F6" w14:textId="77777777" w:rsidTr="00C36596">
                <w:tc>
                  <w:tcPr>
                    <w:tcW w:w="3330" w:type="dxa"/>
                  </w:tcPr>
                  <w:p w14:paraId="3CF36794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1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Amats, pienākumi:</w:t>
                    </w:r>
                  </w:p>
                </w:tc>
                <w:sdt>
                  <w:sdtPr>
                    <w:rPr>
                      <w:lang w:val="lv-LV"/>
                    </w:rPr>
                    <w:id w:val="782077392"/>
                    <w:placeholder>
                      <w:docPart w:val="C8BC98A00FFD4552908A43771A6B6355"/>
                    </w:placeholder>
                    <w:dataBinding w:prefixMappings="xmlns:ns0='My_second_xml' " w:xpath="/ns0:RTU_cv_test[1]/ns0:PIP_FR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60D95F7F" w14:textId="0E64475A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Docent</w:t>
                        </w:r>
                      </w:p>
                    </w:tc>
                  </w:sdtContent>
                </w:sdt>
              </w:tr>
              <w:tr w:rsidR="00CC1CF2" w:rsidRPr="00576537" w14:paraId="0CB2ACED" w14:textId="77777777" w:rsidTr="00C36596">
                <w:tc>
                  <w:tcPr>
                    <w:tcW w:w="9630" w:type="dxa"/>
                    <w:gridSpan w:val="3"/>
                  </w:tcPr>
                  <w:p w14:paraId="1AAD7D75" w14:textId="77777777" w:rsidR="00CC1CF2" w:rsidRPr="00576537" w:rsidRDefault="00CC1CF2" w:rsidP="00AC5A2E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  <w:tr w:rsidR="001A3BA5" w:rsidRPr="00576537" w14:paraId="59523D5B" w14:textId="77777777" w:rsidTr="00C36596">
        <w:tc>
          <w:tcPr>
            <w:tcW w:w="9630" w:type="dxa"/>
            <w:gridSpan w:val="3"/>
          </w:tcPr>
          <w:p w14:paraId="3DA0B526" w14:textId="77777777" w:rsidR="001A3BA5" w:rsidRPr="00576537" w:rsidRDefault="001A3BA5" w:rsidP="00A96F6A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Dalība akadēmisku un nozares</w:t>
            </w:r>
          </w:p>
        </w:tc>
      </w:tr>
      <w:sdt>
        <w:sdtPr>
          <w:rPr>
            <w:lang w:val="lv-LV"/>
          </w:rPr>
          <w:id w:val="-1121377768"/>
          <w15:repeatingSection/>
        </w:sdtPr>
        <w:sdtEndPr/>
        <w:sdtContent>
          <w:sdt>
            <w:sdtPr>
              <w:rPr>
                <w:lang w:val="lv-LV"/>
              </w:rPr>
              <w:id w:val="-46111111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1A3BA5" w:rsidRPr="00576537" w14:paraId="404FA521" w14:textId="77777777" w:rsidTr="00C36596">
                <w:tc>
                  <w:tcPr>
                    <w:tcW w:w="3330" w:type="dxa"/>
                  </w:tcPr>
                  <w:p w14:paraId="4308C1FF" w14:textId="77777777" w:rsidR="001A3BA5" w:rsidRPr="00576537" w:rsidRDefault="001A3BA5" w:rsidP="00A96F6A">
                    <w:pPr>
                      <w:pStyle w:val="ListParagraph"/>
                      <w:numPr>
                        <w:ilvl w:val="0"/>
                        <w:numId w:val="12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Laika periods:</w:t>
                    </w:r>
                  </w:p>
                </w:tc>
                <w:tc>
                  <w:tcPr>
                    <w:tcW w:w="3060" w:type="dxa"/>
                  </w:tcPr>
                  <w:p w14:paraId="420729BB" w14:textId="34782E5B" w:rsidR="001A3BA5" w:rsidRPr="00576537" w:rsidRDefault="00A53961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No </w:t>
                    </w:r>
                    <w:sdt>
                      <w:sdtPr>
                        <w:rPr>
                          <w:lang w:val="lv-LV"/>
                        </w:rPr>
                        <w:id w:val="-1302767979"/>
                        <w:placeholder>
                          <w:docPart w:val="93B28DD7E2F34625B5FA19483E4A3935"/>
                        </w:placeholder>
                        <w:dataBinding w:prefixMappings="xmlns:ns0='My_second_xml' " w:xpath="/ns0:RTU_cv_test[1]/ns0:ASM_TP1[1]" w:storeItemID="{C1C82760-F60F-4B99-B205-3CAB04284B09}"/>
                        <w:date w:fullDate="2018-06-04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6/4/2018</w:t>
                        </w:r>
                      </w:sdtContent>
                    </w:sdt>
                  </w:p>
                </w:tc>
                <w:tc>
                  <w:tcPr>
                    <w:tcW w:w="3240" w:type="dxa"/>
                  </w:tcPr>
                  <w:p w14:paraId="27D8B976" w14:textId="79B7CA96" w:rsidR="001A3BA5" w:rsidRPr="00576537" w:rsidRDefault="00A53961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Līdz </w:t>
                    </w:r>
                    <w:sdt>
                      <w:sdtPr>
                        <w:rPr>
                          <w:lang w:val="lv-LV"/>
                        </w:rPr>
                        <w:id w:val="-408221454"/>
                        <w:placeholder>
                          <w:docPart w:val="E62F58FAC84440D099DE65ECDEE35F9B"/>
                        </w:placeholder>
                        <w:dataBinding w:prefixMappings="xmlns:ns0='My_second_xml' " w:xpath="/ns0:RTU_cv_test[1]/ns0:ASM_TP11[1]" w:storeItemID="{C1C82760-F60F-4B99-B205-3CAB04284B09}"/>
                        <w:date w:fullDate="2018-08-05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8/5/2018</w:t>
                        </w:r>
                      </w:sdtContent>
                    </w:sdt>
                  </w:p>
                </w:tc>
              </w:tr>
              <w:tr w:rsidR="00A53961" w:rsidRPr="00576537" w14:paraId="025995A2" w14:textId="77777777" w:rsidTr="00C36596">
                <w:tc>
                  <w:tcPr>
                    <w:tcW w:w="3330" w:type="dxa"/>
                  </w:tcPr>
                  <w:p w14:paraId="4A7EC4D8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2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Organizācija:</w:t>
                    </w:r>
                  </w:p>
                </w:tc>
                <w:sdt>
                  <w:sdtPr>
                    <w:rPr>
                      <w:lang w:val="lv-LV"/>
                    </w:rPr>
                    <w:id w:val="1926682376"/>
                    <w:placeholder>
                      <w:docPart w:val="A993FC74CB204B9897E2335050130003"/>
                    </w:placeholder>
                    <w:dataBinding w:prefixMappings="xmlns:ns0='My_second_xml' " w:xpath="/ns0:RTU_cv_test[1]/ns0:ASM_O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7C5274D9" w14:textId="2DA3B1B6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Tieto</w:t>
                        </w:r>
                      </w:p>
                    </w:tc>
                  </w:sdtContent>
                </w:sdt>
              </w:tr>
              <w:tr w:rsidR="00A53961" w:rsidRPr="00576537" w14:paraId="56328343" w14:textId="77777777" w:rsidTr="00C36596">
                <w:tc>
                  <w:tcPr>
                    <w:tcW w:w="3330" w:type="dxa"/>
                  </w:tcPr>
                  <w:p w14:paraId="41CE1170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2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Amats, pienākumi:</w:t>
                    </w:r>
                  </w:p>
                </w:tc>
                <w:sdt>
                  <w:sdtPr>
                    <w:rPr>
                      <w:lang w:val="lv-LV"/>
                    </w:rPr>
                    <w:id w:val="-1490248626"/>
                    <w:placeholder>
                      <w:docPart w:val="2B4D3B0264DB46158DD02DBF906522DA"/>
                    </w:placeholder>
                    <w:dataBinding w:prefixMappings="xmlns:ns0='My_second_xml' " w:xpath="/ns0:RTU_cv_test[1]/ns0:ASM_FR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197FC843" w14:textId="5E7BE2AB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Programmer</w:t>
                        </w:r>
                        <w:proofErr w:type="spellEnd"/>
                      </w:p>
                    </w:tc>
                  </w:sdtContent>
                </w:sdt>
              </w:tr>
              <w:tr w:rsidR="00CC1CF2" w:rsidRPr="00576537" w14:paraId="0E995A01" w14:textId="77777777" w:rsidTr="00C36596">
                <w:tc>
                  <w:tcPr>
                    <w:tcW w:w="9630" w:type="dxa"/>
                    <w:gridSpan w:val="3"/>
                  </w:tcPr>
                  <w:p w14:paraId="6AE281C5" w14:textId="77777777" w:rsidR="00CC1CF2" w:rsidRPr="00576537" w:rsidRDefault="00CC1CF2" w:rsidP="00A96F6A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  <w:tr w:rsidR="001A3BA5" w:rsidRPr="00576537" w14:paraId="2E00E516" w14:textId="77777777" w:rsidTr="00C36596">
        <w:tc>
          <w:tcPr>
            <w:tcW w:w="9630" w:type="dxa"/>
            <w:gridSpan w:val="3"/>
          </w:tcPr>
          <w:p w14:paraId="2C1EA085" w14:textId="77777777" w:rsidR="001A3BA5" w:rsidRPr="00576537" w:rsidRDefault="001A3BA5" w:rsidP="00A96F6A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Dalība žūrijas komisijās</w:t>
            </w:r>
          </w:p>
        </w:tc>
      </w:tr>
      <w:sdt>
        <w:sdtPr>
          <w:rPr>
            <w:lang w:val="lv-LV"/>
          </w:rPr>
          <w:id w:val="1661269752"/>
          <w15:repeatingSection/>
        </w:sdtPr>
        <w:sdtEndPr/>
        <w:sdtContent>
          <w:sdt>
            <w:sdtPr>
              <w:rPr>
                <w:lang w:val="lv-LV"/>
              </w:rPr>
              <w:id w:val="203191160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1A3BA5" w:rsidRPr="00576537" w14:paraId="55B7714D" w14:textId="77777777" w:rsidTr="00C36596">
                <w:tc>
                  <w:tcPr>
                    <w:tcW w:w="3330" w:type="dxa"/>
                  </w:tcPr>
                  <w:p w14:paraId="73613D81" w14:textId="77777777" w:rsidR="001A3BA5" w:rsidRPr="00576537" w:rsidRDefault="001A3BA5" w:rsidP="00A96F6A">
                    <w:pPr>
                      <w:pStyle w:val="ListParagraph"/>
                      <w:numPr>
                        <w:ilvl w:val="0"/>
                        <w:numId w:val="13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Laika periods:</w:t>
                    </w:r>
                  </w:p>
                </w:tc>
                <w:tc>
                  <w:tcPr>
                    <w:tcW w:w="3060" w:type="dxa"/>
                  </w:tcPr>
                  <w:p w14:paraId="748166C3" w14:textId="429A5875" w:rsidR="001A3BA5" w:rsidRPr="00576537" w:rsidRDefault="00A53961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No </w:t>
                    </w:r>
                    <w:sdt>
                      <w:sdtPr>
                        <w:rPr>
                          <w:lang w:val="lv-LV"/>
                        </w:rPr>
                        <w:id w:val="52667332"/>
                        <w:placeholder>
                          <w:docPart w:val="5A0CF85ACF9244A09453818475071E0B"/>
                        </w:placeholder>
                        <w:dataBinding w:prefixMappings="xmlns:ns0='My_second_xml' " w:xpath="/ns0:RTU_cv_test[1]/ns0:PJC_TP1[1]" w:storeItemID="{C1C82760-F60F-4B99-B205-3CAB04284B09}"/>
                        <w:date w:fullDate="2018-06-05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6/5/2018</w:t>
                        </w:r>
                      </w:sdtContent>
                    </w:sdt>
                  </w:p>
                </w:tc>
                <w:tc>
                  <w:tcPr>
                    <w:tcW w:w="3240" w:type="dxa"/>
                  </w:tcPr>
                  <w:p w14:paraId="23502C12" w14:textId="23714504" w:rsidR="001A3BA5" w:rsidRPr="00576537" w:rsidRDefault="00A53961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Līdz </w:t>
                    </w:r>
                    <w:sdt>
                      <w:sdtPr>
                        <w:rPr>
                          <w:lang w:val="lv-LV"/>
                        </w:rPr>
                        <w:id w:val="-403837365"/>
                        <w:placeholder>
                          <w:docPart w:val="16F758EA38A74C859E4828D06051249E"/>
                        </w:placeholder>
                        <w:dataBinding w:prefixMappings="xmlns:ns0='My_second_xml' " w:xpath="/ns0:RTU_cv_test[1]/ns0:PJC_TP11[1]" w:storeItemID="{C1C82760-F60F-4B99-B205-3CAB04284B09}"/>
                        <w:date w:fullDate="2018-07-3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7/31/2018</w:t>
                        </w:r>
                      </w:sdtContent>
                    </w:sdt>
                  </w:p>
                </w:tc>
              </w:tr>
              <w:tr w:rsidR="00A53961" w:rsidRPr="00576537" w14:paraId="61712F1E" w14:textId="77777777" w:rsidTr="00C36596">
                <w:tc>
                  <w:tcPr>
                    <w:tcW w:w="3330" w:type="dxa"/>
                  </w:tcPr>
                  <w:p w14:paraId="79826ABD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3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Organizācija:</w:t>
                    </w:r>
                  </w:p>
                </w:tc>
                <w:sdt>
                  <w:sdtPr>
                    <w:rPr>
                      <w:lang w:val="lv-LV"/>
                    </w:rPr>
                    <w:id w:val="755092687"/>
                    <w:placeholder>
                      <w:docPart w:val="6B7F99ADB0A048D7A197FDC69CB0DFE2"/>
                    </w:placeholder>
                    <w:dataBinding w:prefixMappings="xmlns:ns0='My_second_xml' " w:xpath="/ns0:RTU_cv_test[1]/ns0:PJC_O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1B45D7B6" w14:textId="69A4A35C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Forticom</w:t>
                        </w:r>
                        <w:proofErr w:type="spellEnd"/>
                      </w:p>
                    </w:tc>
                  </w:sdtContent>
                </w:sdt>
              </w:tr>
              <w:tr w:rsidR="00A53961" w:rsidRPr="00576537" w14:paraId="3E484A59" w14:textId="77777777" w:rsidTr="00C36596">
                <w:tc>
                  <w:tcPr>
                    <w:tcW w:w="3330" w:type="dxa"/>
                  </w:tcPr>
                  <w:p w14:paraId="4E296F1C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3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Amats, pienākumi:</w:t>
                    </w:r>
                  </w:p>
                </w:tc>
                <w:sdt>
                  <w:sdtPr>
                    <w:rPr>
                      <w:lang w:val="lv-LV"/>
                    </w:rPr>
                    <w:id w:val="2067758762"/>
                    <w:placeholder>
                      <w:docPart w:val="C69ED06CC46649CA954AB86DF70EBA43"/>
                    </w:placeholder>
                    <w:dataBinding w:prefixMappings="xmlns:ns0='My_second_xml' " w:xpath="/ns0:RTU_cv_test[1]/ns0:PJC_FR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26985D84" w14:textId="40DAD169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 xml:space="preserve">QA </w:t>
                        </w:r>
                        <w:proofErr w:type="spellStart"/>
                        <w:r>
                          <w:rPr>
                            <w:lang w:val="lv-LV"/>
                          </w:rPr>
                          <w:t>engineer</w:t>
                        </w:r>
                        <w:proofErr w:type="spellEnd"/>
                      </w:p>
                    </w:tc>
                  </w:sdtContent>
                </w:sdt>
              </w:tr>
              <w:tr w:rsidR="00CC1CF2" w:rsidRPr="00576537" w14:paraId="52E42A9A" w14:textId="77777777" w:rsidTr="00C36596">
                <w:tc>
                  <w:tcPr>
                    <w:tcW w:w="9630" w:type="dxa"/>
                    <w:gridSpan w:val="3"/>
                  </w:tcPr>
                  <w:p w14:paraId="7659176A" w14:textId="77777777" w:rsidR="00CC1CF2" w:rsidRPr="00576537" w:rsidRDefault="00CC1CF2" w:rsidP="00AC5A2E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  <w:tr w:rsidR="001A3BA5" w:rsidRPr="00576537" w14:paraId="2D3EE4A8" w14:textId="77777777" w:rsidTr="00C36596">
        <w:tc>
          <w:tcPr>
            <w:tcW w:w="9630" w:type="dxa"/>
            <w:gridSpan w:val="3"/>
          </w:tcPr>
          <w:p w14:paraId="164341C5" w14:textId="77777777" w:rsidR="001A3BA5" w:rsidRPr="00576537" w:rsidRDefault="001A3BA5" w:rsidP="00A96F6A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Dalība un pārstāvniecība dažādās organizācijās un komisijās</w:t>
            </w:r>
          </w:p>
        </w:tc>
      </w:tr>
      <w:sdt>
        <w:sdtPr>
          <w:rPr>
            <w:lang w:val="lv-LV"/>
          </w:rPr>
          <w:id w:val="-496727350"/>
          <w15:repeatingSection/>
        </w:sdtPr>
        <w:sdtEndPr/>
        <w:sdtContent>
          <w:sdt>
            <w:sdtPr>
              <w:rPr>
                <w:lang w:val="lv-LV"/>
              </w:rPr>
              <w:id w:val="-55708273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1A3BA5" w:rsidRPr="00576537" w14:paraId="342387A2" w14:textId="77777777" w:rsidTr="00C36596">
                <w:tc>
                  <w:tcPr>
                    <w:tcW w:w="3330" w:type="dxa"/>
                  </w:tcPr>
                  <w:p w14:paraId="60D6BC73" w14:textId="77777777" w:rsidR="001A3BA5" w:rsidRPr="00576537" w:rsidRDefault="001A3BA5" w:rsidP="00A96F6A">
                    <w:pPr>
                      <w:pStyle w:val="ListParagraph"/>
                      <w:numPr>
                        <w:ilvl w:val="0"/>
                        <w:numId w:val="14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Laika periods:</w:t>
                    </w:r>
                  </w:p>
                </w:tc>
                <w:tc>
                  <w:tcPr>
                    <w:tcW w:w="3060" w:type="dxa"/>
                  </w:tcPr>
                  <w:p w14:paraId="29086331" w14:textId="7B4D2F50" w:rsidR="001A3BA5" w:rsidRPr="00576537" w:rsidRDefault="00A53961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No </w:t>
                    </w:r>
                    <w:sdt>
                      <w:sdtPr>
                        <w:rPr>
                          <w:lang w:val="lv-LV"/>
                        </w:rPr>
                        <w:id w:val="355849199"/>
                        <w:placeholder>
                          <w:docPart w:val="126995BEBAC447DC90D4B1941718B8E6"/>
                        </w:placeholder>
                        <w:dataBinding w:prefixMappings="xmlns:ns0='My_second_xml' " w:xpath="/ns0:RTU_cv_test[1]/ns0:MRD_TP1[1]" w:storeItemID="{C1C82760-F60F-4B99-B205-3CAB04284B09}"/>
                        <w:date w:fullDate="2018-05-0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5/1/2018</w:t>
                        </w:r>
                      </w:sdtContent>
                    </w:sdt>
                  </w:p>
                </w:tc>
                <w:tc>
                  <w:tcPr>
                    <w:tcW w:w="3240" w:type="dxa"/>
                  </w:tcPr>
                  <w:p w14:paraId="41D2195B" w14:textId="22EBDC6D" w:rsidR="001A3BA5" w:rsidRPr="00576537" w:rsidRDefault="00A53961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Līdz </w:t>
                    </w:r>
                    <w:sdt>
                      <w:sdtPr>
                        <w:rPr>
                          <w:lang w:val="lv-LV"/>
                        </w:rPr>
                        <w:id w:val="-487868649"/>
                        <w:placeholder>
                          <w:docPart w:val="181599FD1FC342E081AF7A7E35C7755F"/>
                        </w:placeholder>
                        <w:dataBinding w:prefixMappings="xmlns:ns0='My_second_xml' " w:xpath="/ns0:RTU_cv_test[1]/ns0:MRD_TP11[1]" w:storeItemID="{C1C82760-F60F-4B99-B205-3CAB04284B09}"/>
                        <w:date w:fullDate="2018-07-0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7/2/2018</w:t>
                        </w:r>
                      </w:sdtContent>
                    </w:sdt>
                  </w:p>
                </w:tc>
              </w:tr>
              <w:tr w:rsidR="00A53961" w:rsidRPr="00576537" w14:paraId="6995D950" w14:textId="77777777" w:rsidTr="00C36596">
                <w:tc>
                  <w:tcPr>
                    <w:tcW w:w="3330" w:type="dxa"/>
                  </w:tcPr>
                  <w:p w14:paraId="521727F2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4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Organizācija:</w:t>
                    </w:r>
                  </w:p>
                </w:tc>
                <w:sdt>
                  <w:sdtPr>
                    <w:rPr>
                      <w:lang w:val="lv-LV"/>
                    </w:rPr>
                    <w:id w:val="1065228997"/>
                    <w:placeholder>
                      <w:docPart w:val="D98E942AF6154B668DBE402C4A7C87BD"/>
                    </w:placeholder>
                    <w:dataBinding w:prefixMappings="xmlns:ns0='My_second_xml' " w:xpath="/ns0:RTU_cv_test[1]/ns0:MRD_O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5D643D70" w14:textId="21B7CE6B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Videinfra</w:t>
                        </w:r>
                        <w:proofErr w:type="spellEnd"/>
                      </w:p>
                    </w:tc>
                  </w:sdtContent>
                </w:sdt>
              </w:tr>
              <w:tr w:rsidR="00A53961" w:rsidRPr="00576537" w14:paraId="603A528B" w14:textId="77777777" w:rsidTr="00C36596">
                <w:tc>
                  <w:tcPr>
                    <w:tcW w:w="3330" w:type="dxa"/>
                  </w:tcPr>
                  <w:p w14:paraId="34BEB3EB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4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Amats, pienākumi:</w:t>
                    </w:r>
                  </w:p>
                </w:tc>
                <w:sdt>
                  <w:sdtPr>
                    <w:rPr>
                      <w:lang w:val="lv-LV"/>
                    </w:rPr>
                    <w:id w:val="973645772"/>
                    <w:placeholder>
                      <w:docPart w:val="9F2483D1D2824B28B0CE32B25E940A5D"/>
                    </w:placeholder>
                    <w:dataBinding w:prefixMappings="xmlns:ns0='My_second_xml' " w:xpath="/ns0:RTU_cv_test[1]/ns0:MRD_FR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130920C1" w14:textId="550817B0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prorgammer</w:t>
                        </w:r>
                        <w:proofErr w:type="spellEnd"/>
                      </w:p>
                    </w:tc>
                  </w:sdtContent>
                </w:sdt>
              </w:tr>
              <w:tr w:rsidR="00CC1CF2" w:rsidRPr="00576537" w14:paraId="44C29BC5" w14:textId="77777777" w:rsidTr="00C36596">
                <w:tc>
                  <w:tcPr>
                    <w:tcW w:w="9630" w:type="dxa"/>
                    <w:gridSpan w:val="3"/>
                  </w:tcPr>
                  <w:p w14:paraId="387D94CF" w14:textId="77777777" w:rsidR="00CC1CF2" w:rsidRDefault="00CC1CF2" w:rsidP="00A96F6A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</w:tbl>
    <w:p w14:paraId="78DEB4D9" w14:textId="77777777" w:rsidR="00AC5A2E" w:rsidRPr="00576537" w:rsidRDefault="00AC5A2E">
      <w:pPr>
        <w:rPr>
          <w:lang w:val="lv-LV"/>
        </w:rPr>
      </w:pPr>
      <w:r w:rsidRPr="00576537">
        <w:rPr>
          <w:lang w:val="lv-LV"/>
        </w:rPr>
        <w:br w:type="page"/>
      </w:r>
    </w:p>
    <w:tbl>
      <w:tblPr>
        <w:tblStyle w:val="TableGrid"/>
        <w:tblW w:w="9630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330"/>
        <w:gridCol w:w="3060"/>
        <w:gridCol w:w="3240"/>
      </w:tblGrid>
      <w:tr w:rsidR="00576537" w:rsidRPr="00576537" w14:paraId="56ADD720" w14:textId="77777777" w:rsidTr="00C36596">
        <w:tc>
          <w:tcPr>
            <w:tcW w:w="9630" w:type="dxa"/>
            <w:gridSpan w:val="3"/>
          </w:tcPr>
          <w:p w14:paraId="12CCD256" w14:textId="77777777" w:rsidR="00576537" w:rsidRPr="00576537" w:rsidRDefault="00576537" w:rsidP="00A96F6A">
            <w:pPr>
              <w:pStyle w:val="Heading1"/>
              <w:outlineLvl w:val="0"/>
              <w:rPr>
                <w:lang w:val="lv-LV"/>
              </w:rPr>
            </w:pPr>
          </w:p>
        </w:tc>
      </w:tr>
      <w:tr w:rsidR="001A3BA5" w:rsidRPr="00576537" w14:paraId="6154E356" w14:textId="77777777" w:rsidTr="00C36596">
        <w:tc>
          <w:tcPr>
            <w:tcW w:w="9630" w:type="dxa"/>
            <w:gridSpan w:val="3"/>
          </w:tcPr>
          <w:p w14:paraId="6622D511" w14:textId="77777777" w:rsidR="001A3BA5" w:rsidRPr="00576537" w:rsidRDefault="001A3BA5" w:rsidP="00A96F6A">
            <w:pPr>
              <w:pStyle w:val="Heading1"/>
              <w:outlineLvl w:val="0"/>
              <w:rPr>
                <w:lang w:val="lv-LV"/>
              </w:rPr>
            </w:pPr>
            <w:r w:rsidRPr="00576537">
              <w:rPr>
                <w:lang w:val="lv-LV"/>
              </w:rPr>
              <w:t>ZINĀTNISKĀ DARBĪBA</w:t>
            </w:r>
          </w:p>
        </w:tc>
      </w:tr>
      <w:tr w:rsidR="001A3BA5" w:rsidRPr="00576537" w14:paraId="3C471DB0" w14:textId="77777777" w:rsidTr="00C36596">
        <w:tc>
          <w:tcPr>
            <w:tcW w:w="9630" w:type="dxa"/>
            <w:gridSpan w:val="3"/>
          </w:tcPr>
          <w:p w14:paraId="10A2453E" w14:textId="77777777" w:rsidR="001A3BA5" w:rsidRPr="00576537" w:rsidRDefault="001A3BA5" w:rsidP="00A96F6A">
            <w:pPr>
              <w:pStyle w:val="Heading2"/>
              <w:outlineLvl w:val="1"/>
              <w:rPr>
                <w:lang w:val="lv-LV"/>
              </w:rPr>
            </w:pPr>
            <w:r w:rsidRPr="00576537">
              <w:rPr>
                <w:lang w:val="lv-LV"/>
              </w:rPr>
              <w:t>Zinātniskā darbība un publikācijas</w:t>
            </w:r>
          </w:p>
        </w:tc>
      </w:tr>
      <w:tr w:rsidR="001A3BA5" w:rsidRPr="00576537" w14:paraId="3E9B6672" w14:textId="77777777" w:rsidTr="00C36596">
        <w:tc>
          <w:tcPr>
            <w:tcW w:w="9630" w:type="dxa"/>
            <w:gridSpan w:val="3"/>
          </w:tcPr>
          <w:p w14:paraId="0F4AAB54" w14:textId="77777777" w:rsidR="001A3BA5" w:rsidRPr="00576537" w:rsidRDefault="001A3BA5" w:rsidP="00A96F6A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Dalība zinātnisko konferenču organizācijas komitejās un sekciju vadīšanā</w:t>
            </w:r>
          </w:p>
        </w:tc>
      </w:tr>
      <w:sdt>
        <w:sdtPr>
          <w:rPr>
            <w:lang w:val="lv-LV"/>
          </w:rPr>
          <w:id w:val="380672473"/>
          <w15:repeatingSection/>
        </w:sdtPr>
        <w:sdtEndPr/>
        <w:sdtContent>
          <w:sdt>
            <w:sdtPr>
              <w:rPr>
                <w:lang w:val="lv-LV"/>
              </w:rPr>
              <w:id w:val="1577330249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1A3BA5" w:rsidRPr="00576537" w14:paraId="51D69D85" w14:textId="77777777" w:rsidTr="00C36596">
                <w:tc>
                  <w:tcPr>
                    <w:tcW w:w="3330" w:type="dxa"/>
                  </w:tcPr>
                  <w:p w14:paraId="6AB5EE57" w14:textId="77777777" w:rsidR="001A3BA5" w:rsidRPr="00576537" w:rsidRDefault="001A3BA5" w:rsidP="00A96F6A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Laika periods:</w:t>
                    </w:r>
                  </w:p>
                </w:tc>
                <w:tc>
                  <w:tcPr>
                    <w:tcW w:w="3060" w:type="dxa"/>
                  </w:tcPr>
                  <w:p w14:paraId="60857205" w14:textId="58B5C0C2" w:rsidR="001A3BA5" w:rsidRPr="00576537" w:rsidRDefault="00A53961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No </w:t>
                    </w:r>
                    <w:sdt>
                      <w:sdtPr>
                        <w:rPr>
                          <w:lang w:val="lv-LV"/>
                        </w:rPr>
                        <w:id w:val="-1472675848"/>
                        <w:placeholder>
                          <w:docPart w:val="0116BC00CA574A439AE119CBE64D1832"/>
                        </w:placeholder>
                        <w:dataBinding w:prefixMappings="xmlns:ns0='My_second_xml' " w:xpath="/ns0:RTU_cv_test[1]/ns0:POC_TP1[1]" w:storeItemID="{C1C82760-F60F-4B99-B205-3CAB04284B09}"/>
                        <w:date w:fullDate="2018-07-13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7/13/2018</w:t>
                        </w:r>
                      </w:sdtContent>
                    </w:sdt>
                  </w:p>
                </w:tc>
                <w:tc>
                  <w:tcPr>
                    <w:tcW w:w="3240" w:type="dxa"/>
                  </w:tcPr>
                  <w:p w14:paraId="7A7411AA" w14:textId="5D925ABB" w:rsidR="001A3BA5" w:rsidRPr="00576537" w:rsidRDefault="00A53961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Līdz </w:t>
                    </w:r>
                    <w:sdt>
                      <w:sdtPr>
                        <w:rPr>
                          <w:lang w:val="lv-LV"/>
                        </w:rPr>
                        <w:id w:val="-99414420"/>
                        <w:placeholder>
                          <w:docPart w:val="2CD559C9AD7E4103B3C9D3FF45612AC9"/>
                        </w:placeholder>
                        <w:dataBinding w:prefixMappings="xmlns:ns0='My_second_xml' " w:xpath="/ns0:RTU_cv_test[1]/ns0:POC_TP11[1]" w:storeItemID="{C1C82760-F60F-4B99-B205-3CAB04284B09}"/>
                        <w:date w:fullDate="2018-10-19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10/19/2018</w:t>
                        </w:r>
                      </w:sdtContent>
                    </w:sdt>
                  </w:p>
                </w:tc>
              </w:tr>
              <w:tr w:rsidR="00A53961" w:rsidRPr="00576537" w14:paraId="15479EC0" w14:textId="77777777" w:rsidTr="00C36596">
                <w:tc>
                  <w:tcPr>
                    <w:tcW w:w="3330" w:type="dxa"/>
                  </w:tcPr>
                  <w:p w14:paraId="3165CD69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Konference:</w:t>
                    </w:r>
                  </w:p>
                </w:tc>
                <w:sdt>
                  <w:sdtPr>
                    <w:rPr>
                      <w:lang w:val="lv-LV"/>
                    </w:rPr>
                    <w:id w:val="-1952777035"/>
                    <w:placeholder>
                      <w:docPart w:val="EB5D35CA0169412CA2A2DF1738C96338"/>
                    </w:placeholder>
                    <w:dataBinding w:prefixMappings="xmlns:ns0='My_second_xml' " w:xpath="/ns0:RTU_cv_test[1]/ns0:POC_C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298603AC" w14:textId="2F4AA80E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Programming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lv-LV"/>
                          </w:rPr>
                          <w:t>conference</w:t>
                        </w:r>
                        <w:proofErr w:type="spellEnd"/>
                      </w:p>
                    </w:tc>
                  </w:sdtContent>
                </w:sdt>
              </w:tr>
              <w:tr w:rsidR="00A53961" w:rsidRPr="00576537" w14:paraId="0B6EE5CB" w14:textId="77777777" w:rsidTr="00C36596">
                <w:tc>
                  <w:tcPr>
                    <w:tcW w:w="3330" w:type="dxa"/>
                  </w:tcPr>
                  <w:p w14:paraId="77A1E73D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Pienākumi:</w:t>
                    </w:r>
                  </w:p>
                </w:tc>
                <w:sdt>
                  <w:sdtPr>
                    <w:rPr>
                      <w:lang w:val="lv-LV"/>
                    </w:rPr>
                    <w:id w:val="689268336"/>
                    <w:placeholder>
                      <w:docPart w:val="4162FE2563864DE181959FC2DC4FEB4B"/>
                    </w:placeholder>
                    <w:dataBinding w:prefixMappings="xmlns:ns0='My_second_xml' " w:xpath="/ns0:RTU_cv_test[1]/ns0:POC_R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193117E8" w14:textId="77D9DAAF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 xml:space="preserve">QA </w:t>
                        </w:r>
                        <w:proofErr w:type="spellStart"/>
                        <w:r>
                          <w:rPr>
                            <w:lang w:val="lv-LV"/>
                          </w:rPr>
                          <w:t>engineering</w:t>
                        </w:r>
                        <w:proofErr w:type="spellEnd"/>
                      </w:p>
                    </w:tc>
                  </w:sdtContent>
                </w:sdt>
              </w:tr>
              <w:tr w:rsidR="00A53961" w:rsidRPr="00576537" w14:paraId="379C7CE5" w14:textId="77777777" w:rsidTr="00C36596">
                <w:tc>
                  <w:tcPr>
                    <w:tcW w:w="3330" w:type="dxa"/>
                  </w:tcPr>
                  <w:p w14:paraId="38724D4D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Organizācija:</w:t>
                    </w:r>
                  </w:p>
                </w:tc>
                <w:sdt>
                  <w:sdtPr>
                    <w:rPr>
                      <w:lang w:val="lv-LV"/>
                    </w:rPr>
                    <w:id w:val="1006940505"/>
                    <w:placeholder>
                      <w:docPart w:val="30D9671D16C04271899B5153A63BD6AA"/>
                    </w:placeholder>
                    <w:dataBinding w:prefixMappings="xmlns:ns0='My_second_xml' " w:xpath="/ns0:RTU_cv_test[1]/ns0:POC_O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140C516D" w14:textId="13BABD77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RTU</w:t>
                        </w:r>
                      </w:p>
                    </w:tc>
                  </w:sdtContent>
                </w:sdt>
              </w:tr>
              <w:tr w:rsidR="00A53961" w:rsidRPr="00576537" w14:paraId="0A43E46D" w14:textId="77777777" w:rsidTr="00C36596">
                <w:tc>
                  <w:tcPr>
                    <w:tcW w:w="3330" w:type="dxa"/>
                  </w:tcPr>
                  <w:p w14:paraId="09701CCF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5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Vieta:</w:t>
                    </w:r>
                  </w:p>
                </w:tc>
                <w:sdt>
                  <w:sdtPr>
                    <w:rPr>
                      <w:lang w:val="lv-LV"/>
                    </w:rPr>
                    <w:id w:val="-188987792"/>
                    <w:placeholder>
                      <w:docPart w:val="6151ABC921AA4E9F8F3B11B336E1F6CC"/>
                    </w:placeholder>
                    <w:dataBinding w:prefixMappings="xmlns:ns0='My_second_xml' " w:xpath="/ns0:RTU_cv_test[1]/ns0:POC_P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2D0DECD8" w14:textId="61039D98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Riga</w:t>
                        </w:r>
                        <w:proofErr w:type="spellEnd"/>
                        <w:r>
                          <w:rPr>
                            <w:lang w:val="lv-LV"/>
                          </w:rPr>
                          <w:t>, Latvia</w:t>
                        </w:r>
                      </w:p>
                    </w:tc>
                  </w:sdtContent>
                </w:sdt>
              </w:tr>
              <w:tr w:rsidR="00762BB7" w:rsidRPr="00576537" w14:paraId="102F0115" w14:textId="77777777" w:rsidTr="00C36596">
                <w:tc>
                  <w:tcPr>
                    <w:tcW w:w="9630" w:type="dxa"/>
                    <w:gridSpan w:val="3"/>
                  </w:tcPr>
                  <w:p w14:paraId="699EE7C9" w14:textId="77777777" w:rsidR="00762BB7" w:rsidRPr="00576537" w:rsidRDefault="00762BB7" w:rsidP="00A96F6A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  <w:tr w:rsidR="001A3BA5" w:rsidRPr="00576537" w14:paraId="754831F7" w14:textId="77777777" w:rsidTr="00C36596">
        <w:tc>
          <w:tcPr>
            <w:tcW w:w="9630" w:type="dxa"/>
            <w:gridSpan w:val="3"/>
          </w:tcPr>
          <w:p w14:paraId="76494E27" w14:textId="77777777" w:rsidR="001A3BA5" w:rsidRPr="00576537" w:rsidRDefault="001A3BA5" w:rsidP="00852F1B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Recenzents zinātniskos žurnālos un rakstu krājumos</w:t>
            </w:r>
          </w:p>
        </w:tc>
      </w:tr>
      <w:sdt>
        <w:sdtPr>
          <w:rPr>
            <w:lang w:val="lv-LV"/>
          </w:rPr>
          <w:id w:val="-210806642"/>
          <w15:repeatingSection/>
        </w:sdtPr>
        <w:sdtEndPr/>
        <w:sdtContent>
          <w:sdt>
            <w:sdtPr>
              <w:rPr>
                <w:lang w:val="lv-LV"/>
              </w:rPr>
              <w:id w:val="-1340993624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1A3BA5" w:rsidRPr="00576537" w14:paraId="7E085EEE" w14:textId="77777777" w:rsidTr="00C36596">
                <w:tc>
                  <w:tcPr>
                    <w:tcW w:w="3330" w:type="dxa"/>
                  </w:tcPr>
                  <w:p w14:paraId="6DB1BE0C" w14:textId="77777777" w:rsidR="001A3BA5" w:rsidRPr="00576537" w:rsidRDefault="001A3BA5" w:rsidP="00A96F6A">
                    <w:pPr>
                      <w:pStyle w:val="ListParagraph"/>
                      <w:numPr>
                        <w:ilvl w:val="0"/>
                        <w:numId w:val="16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Laika periods:</w:t>
                    </w:r>
                  </w:p>
                </w:tc>
                <w:tc>
                  <w:tcPr>
                    <w:tcW w:w="3060" w:type="dxa"/>
                  </w:tcPr>
                  <w:p w14:paraId="56D4D329" w14:textId="63123C3C" w:rsidR="001A3BA5" w:rsidRPr="00576537" w:rsidRDefault="00A53961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No </w:t>
                    </w:r>
                    <w:sdt>
                      <w:sdtPr>
                        <w:rPr>
                          <w:lang w:val="lv-LV"/>
                        </w:rPr>
                        <w:id w:val="-2075114997"/>
                        <w:placeholder>
                          <w:docPart w:val="99EB36A50CBD40499F1F31EB25AB4A99"/>
                        </w:placeholder>
                        <w:dataBinding w:prefixMappings="xmlns:ns0='My_second_xml' " w:xpath="/ns0:RTU_cv_test[1]/ns0:RSJ_TP1[1]" w:storeItemID="{C1C82760-F60F-4B99-B205-3CAB04284B09}"/>
                        <w:date w:fullDate="2018-07-02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7/2/2018</w:t>
                        </w:r>
                      </w:sdtContent>
                    </w:sdt>
                  </w:p>
                </w:tc>
                <w:tc>
                  <w:tcPr>
                    <w:tcW w:w="3240" w:type="dxa"/>
                  </w:tcPr>
                  <w:p w14:paraId="3DB5AF06" w14:textId="3A36C907" w:rsidR="001A3BA5" w:rsidRPr="00576537" w:rsidRDefault="00A53961" w:rsidP="00A96F6A">
                    <w:p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 xml:space="preserve">Līdz </w:t>
                    </w:r>
                    <w:sdt>
                      <w:sdtPr>
                        <w:rPr>
                          <w:lang w:val="lv-LV"/>
                        </w:rPr>
                        <w:id w:val="-334534712"/>
                        <w:placeholder>
                          <w:docPart w:val="7E31118B26CF412686E2DCB024BDED84"/>
                        </w:placeholder>
                        <w:dataBinding w:prefixMappings="xmlns:ns0='My_second_xml' " w:xpath="/ns0:RTU_cv_test[1]/ns0:PJC_TP11[2]" w:storeItemID="{C1C82760-F60F-4B99-B205-3CAB04284B09}"/>
                        <w:date w:fullDate="2018-11-11T00:00:00Z">
                          <w:dateFormat w:val="M/d/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0E3C6A">
                          <w:t>11/11/2018</w:t>
                        </w:r>
                      </w:sdtContent>
                    </w:sdt>
                  </w:p>
                </w:tc>
              </w:tr>
              <w:tr w:rsidR="00A53961" w:rsidRPr="00576537" w14:paraId="02BA72D0" w14:textId="77777777" w:rsidTr="00C36596">
                <w:tc>
                  <w:tcPr>
                    <w:tcW w:w="3330" w:type="dxa"/>
                  </w:tcPr>
                  <w:p w14:paraId="222EC3ED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6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Žurnāls vai rakstu krājums:</w:t>
                    </w:r>
                  </w:p>
                </w:tc>
                <w:sdt>
                  <w:sdtPr>
                    <w:rPr>
                      <w:lang w:val="lv-LV"/>
                    </w:rPr>
                    <w:id w:val="-917250356"/>
                    <w:placeholder>
                      <w:docPart w:val="73F7635F566F4194A7F811B3BC7AA5D6"/>
                    </w:placeholder>
                    <w:dataBinding w:prefixMappings="xmlns:ns0='My_second_xml' " w:xpath="/ns0:RTU_cv_test[1]/ns0:RSJ_JCA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771F317D" w14:textId="72C71D82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 xml:space="preserve">Test </w:t>
                        </w:r>
                        <w:proofErr w:type="spellStart"/>
                        <w:r>
                          <w:rPr>
                            <w:lang w:val="lv-LV"/>
                          </w:rPr>
                          <w:t>journal</w:t>
                        </w:r>
                        <w:proofErr w:type="spellEnd"/>
                      </w:p>
                    </w:tc>
                  </w:sdtContent>
                </w:sdt>
              </w:tr>
              <w:tr w:rsidR="00762BB7" w:rsidRPr="00576537" w14:paraId="553E5AF6" w14:textId="77777777" w:rsidTr="00C36596">
                <w:tc>
                  <w:tcPr>
                    <w:tcW w:w="9630" w:type="dxa"/>
                    <w:gridSpan w:val="3"/>
                  </w:tcPr>
                  <w:p w14:paraId="45D34657" w14:textId="77777777" w:rsidR="00762BB7" w:rsidRPr="00576537" w:rsidRDefault="00762BB7" w:rsidP="00A96F6A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  <w:tr w:rsidR="001A3BA5" w:rsidRPr="00576537" w14:paraId="7C52A9CA" w14:textId="77777777" w:rsidTr="00C36596">
        <w:tc>
          <w:tcPr>
            <w:tcW w:w="9630" w:type="dxa"/>
            <w:gridSpan w:val="3"/>
          </w:tcPr>
          <w:p w14:paraId="54347AAA" w14:textId="77777777" w:rsidR="001A3BA5" w:rsidRPr="00576537" w:rsidRDefault="001A3BA5" w:rsidP="00852F1B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Uzstāšanās ar ziņojumiem (prezentācijām) starptautiskās zinātniskās konferencēs</w:t>
            </w:r>
          </w:p>
        </w:tc>
      </w:tr>
      <w:sdt>
        <w:sdtPr>
          <w:rPr>
            <w:lang w:val="lv-LV"/>
          </w:rPr>
          <w:id w:val="1053506050"/>
          <w15:repeatingSection/>
        </w:sdtPr>
        <w:sdtEndPr/>
        <w:sdtContent>
          <w:sdt>
            <w:sdtPr>
              <w:rPr>
                <w:lang w:val="lv-LV"/>
              </w:rPr>
              <w:id w:val="-879707086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A53961" w:rsidRPr="00576537" w14:paraId="36FC4AB0" w14:textId="77777777" w:rsidTr="00C36596">
                <w:tc>
                  <w:tcPr>
                    <w:tcW w:w="3330" w:type="dxa"/>
                  </w:tcPr>
                  <w:p w14:paraId="0A48A904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7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Autors/i:</w:t>
                    </w:r>
                  </w:p>
                </w:tc>
                <w:sdt>
                  <w:sdtPr>
                    <w:rPr>
                      <w:lang w:val="lv-LV"/>
                    </w:rPr>
                    <w:id w:val="-1505271982"/>
                    <w:placeholder>
                      <w:docPart w:val="95D52A243D91409D84D405001E99E14A"/>
                    </w:placeholder>
                    <w:dataBinding w:prefixMappings="xmlns:ns0='My_second_xml' " w:xpath="/ns0:RTU_cv_test[1]/ns0:SWR_A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2088B108" w14:textId="6E688DF5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John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lv-LV"/>
                          </w:rPr>
                          <w:t>Smith</w:t>
                        </w:r>
                        <w:proofErr w:type="spellEnd"/>
                      </w:p>
                    </w:tc>
                  </w:sdtContent>
                </w:sdt>
              </w:tr>
              <w:tr w:rsidR="00A53961" w:rsidRPr="00576537" w14:paraId="64BA3B93" w14:textId="77777777" w:rsidTr="00C36596">
                <w:tc>
                  <w:tcPr>
                    <w:tcW w:w="3330" w:type="dxa"/>
                  </w:tcPr>
                  <w:p w14:paraId="07CA000F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7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Nosaukums:</w:t>
                    </w:r>
                  </w:p>
                </w:tc>
                <w:sdt>
                  <w:sdtPr>
                    <w:rPr>
                      <w:lang w:val="lv-LV"/>
                    </w:rPr>
                    <w:id w:val="706143064"/>
                    <w:placeholder>
                      <w:docPart w:val="ECB5AB6F02FD49D6B81A13CF670425E7"/>
                    </w:placeholder>
                    <w:dataBinding w:prefixMappings="xmlns:ns0='My_second_xml' " w:xpath="/ns0:RTU_cv_test[1]/ns0:SWR_T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6B70E2D0" w14:textId="4FF60F3C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Tsting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lv-LV"/>
                          </w:rPr>
                          <w:t>putposes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lv-LV"/>
                          </w:rPr>
                          <w:t>analysis</w:t>
                        </w:r>
                        <w:proofErr w:type="spellEnd"/>
                      </w:p>
                    </w:tc>
                  </w:sdtContent>
                </w:sdt>
              </w:tr>
              <w:tr w:rsidR="00A53961" w:rsidRPr="00576537" w14:paraId="329986BE" w14:textId="77777777" w:rsidTr="00C36596">
                <w:tc>
                  <w:tcPr>
                    <w:tcW w:w="3330" w:type="dxa"/>
                  </w:tcPr>
                  <w:p w14:paraId="578C5389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7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Vieta:</w:t>
                    </w:r>
                  </w:p>
                </w:tc>
                <w:sdt>
                  <w:sdtPr>
                    <w:rPr>
                      <w:lang w:val="lv-LV"/>
                    </w:rPr>
                    <w:id w:val="14275584"/>
                    <w:placeholder>
                      <w:docPart w:val="F7417D453CF04909A1A650F3D24EB5A3"/>
                    </w:placeholder>
                    <w:dataBinding w:prefixMappings="xmlns:ns0='My_second_xml' " w:xpath="/ns0:RTU_cv_test[1]/ns0:SWR_P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3D6DA681" w14:textId="5D1A9143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New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lv-LV"/>
                          </w:rPr>
                          <w:t>York</w:t>
                        </w:r>
                        <w:proofErr w:type="spellEnd"/>
                        <w:r>
                          <w:rPr>
                            <w:lang w:val="lv-LV"/>
                          </w:rPr>
                          <w:t>, USA</w:t>
                        </w:r>
                      </w:p>
                    </w:tc>
                  </w:sdtContent>
                </w:sdt>
              </w:tr>
              <w:tr w:rsidR="00A53961" w:rsidRPr="00576537" w14:paraId="2EE7464A" w14:textId="77777777" w:rsidTr="00C36596">
                <w:tc>
                  <w:tcPr>
                    <w:tcW w:w="3330" w:type="dxa"/>
                  </w:tcPr>
                  <w:p w14:paraId="46D305BC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7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Gads:</w:t>
                    </w:r>
                  </w:p>
                </w:tc>
                <w:sdt>
                  <w:sdtPr>
                    <w:rPr>
                      <w:lang w:val="lv-LV"/>
                    </w:rPr>
                    <w:id w:val="1591280113"/>
                    <w:placeholder>
                      <w:docPart w:val="0170C2A7EB5644969F51E737DDC53D72"/>
                    </w:placeholder>
                    <w:dataBinding w:prefixMappings="xmlns:ns0='My_second_xml' " w:xpath="/ns0:RTU_cv_test[1]/ns0:SWR_Y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288FC78D" w14:textId="2BFC5319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1998</w:t>
                        </w:r>
                      </w:p>
                    </w:tc>
                  </w:sdtContent>
                </w:sdt>
              </w:tr>
              <w:tr w:rsidR="00762BB7" w:rsidRPr="00576537" w14:paraId="48E79D1C" w14:textId="77777777" w:rsidTr="00C36596">
                <w:tc>
                  <w:tcPr>
                    <w:tcW w:w="9630" w:type="dxa"/>
                    <w:gridSpan w:val="3"/>
                  </w:tcPr>
                  <w:p w14:paraId="79804518" w14:textId="77777777" w:rsidR="00762BB7" w:rsidRPr="00576537" w:rsidRDefault="00762BB7" w:rsidP="00AC5A2E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  <w:tr w:rsidR="001A3BA5" w:rsidRPr="00576537" w14:paraId="563777DE" w14:textId="77777777" w:rsidTr="00C36596">
        <w:tc>
          <w:tcPr>
            <w:tcW w:w="9630" w:type="dxa"/>
            <w:gridSpan w:val="3"/>
          </w:tcPr>
          <w:p w14:paraId="78830A85" w14:textId="77777777" w:rsidR="001A3BA5" w:rsidRPr="00576537" w:rsidRDefault="001A3BA5" w:rsidP="00852F1B">
            <w:pPr>
              <w:pStyle w:val="Heading3"/>
              <w:outlineLvl w:val="2"/>
              <w:rPr>
                <w:lang w:val="lv-LV"/>
              </w:rPr>
            </w:pPr>
            <w:r w:rsidRPr="00576537">
              <w:rPr>
                <w:lang w:val="lv-LV"/>
              </w:rPr>
              <w:t>Raksti starptautiskos zinātniskos izdevumos un konferenču rakstu krājumos</w:t>
            </w:r>
          </w:p>
        </w:tc>
      </w:tr>
      <w:sdt>
        <w:sdtPr>
          <w:rPr>
            <w:lang w:val="lv-LV"/>
          </w:rPr>
          <w:id w:val="-323279711"/>
          <w15:repeatingSection/>
        </w:sdtPr>
        <w:sdtEndPr/>
        <w:sdtContent>
          <w:sdt>
            <w:sdtPr>
              <w:rPr>
                <w:lang w:val="lv-LV"/>
              </w:rPr>
              <w:id w:val="437948898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A53961" w:rsidRPr="00576537" w14:paraId="6743B744" w14:textId="77777777" w:rsidTr="00C36596">
                <w:tc>
                  <w:tcPr>
                    <w:tcW w:w="3330" w:type="dxa"/>
                  </w:tcPr>
                  <w:p w14:paraId="28FE5AB0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Autors/i:</w:t>
                    </w:r>
                  </w:p>
                </w:tc>
                <w:sdt>
                  <w:sdtPr>
                    <w:rPr>
                      <w:lang w:val="lv-LV"/>
                    </w:rPr>
                    <w:id w:val="-917934823"/>
                    <w:placeholder>
                      <w:docPart w:val="F523481C5FBD49B2B9EAC158010598EC"/>
                    </w:placeholder>
                    <w:dataBinding w:prefixMappings="xmlns:ns0='My_second_xml' " w:xpath="/ns0:RTU_cv_test[1]/ns0:AIS_A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40E9E003" w14:textId="3804D579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proofErr w:type="spellStart"/>
                        <w:r>
                          <w:rPr>
                            <w:lang w:val="lv-LV"/>
                          </w:rPr>
                          <w:t>Douglas</w:t>
                        </w:r>
                        <w:proofErr w:type="spellEnd"/>
                        <w:r>
                          <w:rPr>
                            <w:lang w:val="lv-LV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lang w:val="lv-LV"/>
                          </w:rPr>
                          <w:t>Glassfish</w:t>
                        </w:r>
                        <w:proofErr w:type="spellEnd"/>
                      </w:p>
                    </w:tc>
                  </w:sdtContent>
                </w:sdt>
              </w:tr>
              <w:tr w:rsidR="00A53961" w:rsidRPr="00576537" w14:paraId="30E6C83B" w14:textId="77777777" w:rsidTr="00C36596">
                <w:tc>
                  <w:tcPr>
                    <w:tcW w:w="3330" w:type="dxa"/>
                  </w:tcPr>
                  <w:p w14:paraId="2BDAA64A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Nosaukums</w:t>
                    </w:r>
                  </w:p>
                </w:tc>
                <w:sdt>
                  <w:sdtPr>
                    <w:rPr>
                      <w:lang w:val="lv-LV"/>
                    </w:rPr>
                    <w:id w:val="-1489014570"/>
                    <w:placeholder>
                      <w:docPart w:val="EDEAD891E513477A91B079609B9CF370"/>
                    </w:placeholder>
                    <w:dataBinding w:prefixMappings="xmlns:ns0='My_second_xml' " w:xpath="/ns0:RTU_cv_test[1]/ns0:AIS_T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7E2A1EA6" w14:textId="2AC5680B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 xml:space="preserve">OOP </w:t>
                        </w:r>
                        <w:proofErr w:type="spellStart"/>
                        <w:r>
                          <w:rPr>
                            <w:lang w:val="lv-LV"/>
                          </w:rPr>
                          <w:t>principles</w:t>
                        </w:r>
                        <w:proofErr w:type="spellEnd"/>
                      </w:p>
                    </w:tc>
                  </w:sdtContent>
                </w:sdt>
              </w:tr>
              <w:tr w:rsidR="00A53961" w:rsidRPr="00576537" w14:paraId="7352B495" w14:textId="77777777" w:rsidTr="00C36596">
                <w:tc>
                  <w:tcPr>
                    <w:tcW w:w="3330" w:type="dxa"/>
                  </w:tcPr>
                  <w:p w14:paraId="209C5813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Gads:</w:t>
                    </w:r>
                  </w:p>
                </w:tc>
                <w:sdt>
                  <w:sdtPr>
                    <w:rPr>
                      <w:lang w:val="lv-LV"/>
                    </w:rPr>
                    <w:id w:val="250486016"/>
                    <w:placeholder>
                      <w:docPart w:val="02BD9245ED9B4727BE930B2CB5A5B698"/>
                    </w:placeholder>
                    <w:dataBinding w:prefixMappings="xmlns:ns0='My_second_xml' " w:xpath="/ns0:RTU_cv_test[1]/ns0:AIS_Y1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28EBA62C" w14:textId="5F070C29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2015</w:t>
                        </w:r>
                      </w:p>
                    </w:tc>
                  </w:sdtContent>
                </w:sdt>
              </w:tr>
              <w:tr w:rsidR="00A53961" w:rsidRPr="00576537" w14:paraId="4CD9D44E" w14:textId="77777777" w:rsidTr="00C36596">
                <w:tc>
                  <w:tcPr>
                    <w:tcW w:w="3330" w:type="dxa"/>
                  </w:tcPr>
                  <w:p w14:paraId="46E6A6B9" w14:textId="77777777" w:rsidR="00A53961" w:rsidRPr="00576537" w:rsidRDefault="00A53961" w:rsidP="00A96F6A">
                    <w:pPr>
                      <w:pStyle w:val="ListParagraph"/>
                      <w:numPr>
                        <w:ilvl w:val="0"/>
                        <w:numId w:val="18"/>
                      </w:numPr>
                      <w:rPr>
                        <w:lang w:val="lv-LV"/>
                      </w:rPr>
                    </w:pPr>
                    <w:r w:rsidRPr="00576537">
                      <w:rPr>
                        <w:lang w:val="lv-LV"/>
                      </w:rPr>
                      <w:t>Links:</w:t>
                    </w:r>
                  </w:p>
                </w:tc>
                <w:sdt>
                  <w:sdtPr>
                    <w:rPr>
                      <w:lang w:val="lv-LV"/>
                    </w:rPr>
                    <w:id w:val="-1015451235"/>
                    <w:placeholder>
                      <w:docPart w:val="4D8662184D2648FE95AA12ACC8B8239B"/>
                    </w:placeholder>
                    <w:dataBinding w:prefixMappings="xmlns:ns0='My_second_xml' " w:xpath="/ns0:RTU_cv_test[1]/ns0:link_to[1]" w:storeItemID="{C1C82760-F60F-4B99-B205-3CAB04284B09}"/>
                    <w:text/>
                  </w:sdtPr>
                  <w:sdtEndPr/>
                  <w:sdtContent>
                    <w:tc>
                      <w:tcPr>
                        <w:tcW w:w="6300" w:type="dxa"/>
                        <w:gridSpan w:val="2"/>
                      </w:tcPr>
                      <w:p w14:paraId="1996E4F2" w14:textId="1BB25835" w:rsidR="00A53961" w:rsidRPr="00576537" w:rsidRDefault="000E3C6A" w:rsidP="00A96F6A">
                        <w:pPr>
                          <w:rPr>
                            <w:lang w:val="lv-LV"/>
                          </w:rPr>
                        </w:pPr>
                        <w:r>
                          <w:rPr>
                            <w:lang w:val="lv-LV"/>
                          </w:rPr>
                          <w:t>http://ortus.rtu.lv/</w:t>
                        </w:r>
                      </w:p>
                    </w:tc>
                  </w:sdtContent>
                </w:sdt>
              </w:tr>
              <w:tr w:rsidR="00762BB7" w:rsidRPr="00576537" w14:paraId="6E554B60" w14:textId="77777777" w:rsidTr="00C36596">
                <w:tc>
                  <w:tcPr>
                    <w:tcW w:w="9630" w:type="dxa"/>
                    <w:gridSpan w:val="3"/>
                  </w:tcPr>
                  <w:p w14:paraId="5BB29D9C" w14:textId="77777777" w:rsidR="00762BB7" w:rsidRPr="00576537" w:rsidRDefault="00762BB7" w:rsidP="00AC5A2E">
                    <w:pPr>
                      <w:rPr>
                        <w:lang w:val="lv-LV"/>
                      </w:rPr>
                    </w:pPr>
                  </w:p>
                </w:tc>
              </w:tr>
            </w:sdtContent>
          </w:sdt>
        </w:sdtContent>
      </w:sdt>
    </w:tbl>
    <w:p w14:paraId="59399CAE" w14:textId="77777777" w:rsidR="00846178" w:rsidRPr="00846178" w:rsidRDefault="00846178" w:rsidP="00846178">
      <w:pPr>
        <w:rPr>
          <w:lang w:val="lv-LV"/>
        </w:rPr>
      </w:pPr>
    </w:p>
    <w:sectPr w:rsidR="00846178" w:rsidRPr="00846178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B30D63" w14:textId="77777777" w:rsidR="00D60E1E" w:rsidRDefault="00D60E1E" w:rsidP="009C5717">
      <w:pPr>
        <w:spacing w:line="240" w:lineRule="auto"/>
      </w:pPr>
      <w:r>
        <w:separator/>
      </w:r>
    </w:p>
  </w:endnote>
  <w:endnote w:type="continuationSeparator" w:id="0">
    <w:p w14:paraId="5366066B" w14:textId="77777777" w:rsidR="00D60E1E" w:rsidRDefault="00D60E1E" w:rsidP="009C57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3215BB" w14:textId="77777777" w:rsidR="00D60E1E" w:rsidRDefault="00D60E1E" w:rsidP="009C5717">
      <w:pPr>
        <w:spacing w:line="240" w:lineRule="auto"/>
      </w:pPr>
      <w:r>
        <w:separator/>
      </w:r>
    </w:p>
  </w:footnote>
  <w:footnote w:type="continuationSeparator" w:id="0">
    <w:p w14:paraId="5D2AFD8B" w14:textId="77777777" w:rsidR="00D60E1E" w:rsidRDefault="00D60E1E" w:rsidP="009C57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B5C71" w14:textId="77777777" w:rsidR="009C5717" w:rsidRPr="00A93CCB" w:rsidRDefault="00544F3E" w:rsidP="00576537">
    <w:pPr>
      <w:pStyle w:val="Header"/>
      <w:ind w:firstLine="2160"/>
      <w:rPr>
        <w:i/>
        <w:sz w:val="24"/>
        <w:szCs w:val="24"/>
      </w:rPr>
    </w:pPr>
    <w:r w:rsidRPr="00A93CCB">
      <w:rPr>
        <w:i/>
        <w:noProof/>
        <w:sz w:val="24"/>
        <w:szCs w:val="24"/>
      </w:rPr>
      <w:drawing>
        <wp:anchor distT="0" distB="0" distL="114300" distR="114300" simplePos="0" relativeHeight="251658240" behindDoc="0" locked="0" layoutInCell="1" allowOverlap="1" wp14:anchorId="2E3D3955" wp14:editId="7DCD304A">
          <wp:simplePos x="0" y="0"/>
          <wp:positionH relativeFrom="margin">
            <wp:posOffset>4800600</wp:posOffset>
          </wp:positionH>
          <wp:positionV relativeFrom="paragraph">
            <wp:posOffset>6985</wp:posOffset>
          </wp:positionV>
          <wp:extent cx="1133475" cy="334688"/>
          <wp:effectExtent l="0" t="0" r="0" b="8255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34688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93CCB">
      <w:rPr>
        <w:i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43C292D9" wp14:editId="1A88745D">
          <wp:simplePos x="0" y="0"/>
          <wp:positionH relativeFrom="margin">
            <wp:align>left</wp:align>
          </wp:positionH>
          <wp:positionV relativeFrom="paragraph">
            <wp:posOffset>-449580</wp:posOffset>
          </wp:positionV>
          <wp:extent cx="1057275" cy="890905"/>
          <wp:effectExtent l="0" t="0" r="9525" b="4445"/>
          <wp:wrapTight wrapText="bothSides">
            <wp:wrapPolygon edited="0">
              <wp:start x="7784" y="0"/>
              <wp:lineTo x="2335" y="2309"/>
              <wp:lineTo x="778" y="6004"/>
              <wp:lineTo x="0" y="14780"/>
              <wp:lineTo x="0" y="21246"/>
              <wp:lineTo x="10508" y="21246"/>
              <wp:lineTo x="13232" y="21246"/>
              <wp:lineTo x="21405" y="21246"/>
              <wp:lineTo x="21405" y="14318"/>
              <wp:lineTo x="20627" y="5081"/>
              <wp:lineTo x="18292" y="2309"/>
              <wp:lineTo x="13232" y="0"/>
              <wp:lineTo x="7784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TU_logotips_rgb_LV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57275" cy="8909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C5717" w:rsidRPr="00A93CCB">
      <w:rPr>
        <w:i/>
        <w:sz w:val="24"/>
        <w:szCs w:val="24"/>
      </w:rPr>
      <w:t>Curriculum Vitae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D5051"/>
    <w:multiLevelType w:val="hybridMultilevel"/>
    <w:tmpl w:val="F68AA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4516EE"/>
    <w:multiLevelType w:val="hybridMultilevel"/>
    <w:tmpl w:val="2430D3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DE7B6E"/>
    <w:multiLevelType w:val="hybridMultilevel"/>
    <w:tmpl w:val="12D83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8B0A1F"/>
    <w:multiLevelType w:val="hybridMultilevel"/>
    <w:tmpl w:val="5394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E418E"/>
    <w:multiLevelType w:val="hybridMultilevel"/>
    <w:tmpl w:val="66566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9D44B3"/>
    <w:multiLevelType w:val="hybridMultilevel"/>
    <w:tmpl w:val="956AB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F0412A"/>
    <w:multiLevelType w:val="hybridMultilevel"/>
    <w:tmpl w:val="59B4B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B23A33"/>
    <w:multiLevelType w:val="hybridMultilevel"/>
    <w:tmpl w:val="DDB64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E053DE6"/>
    <w:multiLevelType w:val="hybridMultilevel"/>
    <w:tmpl w:val="16E0FB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993776"/>
    <w:multiLevelType w:val="hybridMultilevel"/>
    <w:tmpl w:val="BCC0CC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A70838"/>
    <w:multiLevelType w:val="hybridMultilevel"/>
    <w:tmpl w:val="1F0464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FC69AF"/>
    <w:multiLevelType w:val="hybridMultilevel"/>
    <w:tmpl w:val="50C025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B07D24"/>
    <w:multiLevelType w:val="hybridMultilevel"/>
    <w:tmpl w:val="30F6B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9530BB"/>
    <w:multiLevelType w:val="hybridMultilevel"/>
    <w:tmpl w:val="406867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DA30E9"/>
    <w:multiLevelType w:val="hybridMultilevel"/>
    <w:tmpl w:val="1D20D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BD795D"/>
    <w:multiLevelType w:val="hybridMultilevel"/>
    <w:tmpl w:val="5394E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BDD5505"/>
    <w:multiLevelType w:val="hybridMultilevel"/>
    <w:tmpl w:val="F048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10C34B1"/>
    <w:multiLevelType w:val="hybridMultilevel"/>
    <w:tmpl w:val="2D161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D75441"/>
    <w:multiLevelType w:val="hybridMultilevel"/>
    <w:tmpl w:val="F0883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EB3DF6"/>
    <w:multiLevelType w:val="hybridMultilevel"/>
    <w:tmpl w:val="98CA2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55C271D"/>
    <w:multiLevelType w:val="hybridMultilevel"/>
    <w:tmpl w:val="7FC2C1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6752AFD"/>
    <w:multiLevelType w:val="hybridMultilevel"/>
    <w:tmpl w:val="D6EA6B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51328A"/>
    <w:multiLevelType w:val="hybridMultilevel"/>
    <w:tmpl w:val="3E56C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1"/>
  </w:num>
  <w:num w:numId="4">
    <w:abstractNumId w:val="2"/>
  </w:num>
  <w:num w:numId="5">
    <w:abstractNumId w:val="8"/>
  </w:num>
  <w:num w:numId="6">
    <w:abstractNumId w:val="1"/>
  </w:num>
  <w:num w:numId="7">
    <w:abstractNumId w:val="14"/>
  </w:num>
  <w:num w:numId="8">
    <w:abstractNumId w:val="18"/>
  </w:num>
  <w:num w:numId="9">
    <w:abstractNumId w:val="16"/>
  </w:num>
  <w:num w:numId="10">
    <w:abstractNumId w:val="9"/>
  </w:num>
  <w:num w:numId="11">
    <w:abstractNumId w:val="4"/>
  </w:num>
  <w:num w:numId="12">
    <w:abstractNumId w:val="12"/>
  </w:num>
  <w:num w:numId="13">
    <w:abstractNumId w:val="6"/>
  </w:num>
  <w:num w:numId="14">
    <w:abstractNumId w:val="17"/>
  </w:num>
  <w:num w:numId="15">
    <w:abstractNumId w:val="19"/>
  </w:num>
  <w:num w:numId="16">
    <w:abstractNumId w:val="22"/>
  </w:num>
  <w:num w:numId="17">
    <w:abstractNumId w:val="5"/>
  </w:num>
  <w:num w:numId="18">
    <w:abstractNumId w:val="7"/>
  </w:num>
  <w:num w:numId="19">
    <w:abstractNumId w:val="10"/>
  </w:num>
  <w:num w:numId="20">
    <w:abstractNumId w:val="13"/>
  </w:num>
  <w:num w:numId="21">
    <w:abstractNumId w:val="20"/>
  </w:num>
  <w:num w:numId="22">
    <w:abstractNumId w:val="15"/>
  </w:num>
  <w:num w:numId="2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25C"/>
    <w:rsid w:val="00017C7C"/>
    <w:rsid w:val="000E3C6A"/>
    <w:rsid w:val="000F06D3"/>
    <w:rsid w:val="000F3981"/>
    <w:rsid w:val="00141083"/>
    <w:rsid w:val="0016164A"/>
    <w:rsid w:val="0019785D"/>
    <w:rsid w:val="001A3BA5"/>
    <w:rsid w:val="001D0B03"/>
    <w:rsid w:val="001E11A7"/>
    <w:rsid w:val="00217571"/>
    <w:rsid w:val="00221CD8"/>
    <w:rsid w:val="00241FBA"/>
    <w:rsid w:val="002431B8"/>
    <w:rsid w:val="00252B60"/>
    <w:rsid w:val="002632E0"/>
    <w:rsid w:val="002940E6"/>
    <w:rsid w:val="002A05CF"/>
    <w:rsid w:val="002B7267"/>
    <w:rsid w:val="00325379"/>
    <w:rsid w:val="0035544E"/>
    <w:rsid w:val="0038397A"/>
    <w:rsid w:val="003870C7"/>
    <w:rsid w:val="00397810"/>
    <w:rsid w:val="003F78A7"/>
    <w:rsid w:val="004138C5"/>
    <w:rsid w:val="0042309A"/>
    <w:rsid w:val="00445084"/>
    <w:rsid w:val="00465F2E"/>
    <w:rsid w:val="0046793D"/>
    <w:rsid w:val="00494183"/>
    <w:rsid w:val="004C7DEE"/>
    <w:rsid w:val="004D5DA9"/>
    <w:rsid w:val="00512CDC"/>
    <w:rsid w:val="00544F3E"/>
    <w:rsid w:val="00567D11"/>
    <w:rsid w:val="00576537"/>
    <w:rsid w:val="005A5CA3"/>
    <w:rsid w:val="00630332"/>
    <w:rsid w:val="00631380"/>
    <w:rsid w:val="006529B0"/>
    <w:rsid w:val="006B05ED"/>
    <w:rsid w:val="006F6FC8"/>
    <w:rsid w:val="00762BB7"/>
    <w:rsid w:val="007A56BC"/>
    <w:rsid w:val="007E7948"/>
    <w:rsid w:val="007F025C"/>
    <w:rsid w:val="00801EC8"/>
    <w:rsid w:val="00837560"/>
    <w:rsid w:val="00846178"/>
    <w:rsid w:val="00852F1B"/>
    <w:rsid w:val="00933D40"/>
    <w:rsid w:val="00950912"/>
    <w:rsid w:val="009C5717"/>
    <w:rsid w:val="009F50F4"/>
    <w:rsid w:val="00A078EB"/>
    <w:rsid w:val="00A173C5"/>
    <w:rsid w:val="00A219E1"/>
    <w:rsid w:val="00A42DCA"/>
    <w:rsid w:val="00A51298"/>
    <w:rsid w:val="00A53961"/>
    <w:rsid w:val="00A7598E"/>
    <w:rsid w:val="00A93CCB"/>
    <w:rsid w:val="00A96F6A"/>
    <w:rsid w:val="00AC5A2E"/>
    <w:rsid w:val="00AE3F71"/>
    <w:rsid w:val="00AF528A"/>
    <w:rsid w:val="00B10D66"/>
    <w:rsid w:val="00B24374"/>
    <w:rsid w:val="00B51847"/>
    <w:rsid w:val="00BA3A31"/>
    <w:rsid w:val="00BD0B81"/>
    <w:rsid w:val="00C07B46"/>
    <w:rsid w:val="00C12900"/>
    <w:rsid w:val="00C23F27"/>
    <w:rsid w:val="00C33DFF"/>
    <w:rsid w:val="00C36596"/>
    <w:rsid w:val="00CA5941"/>
    <w:rsid w:val="00CC1CF2"/>
    <w:rsid w:val="00D05EF5"/>
    <w:rsid w:val="00D2547E"/>
    <w:rsid w:val="00D60E1E"/>
    <w:rsid w:val="00D81937"/>
    <w:rsid w:val="00D85A6A"/>
    <w:rsid w:val="00DD16EF"/>
    <w:rsid w:val="00DE26A9"/>
    <w:rsid w:val="00DF0D19"/>
    <w:rsid w:val="00E14CB3"/>
    <w:rsid w:val="00E6656F"/>
    <w:rsid w:val="00EA5B15"/>
    <w:rsid w:val="00EB09D2"/>
    <w:rsid w:val="00EC7C8C"/>
    <w:rsid w:val="00F01004"/>
    <w:rsid w:val="00F46DCE"/>
    <w:rsid w:val="00F557EF"/>
    <w:rsid w:val="00FA3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23EDE"/>
  <w15:chartTrackingRefBased/>
  <w15:docId w15:val="{EF58CE3F-55CA-4B65-A515-B43432F76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37560"/>
    <w:pPr>
      <w:spacing w:after="0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F557EF"/>
    <w:pPr>
      <w:spacing w:before="240" w:line="360" w:lineRule="auto"/>
      <w:ind w:left="1440"/>
      <w:outlineLvl w:val="0"/>
    </w:pPr>
    <w:rPr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7560"/>
    <w:pPr>
      <w:keepNext/>
      <w:keepLines/>
      <w:spacing w:before="40"/>
      <w:ind w:left="72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7560"/>
    <w:pPr>
      <w:keepNext/>
      <w:keepLines/>
      <w:spacing w:before="4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57EF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7560"/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837560"/>
    <w:rPr>
      <w:rFonts w:ascii="Times New Roman" w:eastAsiaTheme="majorEastAsia" w:hAnsi="Times New Roman" w:cstheme="majorBidi"/>
      <w:b/>
      <w:sz w:val="28"/>
      <w:szCs w:val="26"/>
    </w:rPr>
  </w:style>
  <w:style w:type="paragraph" w:styleId="ListParagraph">
    <w:name w:val="List Paragraph"/>
    <w:basedOn w:val="Normal"/>
    <w:uiPriority w:val="34"/>
    <w:qFormat/>
    <w:rsid w:val="00837560"/>
    <w:pPr>
      <w:ind w:left="720"/>
      <w:contextualSpacing/>
    </w:pPr>
  </w:style>
  <w:style w:type="table" w:styleId="TableGrid">
    <w:name w:val="Table Grid"/>
    <w:basedOn w:val="TableNormal"/>
    <w:uiPriority w:val="39"/>
    <w:rsid w:val="00B518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Calendar3">
    <w:name w:val="Calendar 3"/>
    <w:basedOn w:val="TableNormal"/>
    <w:uiPriority w:val="99"/>
    <w:qFormat/>
    <w:rsid w:val="001A3BA5"/>
    <w:pPr>
      <w:spacing w:after="0" w:line="240" w:lineRule="auto"/>
      <w:jc w:val="right"/>
    </w:pPr>
    <w:rPr>
      <w:rFonts w:asciiTheme="majorHAnsi" w:eastAsiaTheme="majorEastAsia" w:hAnsiTheme="majorHAnsi" w:cstheme="majorBidi"/>
      <w:color w:val="000000" w:themeColor="text1"/>
    </w:rPr>
    <w:tblPr/>
    <w:tblStylePr w:type="firstRow">
      <w:pPr>
        <w:wordWrap/>
        <w:jc w:val="right"/>
      </w:pPr>
      <w:rPr>
        <w:color w:val="4472C4" w:themeColor="accent1"/>
        <w:sz w:val="44"/>
      </w:rPr>
    </w:tblStylePr>
    <w:tblStylePr w:type="firstCol">
      <w:rPr>
        <w:color w:val="4472C4" w:themeColor="accent1"/>
      </w:rPr>
    </w:tblStylePr>
    <w:tblStylePr w:type="lastCol">
      <w:rPr>
        <w:color w:val="4472C4" w:themeColor="accent1"/>
      </w:rPr>
    </w:tblStylePr>
  </w:style>
  <w:style w:type="character" w:styleId="PlaceholderText">
    <w:name w:val="Placeholder Text"/>
    <w:basedOn w:val="DefaultParagraphFont"/>
    <w:uiPriority w:val="99"/>
    <w:semiHidden/>
    <w:rsid w:val="00D81937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9C5717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717"/>
  </w:style>
  <w:style w:type="paragraph" w:styleId="Footer">
    <w:name w:val="footer"/>
    <w:basedOn w:val="Normal"/>
    <w:link w:val="FooterChar"/>
    <w:uiPriority w:val="99"/>
    <w:unhideWhenUsed/>
    <w:rsid w:val="009C5717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717"/>
  </w:style>
  <w:style w:type="character" w:styleId="Hyperlink">
    <w:name w:val="Hyperlink"/>
    <w:basedOn w:val="DefaultParagraphFont"/>
    <w:uiPriority w:val="99"/>
    <w:unhideWhenUsed/>
    <w:rsid w:val="007F025C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7F025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59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uropass.cedefop.europa.eu/lv/resources/european-language-levels-cefr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K00946\OneDrive%20-%20rtucloud1\CV_XML_Word_template\18.06.2018_11.15\1.2_CV_RTU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C3CD8151131A4CE0AD9C6D0BED4360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A0F237-A092-4B1E-BD1B-A625307D53AE}"/>
      </w:docPartPr>
      <w:docPartBody>
        <w:p w:rsidR="00027259" w:rsidRDefault="00027259" w:rsidP="00027259">
          <w:pPr>
            <w:pStyle w:val="C3CD8151131A4CE0AD9C6D0BED4360DF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6DCD80A0DC674E1697FB699FBBB919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9E13AC-C757-49C3-A7F5-13F3A66E39EB}"/>
      </w:docPartPr>
      <w:docPartBody>
        <w:p w:rsidR="00027259" w:rsidRDefault="00027259" w:rsidP="00027259">
          <w:pPr>
            <w:pStyle w:val="6DCD80A0DC674E1697FB699FBBB919AB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41F699EB8B14427D9A69D84D64D87A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92AA1-BD53-4946-8013-4C3C2E8B490B}"/>
      </w:docPartPr>
      <w:docPartBody>
        <w:p w:rsidR="00027259" w:rsidRDefault="00027259" w:rsidP="00027259">
          <w:pPr>
            <w:pStyle w:val="41F699EB8B14427D9A69D84D64D87A4F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1E38F28CA5B34B27B7A5B64C7106F4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602FA3-3BF0-4C87-8C56-E3984D164C70}"/>
      </w:docPartPr>
      <w:docPartBody>
        <w:p w:rsidR="00027259" w:rsidRDefault="00027259" w:rsidP="00027259">
          <w:pPr>
            <w:pStyle w:val="1E38F28CA5B34B27B7A5B64C7106F449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83831C1E610B42C79A7E861A33A411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B84AE3-BBE4-4C8C-91C2-14517BCD437D}"/>
      </w:docPartPr>
      <w:docPartBody>
        <w:p w:rsidR="00027259" w:rsidRDefault="00027259" w:rsidP="00027259">
          <w:pPr>
            <w:pStyle w:val="83831C1E610B42C79A7E861A33A41170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B73B491022E44805842103CBEF79B5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C6179-6998-4A68-A0F3-137D1F6215A3}"/>
      </w:docPartPr>
      <w:docPartBody>
        <w:p w:rsidR="00027259" w:rsidRDefault="00027259" w:rsidP="00027259">
          <w:pPr>
            <w:pStyle w:val="B73B491022E44805842103CBEF79B565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3DCA2B37463D4FEDAEC1D65828EA03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150E3F-D72C-4AD3-9BEF-ED393DDA7A26}"/>
      </w:docPartPr>
      <w:docPartBody>
        <w:p w:rsidR="00027259" w:rsidRDefault="00027259" w:rsidP="00027259">
          <w:pPr>
            <w:pStyle w:val="3DCA2B37463D4FEDAEC1D65828EA03272"/>
          </w:pPr>
          <w:r w:rsidRPr="00576537">
            <w:rPr>
              <w:rStyle w:val="PlaceholderText"/>
              <w:lang w:val="lv-LV"/>
            </w:rPr>
            <w:t>Choose an item.</w:t>
          </w:r>
        </w:p>
      </w:docPartBody>
    </w:docPart>
    <w:docPart>
      <w:docPartPr>
        <w:name w:val="F45BB9881A484870A7CF4C680BB784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339E51-E7E2-4E32-BBA1-6980873ED57B}"/>
      </w:docPartPr>
      <w:docPartBody>
        <w:p w:rsidR="00027259" w:rsidRDefault="00027259" w:rsidP="00027259">
          <w:pPr>
            <w:pStyle w:val="F45BB9881A484870A7CF4C680BB784292"/>
          </w:pPr>
          <w:r w:rsidRPr="00576537">
            <w:rPr>
              <w:rStyle w:val="PlaceholderText"/>
              <w:lang w:val="lv-LV"/>
            </w:rPr>
            <w:t>Choose an item.</w:t>
          </w:r>
        </w:p>
      </w:docPartBody>
    </w:docPart>
    <w:docPart>
      <w:docPartPr>
        <w:name w:val="18F9341CDFD140908E912B159F85A0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9CF043-7B8E-4D71-8E20-8814EFD73A1B}"/>
      </w:docPartPr>
      <w:docPartBody>
        <w:p w:rsidR="00027259" w:rsidRDefault="00027259" w:rsidP="00027259">
          <w:pPr>
            <w:pStyle w:val="18F9341CDFD140908E912B159F85A0AD2"/>
          </w:pPr>
          <w:r w:rsidRPr="00576537">
            <w:rPr>
              <w:rStyle w:val="PlaceholderText"/>
              <w:lang w:val="lv-LV"/>
            </w:rPr>
            <w:t>Choose an item.</w:t>
          </w:r>
        </w:p>
      </w:docPartBody>
    </w:docPart>
    <w:docPart>
      <w:docPartPr>
        <w:name w:val="03F55FA189414393B1C0B88C553D26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3246A8-44A1-4BDB-918C-1B87B9D1E1F9}"/>
      </w:docPartPr>
      <w:docPartBody>
        <w:p w:rsidR="00027259" w:rsidRDefault="00027259" w:rsidP="00027259">
          <w:pPr>
            <w:pStyle w:val="03F55FA189414393B1C0B88C553D26902"/>
          </w:pPr>
          <w:r w:rsidRPr="00576537">
            <w:rPr>
              <w:rStyle w:val="PlaceholderText"/>
              <w:lang w:val="lv-LV"/>
            </w:rPr>
            <w:t>Choose an item.</w:t>
          </w:r>
        </w:p>
      </w:docPartBody>
    </w:docPart>
    <w:docPart>
      <w:docPartPr>
        <w:name w:val="7CE5AE9C87E7426488BB7B26C479D2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F47EA4-DE2C-41EE-BE7D-C33A142B97B7}"/>
      </w:docPartPr>
      <w:docPartBody>
        <w:p w:rsidR="00027259" w:rsidRDefault="00027259" w:rsidP="00027259">
          <w:pPr>
            <w:pStyle w:val="7CE5AE9C87E7426488BB7B26C479D24B2"/>
          </w:pPr>
          <w:r w:rsidRPr="00576537">
            <w:rPr>
              <w:rStyle w:val="PlaceholderText"/>
              <w:lang w:val="lv-LV"/>
            </w:rPr>
            <w:t>Choose an item.</w:t>
          </w:r>
        </w:p>
      </w:docPartBody>
    </w:docPart>
    <w:docPart>
      <w:docPartPr>
        <w:name w:val="DDDC0BB194CF4E29A192AB0767DF7B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059849-2826-4585-A25A-C9251EEEDD41}"/>
      </w:docPartPr>
      <w:docPartBody>
        <w:p w:rsidR="00027259" w:rsidRDefault="00027259" w:rsidP="00027259">
          <w:pPr>
            <w:pStyle w:val="DDDC0BB194CF4E29A192AB0767DF7BF02"/>
          </w:pPr>
          <w:r w:rsidRPr="00576537">
            <w:rPr>
              <w:rStyle w:val="PlaceholderText"/>
              <w:lang w:val="lv-LV"/>
            </w:rPr>
            <w:t>Choose an item.</w:t>
          </w:r>
        </w:p>
      </w:docPartBody>
    </w:docPart>
    <w:docPart>
      <w:docPartPr>
        <w:name w:val="4D493538FF744814BD8B26E8D37E69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68E833-6DD0-4761-9C0B-CC12064AA95A}"/>
      </w:docPartPr>
      <w:docPartBody>
        <w:p w:rsidR="00027259" w:rsidRDefault="00027259" w:rsidP="00027259">
          <w:pPr>
            <w:pStyle w:val="4D493538FF744814BD8B26E8D37E6983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D9D399DBA4F24976847434635B58EE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5A8DF-719E-4A35-BBD4-8EF4E680086F}"/>
      </w:docPartPr>
      <w:docPartBody>
        <w:p w:rsidR="00027259" w:rsidRDefault="00027259" w:rsidP="00027259">
          <w:pPr>
            <w:pStyle w:val="D9D399DBA4F24976847434635B58EE0E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C6B42162D1D7482290C646BFB8F840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2DC5B7-B039-44AF-8A7A-07AF2D0C3CC3}"/>
      </w:docPartPr>
      <w:docPartBody>
        <w:p w:rsidR="00027259" w:rsidRDefault="00027259" w:rsidP="00027259">
          <w:pPr>
            <w:pStyle w:val="C6B42162D1D7482290C646BFB8F840F5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72632523A8464313928CD05D45B086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B3B290-4D0D-4EDE-B3B9-F6468BFAE62D}"/>
      </w:docPartPr>
      <w:docPartBody>
        <w:p w:rsidR="00027259" w:rsidRDefault="00027259" w:rsidP="00027259">
          <w:pPr>
            <w:pStyle w:val="72632523A8464313928CD05D45B0861A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C4206F1B3DFA465CB37AAA0F30D54A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4F6260-B527-402C-8D7D-EBC95361E710}"/>
      </w:docPartPr>
      <w:docPartBody>
        <w:p w:rsidR="00027259" w:rsidRDefault="00027259" w:rsidP="00027259">
          <w:pPr>
            <w:pStyle w:val="C4206F1B3DFA465CB37AAA0F30D54A6D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DE7ECD183B144211BF647D907634FD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17668B-A74F-4E07-8EF8-ED544FE49A3D}"/>
      </w:docPartPr>
      <w:docPartBody>
        <w:p w:rsidR="00027259" w:rsidRDefault="00027259" w:rsidP="00027259">
          <w:pPr>
            <w:pStyle w:val="DE7ECD183B144211BF647D907634FDF7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D14297C9B46640D487A4BAC512C33E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BC323-9E9E-4C91-86A8-B241430DD976}"/>
      </w:docPartPr>
      <w:docPartBody>
        <w:p w:rsidR="00027259" w:rsidRDefault="00027259" w:rsidP="00027259">
          <w:pPr>
            <w:pStyle w:val="D14297C9B46640D487A4BAC512C33E49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E08843C943A8415BBB5D97E8039409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3CD913C-E610-4C51-AA46-7CBFAC1222FE}"/>
      </w:docPartPr>
      <w:docPartBody>
        <w:p w:rsidR="00027259" w:rsidRDefault="00027259" w:rsidP="00027259">
          <w:pPr>
            <w:pStyle w:val="E08843C943A8415BBB5D97E803940988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1D8B1529376E4DD094237FCF97B6DB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63A3B6-EF5A-4360-9D16-D39F63262E3A}"/>
      </w:docPartPr>
      <w:docPartBody>
        <w:p w:rsidR="00027259" w:rsidRDefault="00027259" w:rsidP="00027259">
          <w:pPr>
            <w:pStyle w:val="1D8B1529376E4DD094237FCF97B6DB4E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013212C61CB24459A0F87A63C454E5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8FB8E4-CCE3-4E7D-AC88-BFFB0342FD81}"/>
      </w:docPartPr>
      <w:docPartBody>
        <w:p w:rsidR="00027259" w:rsidRDefault="00027259" w:rsidP="00027259">
          <w:pPr>
            <w:pStyle w:val="013212C61CB24459A0F87A63C454E5EA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12ADAE56EC104DE282556853B36722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B65A7-917F-4628-A6BD-13DE06D35CAF}"/>
      </w:docPartPr>
      <w:docPartBody>
        <w:p w:rsidR="00027259" w:rsidRDefault="00027259" w:rsidP="00027259">
          <w:pPr>
            <w:pStyle w:val="12ADAE56EC104DE282556853B3672251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32B5DA1039CB444BB08EAFB130907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010C1-081D-4D71-97C9-4C904E1D22D8}"/>
      </w:docPartPr>
      <w:docPartBody>
        <w:p w:rsidR="00027259" w:rsidRDefault="00027259" w:rsidP="00027259">
          <w:pPr>
            <w:pStyle w:val="32B5DA1039CB444BB08EAFB1309075E1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5CA52014A8234C97964F72812A02B5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1B45DE-C4C0-43FA-9218-C79B99C4BCDE}"/>
      </w:docPartPr>
      <w:docPartBody>
        <w:p w:rsidR="00027259" w:rsidRDefault="00027259" w:rsidP="00027259">
          <w:pPr>
            <w:pStyle w:val="5CA52014A8234C97964F72812A02B5D7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0B300B897F5B4EEABA827F6A4524C8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308A55-F820-4C33-A3F4-3C6B76E019E3}"/>
      </w:docPartPr>
      <w:docPartBody>
        <w:p w:rsidR="00027259" w:rsidRDefault="00027259" w:rsidP="00027259">
          <w:pPr>
            <w:pStyle w:val="0B300B897F5B4EEABA827F6A4524C8CB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D794AB50D5E34674BE68FCCBD6CAA2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92C62F-950D-40E9-B089-5DECBA062951}"/>
      </w:docPartPr>
      <w:docPartBody>
        <w:p w:rsidR="00027259" w:rsidRDefault="00027259" w:rsidP="00027259">
          <w:pPr>
            <w:pStyle w:val="D794AB50D5E34674BE68FCCBD6CAA2A0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2F47BB3363B348C7B090A94650DADC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267081-C0D0-4C4C-BA4D-0CDB8EFE225D}"/>
      </w:docPartPr>
      <w:docPartBody>
        <w:p w:rsidR="00027259" w:rsidRDefault="00027259" w:rsidP="00027259">
          <w:pPr>
            <w:pStyle w:val="2F47BB3363B348C7B090A94650DADC48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41CE7B8AAE434F0A8734C6B79675A7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17BFA7-D909-4093-9712-4D35055EF06F}"/>
      </w:docPartPr>
      <w:docPartBody>
        <w:p w:rsidR="00027259" w:rsidRDefault="00027259" w:rsidP="00027259">
          <w:pPr>
            <w:pStyle w:val="41CE7B8AAE434F0A8734C6B79675A783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16DE2888C83640FB9EE9D96015A36A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6D3CE9-DC8C-43CB-8587-D73B9D7660BD}"/>
      </w:docPartPr>
      <w:docPartBody>
        <w:p w:rsidR="00027259" w:rsidRDefault="00027259" w:rsidP="00027259">
          <w:pPr>
            <w:pStyle w:val="16DE2888C83640FB9EE9D96015A36AF4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75A3EF486B6C45AD9D131BCF338D7F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D522E8-315C-4715-BC8D-B679F53617C2}"/>
      </w:docPartPr>
      <w:docPartBody>
        <w:p w:rsidR="00027259" w:rsidRDefault="00027259" w:rsidP="00027259">
          <w:pPr>
            <w:pStyle w:val="75A3EF486B6C45AD9D131BCF338D7F46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73B756BCB0B14A25B43F47CE5BEF0D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B438C7-72AB-41C4-8A7E-A53E917C8524}"/>
      </w:docPartPr>
      <w:docPartBody>
        <w:p w:rsidR="00027259" w:rsidRDefault="00027259" w:rsidP="00027259">
          <w:pPr>
            <w:pStyle w:val="73B756BCB0B14A25B43F47CE5BEF0D98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B9F4CA4EAF514ED49FD2AF2F138FF99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34A514-0A25-48EF-97EE-3EBD77D6605B}"/>
      </w:docPartPr>
      <w:docPartBody>
        <w:p w:rsidR="00027259" w:rsidRDefault="00027259" w:rsidP="00027259">
          <w:pPr>
            <w:pStyle w:val="B9F4CA4EAF514ED49FD2AF2F138FF99A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DAFE3363DB3F45D6858348560427F5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DB3228-4212-45B0-9AC8-DB0F03B8D7B5}"/>
      </w:docPartPr>
      <w:docPartBody>
        <w:p w:rsidR="00027259" w:rsidRDefault="00027259" w:rsidP="00027259">
          <w:pPr>
            <w:pStyle w:val="DAFE3363DB3F45D6858348560427F550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82960147F950469FB09683A5240518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686BCD-B0F1-4233-A6D2-2C4FAE1B044A}"/>
      </w:docPartPr>
      <w:docPartBody>
        <w:p w:rsidR="00027259" w:rsidRDefault="00027259" w:rsidP="00027259">
          <w:pPr>
            <w:pStyle w:val="82960147F950469FB09683A5240518AE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E1CE772B05F443EC987ED0DCFDCFE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FCD7B-5A98-46FA-9A9C-5D38759B9AAE}"/>
      </w:docPartPr>
      <w:docPartBody>
        <w:p w:rsidR="00027259" w:rsidRDefault="00027259" w:rsidP="00027259">
          <w:pPr>
            <w:pStyle w:val="E1CE772B05F443EC987ED0DCFDCFEEBF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91B2AEDF095A4AD2BE1DC69ECE37DD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87DA4C-7870-4097-B972-31D42AA943DE}"/>
      </w:docPartPr>
      <w:docPartBody>
        <w:p w:rsidR="00027259" w:rsidRDefault="00027259" w:rsidP="00027259">
          <w:pPr>
            <w:pStyle w:val="91B2AEDF095A4AD2BE1DC69ECE37DD67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14B646F19E064F74A02BF54B157201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932783-7B90-4C63-B58F-989CBB9E0273}"/>
      </w:docPartPr>
      <w:docPartBody>
        <w:p w:rsidR="00027259" w:rsidRDefault="00027259" w:rsidP="00027259">
          <w:pPr>
            <w:pStyle w:val="14B646F19E064F74A02BF54B1572016C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9C197B4DBA184CD897BDFEC92E0098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1A690-4A52-4BB3-A523-21F3EC9F3EE6}"/>
      </w:docPartPr>
      <w:docPartBody>
        <w:p w:rsidR="00027259" w:rsidRDefault="00027259" w:rsidP="00027259">
          <w:pPr>
            <w:pStyle w:val="9C197B4DBA184CD897BDFEC92E0098B4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359A6AB068F84FDD9FF64432B15381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217A41-5501-47DF-B78D-DCF1594B2038}"/>
      </w:docPartPr>
      <w:docPartBody>
        <w:p w:rsidR="00027259" w:rsidRDefault="00027259" w:rsidP="00027259">
          <w:pPr>
            <w:pStyle w:val="359A6AB068F84FDD9FF64432B153813F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BF3DD753E637420BAA3486778184AB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3C8043-D17C-4D82-9840-7D56D03FC3BB}"/>
      </w:docPartPr>
      <w:docPartBody>
        <w:p w:rsidR="00027259" w:rsidRDefault="00027259" w:rsidP="00027259">
          <w:pPr>
            <w:pStyle w:val="BF3DD753E637420BAA3486778184AB70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FCBDA947251B496BB6EB7FB4F1606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845D50-5E86-4716-B1FB-90D4D71A8FF7}"/>
      </w:docPartPr>
      <w:docPartBody>
        <w:p w:rsidR="00027259" w:rsidRDefault="00027259" w:rsidP="00027259">
          <w:pPr>
            <w:pStyle w:val="FCBDA947251B496BB6EB7FB4F1606236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5FCAD3F6606A4E6486F583A1C7C12C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0AB16A-AB90-4E50-BE03-ADF3D21BAB20}"/>
      </w:docPartPr>
      <w:docPartBody>
        <w:p w:rsidR="00027259" w:rsidRDefault="00027259" w:rsidP="00027259">
          <w:pPr>
            <w:pStyle w:val="5FCAD3F6606A4E6486F583A1C7C12C6B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562E2A1094A64D29A3E4522E0048FF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D6BAA-ABF9-4000-BCCA-311E00D60145}"/>
      </w:docPartPr>
      <w:docPartBody>
        <w:p w:rsidR="00027259" w:rsidRDefault="00027259" w:rsidP="00027259">
          <w:pPr>
            <w:pStyle w:val="562E2A1094A64D29A3E4522E0048FF33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59DD27AFF52C4CDD9F699F08654C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27F06E-BA14-4D4F-8B06-5DA51F34CEC6}"/>
      </w:docPartPr>
      <w:docPartBody>
        <w:p w:rsidR="00027259" w:rsidRDefault="00027259" w:rsidP="00027259">
          <w:pPr>
            <w:pStyle w:val="59DD27AFF52C4CDD9F699F08654CD3B7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7ED9F7BB360444A3B045E2E6AC5847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37AEF7-89DD-47D1-BAC4-050ADFDB5601}"/>
      </w:docPartPr>
      <w:docPartBody>
        <w:p w:rsidR="00027259" w:rsidRDefault="00027259" w:rsidP="00027259">
          <w:pPr>
            <w:pStyle w:val="7ED9F7BB360444A3B045E2E6AC584727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48285BE2258F41CD96659D00F2FEC5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C6BAF9-12D2-49AC-91EF-E29903CBED3B}"/>
      </w:docPartPr>
      <w:docPartBody>
        <w:p w:rsidR="00027259" w:rsidRDefault="00027259" w:rsidP="00027259">
          <w:pPr>
            <w:pStyle w:val="48285BE2258F41CD96659D00F2FEC532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A9A478DC58AA40DDA066BB796605D8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12E27-CD3D-410C-9164-7CA332E1536F}"/>
      </w:docPartPr>
      <w:docPartBody>
        <w:p w:rsidR="00027259" w:rsidRDefault="00027259" w:rsidP="00027259">
          <w:pPr>
            <w:pStyle w:val="A9A478DC58AA40DDA066BB796605D8ED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C86E629290F544CCAAB8D43D8DDB4C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E4A647-FA18-4BD7-84B4-3F5D747AEDAC}"/>
      </w:docPartPr>
      <w:docPartBody>
        <w:p w:rsidR="00027259" w:rsidRDefault="00027259" w:rsidP="00027259">
          <w:pPr>
            <w:pStyle w:val="C86E629290F544CCAAB8D43D8DDB4CF3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B4F3F211A11548E2BBB60E81AD1F60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E239AC-F82F-4E28-ABD3-25AA2431859B}"/>
      </w:docPartPr>
      <w:docPartBody>
        <w:p w:rsidR="00027259" w:rsidRDefault="00027259" w:rsidP="00027259">
          <w:pPr>
            <w:pStyle w:val="B4F3F211A11548E2BBB60E81AD1F6030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BA36DA2ED7954C9497A246C27EE56C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1008D9-BC34-4582-9652-F1BA4DFF0B5D}"/>
      </w:docPartPr>
      <w:docPartBody>
        <w:p w:rsidR="00027259" w:rsidRDefault="00027259" w:rsidP="00027259">
          <w:pPr>
            <w:pStyle w:val="BA36DA2ED7954C9497A246C27EE56C4A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C8BC98A00FFD4552908A43771A6B63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C34935-9B55-4180-9422-1BE4955F4A5B}"/>
      </w:docPartPr>
      <w:docPartBody>
        <w:p w:rsidR="00027259" w:rsidRDefault="00027259" w:rsidP="00027259">
          <w:pPr>
            <w:pStyle w:val="C8BC98A00FFD4552908A43771A6B6355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93B28DD7E2F34625B5FA19483E4A39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5CF2C1-8FC8-42DB-AAD3-5C66F6A5CE2B}"/>
      </w:docPartPr>
      <w:docPartBody>
        <w:p w:rsidR="00027259" w:rsidRDefault="00027259" w:rsidP="00027259">
          <w:pPr>
            <w:pStyle w:val="93B28DD7E2F34625B5FA19483E4A3935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E62F58FAC84440D099DE65ECDEE35F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B65D4-33E5-4FAA-92D5-2E515C3A6C38}"/>
      </w:docPartPr>
      <w:docPartBody>
        <w:p w:rsidR="00027259" w:rsidRDefault="00027259" w:rsidP="00027259">
          <w:pPr>
            <w:pStyle w:val="E62F58FAC84440D099DE65ECDEE35F9B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A993FC74CB204B9897E23350501300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A38A0-254D-484B-9ABE-DA1E2900BBD6}"/>
      </w:docPartPr>
      <w:docPartBody>
        <w:p w:rsidR="00027259" w:rsidRDefault="00027259" w:rsidP="00027259">
          <w:pPr>
            <w:pStyle w:val="A993FC74CB204B9897E2335050130003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2B4D3B0264DB46158DD02DBF906522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19A30-1471-4AE0-9B73-3C27E1A9B935}"/>
      </w:docPartPr>
      <w:docPartBody>
        <w:p w:rsidR="00027259" w:rsidRDefault="00027259" w:rsidP="00027259">
          <w:pPr>
            <w:pStyle w:val="2B4D3B0264DB46158DD02DBF906522DA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5A0CF85ACF9244A09453818475071E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7CBC61-9CD3-4157-BE03-1A7A735EC996}"/>
      </w:docPartPr>
      <w:docPartBody>
        <w:p w:rsidR="00027259" w:rsidRDefault="00027259" w:rsidP="00027259">
          <w:pPr>
            <w:pStyle w:val="5A0CF85ACF9244A09453818475071E0B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16F758EA38A74C859E4828D060512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9AE6D9-36F3-4749-AD6B-3C8B86DE1A55}"/>
      </w:docPartPr>
      <w:docPartBody>
        <w:p w:rsidR="00027259" w:rsidRDefault="00027259" w:rsidP="00027259">
          <w:pPr>
            <w:pStyle w:val="16F758EA38A74C859E4828D06051249E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6B7F99ADB0A048D7A197FDC69CB0D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3E3537-D9AE-420B-A347-889E2DE20708}"/>
      </w:docPartPr>
      <w:docPartBody>
        <w:p w:rsidR="00027259" w:rsidRDefault="00027259" w:rsidP="00027259">
          <w:pPr>
            <w:pStyle w:val="6B7F99ADB0A048D7A197FDC69CB0DFE2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C69ED06CC46649CA954AB86DF70EBA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E7B5EE-81AD-4B85-9DC1-167D72541AB4}"/>
      </w:docPartPr>
      <w:docPartBody>
        <w:p w:rsidR="00027259" w:rsidRDefault="00027259" w:rsidP="00027259">
          <w:pPr>
            <w:pStyle w:val="C69ED06CC46649CA954AB86DF70EBA43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126995BEBAC447DC90D4B1941718B8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CC3E2-53F4-418F-B3F1-DE6E5BB30BA5}"/>
      </w:docPartPr>
      <w:docPartBody>
        <w:p w:rsidR="00027259" w:rsidRDefault="00027259" w:rsidP="00027259">
          <w:pPr>
            <w:pStyle w:val="126995BEBAC447DC90D4B1941718B8E6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181599FD1FC342E081AF7A7E35C775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557655-CEC7-493F-861D-7513E8D7A952}"/>
      </w:docPartPr>
      <w:docPartBody>
        <w:p w:rsidR="00027259" w:rsidRDefault="00027259" w:rsidP="00027259">
          <w:pPr>
            <w:pStyle w:val="181599FD1FC342E081AF7A7E35C7755F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D98E942AF6154B668DBE402C4A7C87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3EEE10-5D9E-4108-8DF8-FCC3773472C7}"/>
      </w:docPartPr>
      <w:docPartBody>
        <w:p w:rsidR="00027259" w:rsidRDefault="00027259" w:rsidP="00027259">
          <w:pPr>
            <w:pStyle w:val="D98E942AF6154B668DBE402C4A7C87BD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9F2483D1D2824B28B0CE32B25E940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4A1B6A-C004-47FC-AA2A-828B9B416082}"/>
      </w:docPartPr>
      <w:docPartBody>
        <w:p w:rsidR="00027259" w:rsidRDefault="00027259" w:rsidP="00027259">
          <w:pPr>
            <w:pStyle w:val="9F2483D1D2824B28B0CE32B25E940A5D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0116BC00CA574A439AE119CBE64D18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8A5A9A-916D-4338-A019-8187DAACD99B}"/>
      </w:docPartPr>
      <w:docPartBody>
        <w:p w:rsidR="00027259" w:rsidRDefault="00027259" w:rsidP="00027259">
          <w:pPr>
            <w:pStyle w:val="0116BC00CA574A439AE119CBE64D1832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2CD559C9AD7E4103B3C9D3FF45612A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6C2FEA-B426-420F-901E-4E89F1FF6C15}"/>
      </w:docPartPr>
      <w:docPartBody>
        <w:p w:rsidR="00027259" w:rsidRDefault="00027259" w:rsidP="00027259">
          <w:pPr>
            <w:pStyle w:val="2CD559C9AD7E4103B3C9D3FF45612AC9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EB5D35CA0169412CA2A2DF1738C963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50F2AB-0901-410E-8860-D5C17141E2B0}"/>
      </w:docPartPr>
      <w:docPartBody>
        <w:p w:rsidR="00027259" w:rsidRDefault="00027259" w:rsidP="00027259">
          <w:pPr>
            <w:pStyle w:val="EB5D35CA0169412CA2A2DF1738C96338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4162FE2563864DE181959FC2DC4FEB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B16D5-CCC3-4BA4-BD05-AA53AF55ED23}"/>
      </w:docPartPr>
      <w:docPartBody>
        <w:p w:rsidR="00027259" w:rsidRDefault="00027259" w:rsidP="00027259">
          <w:pPr>
            <w:pStyle w:val="4162FE2563864DE181959FC2DC4FEB4B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30D9671D16C04271899B5153A63BD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BDBA88-6D87-4FDA-A0D7-54BFE1F67491}"/>
      </w:docPartPr>
      <w:docPartBody>
        <w:p w:rsidR="00027259" w:rsidRDefault="00027259" w:rsidP="00027259">
          <w:pPr>
            <w:pStyle w:val="30D9671D16C04271899B5153A63BD6AA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6151ABC921AA4E9F8F3B11B336E1F6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FFC61B-D790-4031-826A-D8876040F864}"/>
      </w:docPartPr>
      <w:docPartBody>
        <w:p w:rsidR="00027259" w:rsidRDefault="00027259" w:rsidP="00027259">
          <w:pPr>
            <w:pStyle w:val="6151ABC921AA4E9F8F3B11B336E1F6CC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99EB36A50CBD40499F1F31EB25AB4A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56EB1F-DDFF-4F20-B4D9-B1D62B489266}"/>
      </w:docPartPr>
      <w:docPartBody>
        <w:p w:rsidR="00027259" w:rsidRDefault="00027259" w:rsidP="00027259">
          <w:pPr>
            <w:pStyle w:val="99EB36A50CBD40499F1F31EB25AB4A99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7E31118B26CF412686E2DCB024BDED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0412FA-EA50-4833-AE50-210471FC215F}"/>
      </w:docPartPr>
      <w:docPartBody>
        <w:p w:rsidR="00027259" w:rsidRDefault="00027259" w:rsidP="00027259">
          <w:pPr>
            <w:pStyle w:val="7E31118B26CF412686E2DCB024BDED843"/>
          </w:pPr>
          <w:r w:rsidRPr="00576537">
            <w:rPr>
              <w:rStyle w:val="PlaceholderText"/>
              <w:lang w:val="lv-LV"/>
            </w:rPr>
            <w:t>Click or tap to enter a date.</w:t>
          </w:r>
        </w:p>
      </w:docPartBody>
    </w:docPart>
    <w:docPart>
      <w:docPartPr>
        <w:name w:val="73F7635F566F4194A7F811B3BC7AA5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72F91D-9D14-47E5-9CEB-D81A9676C6AB}"/>
      </w:docPartPr>
      <w:docPartBody>
        <w:p w:rsidR="00027259" w:rsidRDefault="00027259" w:rsidP="00027259">
          <w:pPr>
            <w:pStyle w:val="73F7635F566F4194A7F811B3BC7AA5D6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95D52A243D91409D84D405001E99E1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C8350D-8A09-479E-8A18-7909EB96D36F}"/>
      </w:docPartPr>
      <w:docPartBody>
        <w:p w:rsidR="00027259" w:rsidRDefault="00027259" w:rsidP="00027259">
          <w:pPr>
            <w:pStyle w:val="95D52A243D91409D84D405001E99E14A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ECB5AB6F02FD49D6B81A13CF670425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B9EE8B-6154-4393-B718-F02D1759E465}"/>
      </w:docPartPr>
      <w:docPartBody>
        <w:p w:rsidR="00027259" w:rsidRDefault="00027259" w:rsidP="00027259">
          <w:pPr>
            <w:pStyle w:val="ECB5AB6F02FD49D6B81A13CF670425E7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F7417D453CF04909A1A650F3D24EB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A9CA91-514F-449C-9B57-AD523B0BCCA4}"/>
      </w:docPartPr>
      <w:docPartBody>
        <w:p w:rsidR="00027259" w:rsidRDefault="00027259" w:rsidP="00027259">
          <w:pPr>
            <w:pStyle w:val="F7417D453CF04909A1A650F3D24EB5A3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0170C2A7EB5644969F51E737DDC53D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D6C692-65B3-475D-A4BF-418B41581504}"/>
      </w:docPartPr>
      <w:docPartBody>
        <w:p w:rsidR="00027259" w:rsidRDefault="00027259" w:rsidP="00027259">
          <w:pPr>
            <w:pStyle w:val="0170C2A7EB5644969F51E737DDC53D72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F523481C5FBD49B2B9EAC158010598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E8EE80-5F00-4694-B872-AC4A242C7D65}"/>
      </w:docPartPr>
      <w:docPartBody>
        <w:p w:rsidR="00027259" w:rsidRDefault="00027259" w:rsidP="00027259">
          <w:pPr>
            <w:pStyle w:val="F523481C5FBD49B2B9EAC158010598EC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EDEAD891E513477A91B079609B9CF3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37E84-E459-4D6E-AD0C-599A6D775AF4}"/>
      </w:docPartPr>
      <w:docPartBody>
        <w:p w:rsidR="00027259" w:rsidRDefault="00027259" w:rsidP="00027259">
          <w:pPr>
            <w:pStyle w:val="EDEAD891E513477A91B079609B9CF370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02BD9245ED9B4727BE930B2CB5A5B6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940FD3-30F0-4874-BB90-4ECCE77EE0A0}"/>
      </w:docPartPr>
      <w:docPartBody>
        <w:p w:rsidR="00027259" w:rsidRDefault="00027259" w:rsidP="00027259">
          <w:pPr>
            <w:pStyle w:val="02BD9245ED9B4727BE930B2CB5A5B698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4D8662184D2648FE95AA12ACC8B82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AD84B6-A4F8-4820-9FA3-F5EB238D7BFB}"/>
      </w:docPartPr>
      <w:docPartBody>
        <w:p w:rsidR="00027259" w:rsidRDefault="00027259" w:rsidP="00027259">
          <w:pPr>
            <w:pStyle w:val="4D8662184D2648FE95AA12ACC8B8239B3"/>
          </w:pPr>
          <w:r w:rsidRPr="00576537">
            <w:rPr>
              <w:rStyle w:val="PlaceholderText"/>
              <w:lang w:val="lv-LV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DD435C-C865-41A5-BCC1-04DCD486F416}"/>
      </w:docPartPr>
      <w:docPartBody>
        <w:p w:rsidR="00027259" w:rsidRDefault="00A64562">
          <w:r w:rsidRPr="00701E4E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608119A27A41D5A5FB55FECF4D3B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99684F-C230-4C18-9B55-59414769455C}"/>
      </w:docPartPr>
      <w:docPartBody>
        <w:p w:rsidR="0024392A" w:rsidRDefault="00027259" w:rsidP="00027259">
          <w:pPr>
            <w:pStyle w:val="C7608119A27A41D5A5FB55FECF4D3BE41"/>
          </w:pPr>
          <w:r w:rsidRPr="00576537">
            <w:rPr>
              <w:rStyle w:val="PlaceholderText"/>
              <w:lang w:val="lv-LV"/>
            </w:rPr>
            <w:t>Choose an item.</w:t>
          </w:r>
        </w:p>
      </w:docPartBody>
    </w:docPart>
    <w:docPart>
      <w:docPartPr>
        <w:name w:val="96D550E474AA44A381864FA4B2DFF4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19ADEC-7C71-4823-9757-863E69638E5C}"/>
      </w:docPartPr>
      <w:docPartBody>
        <w:p w:rsidR="0024392A" w:rsidRDefault="00027259" w:rsidP="00027259">
          <w:pPr>
            <w:pStyle w:val="96D550E474AA44A381864FA4B2DFF413"/>
          </w:pPr>
          <w:r w:rsidRPr="00AF7D08">
            <w:rPr>
              <w:rStyle w:val="PlaceholderText"/>
            </w:rPr>
            <w:t>Click or tap to enter a date.</w:t>
          </w:r>
        </w:p>
      </w:docPartBody>
    </w:docPart>
    <w:docPart>
      <w:docPartPr>
        <w:name w:val="E9DEDBE8853E4F939E15A6BA5E5A57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C2804F-ED1D-49C2-BAEA-96083AE069ED}"/>
      </w:docPartPr>
      <w:docPartBody>
        <w:p w:rsidR="0024392A" w:rsidRDefault="00027259" w:rsidP="00027259">
          <w:pPr>
            <w:pStyle w:val="E9DEDBE8853E4F939E15A6BA5E5A57C8"/>
          </w:pPr>
          <w:r w:rsidRPr="00AF7D08">
            <w:rPr>
              <w:rStyle w:val="PlaceholderText"/>
            </w:rPr>
            <w:t>Click or tap to enter a date.</w:t>
          </w:r>
        </w:p>
      </w:docPartBody>
    </w:docPart>
    <w:docPart>
      <w:docPartPr>
        <w:name w:val="A49559B2E59F4DC08FB207D8337E8C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85DB6-EA03-4EC0-8A12-0E80D3F66A2A}"/>
      </w:docPartPr>
      <w:docPartBody>
        <w:p w:rsidR="0024392A" w:rsidRDefault="00027259" w:rsidP="00027259">
          <w:pPr>
            <w:pStyle w:val="A49559B2E59F4DC08FB207D8337E8C0C"/>
          </w:pPr>
          <w:r w:rsidRPr="00AF7D08">
            <w:rPr>
              <w:rStyle w:val="PlaceholderText"/>
            </w:rPr>
            <w:t>Choose an item.</w:t>
          </w:r>
        </w:p>
      </w:docPartBody>
    </w:docPart>
    <w:docPart>
      <w:docPartPr>
        <w:name w:val="D248771F68214850AB44F489ABF55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685830-D2EE-49DD-A329-A992306C6316}"/>
      </w:docPartPr>
      <w:docPartBody>
        <w:p w:rsidR="0024392A" w:rsidRDefault="00027259" w:rsidP="00027259">
          <w:pPr>
            <w:pStyle w:val="D248771F68214850AB44F489ABF55D0A"/>
          </w:pPr>
          <w:r w:rsidRPr="00AF7D08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B72E93009C14C209F8C5279E81B9D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57135-0D1A-4510-8642-99200D4DD799}"/>
      </w:docPartPr>
      <w:docPartBody>
        <w:p w:rsidR="0024392A" w:rsidRDefault="00027259" w:rsidP="00027259">
          <w:pPr>
            <w:pStyle w:val="9B72E93009C14C209F8C5279E81B9DBE"/>
          </w:pPr>
          <w:r w:rsidRPr="00AF7D08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562"/>
    <w:rsid w:val="00027259"/>
    <w:rsid w:val="00066FD6"/>
    <w:rsid w:val="0010066F"/>
    <w:rsid w:val="0024392A"/>
    <w:rsid w:val="00283A7A"/>
    <w:rsid w:val="005A7E90"/>
    <w:rsid w:val="007E312B"/>
    <w:rsid w:val="00811E92"/>
    <w:rsid w:val="00A64562"/>
    <w:rsid w:val="00C26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7259"/>
    <w:rPr>
      <w:color w:val="808080"/>
    </w:rPr>
  </w:style>
  <w:style w:type="paragraph" w:customStyle="1" w:styleId="40CA801FDF7445F1BFD2E52F3FE2CB63">
    <w:name w:val="40CA801FDF7445F1BFD2E52F3FE2CB63"/>
  </w:style>
  <w:style w:type="paragraph" w:customStyle="1" w:styleId="B5E558284A5C43C0AF9A214AC62BA931">
    <w:name w:val="B5E558284A5C43C0AF9A214AC62BA931"/>
  </w:style>
  <w:style w:type="paragraph" w:customStyle="1" w:styleId="C3CD8151131A4CE0AD9C6D0BED4360DF">
    <w:name w:val="C3CD8151131A4CE0AD9C6D0BED4360DF"/>
  </w:style>
  <w:style w:type="paragraph" w:customStyle="1" w:styleId="6DCD80A0DC674E1697FB699FBBB919AB">
    <w:name w:val="6DCD80A0DC674E1697FB699FBBB919AB"/>
  </w:style>
  <w:style w:type="paragraph" w:customStyle="1" w:styleId="41F699EB8B14427D9A69D84D64D87A4F">
    <w:name w:val="41F699EB8B14427D9A69D84D64D87A4F"/>
  </w:style>
  <w:style w:type="paragraph" w:customStyle="1" w:styleId="1E38F28CA5B34B27B7A5B64C7106F449">
    <w:name w:val="1E38F28CA5B34B27B7A5B64C7106F449"/>
  </w:style>
  <w:style w:type="paragraph" w:customStyle="1" w:styleId="83831C1E610B42C79A7E861A33A41170">
    <w:name w:val="83831C1E610B42C79A7E861A33A41170"/>
  </w:style>
  <w:style w:type="paragraph" w:customStyle="1" w:styleId="B73B491022E44805842103CBEF79B565">
    <w:name w:val="B73B491022E44805842103CBEF79B565"/>
  </w:style>
  <w:style w:type="paragraph" w:customStyle="1" w:styleId="FAEEE3D021D14F91919A81D9E6444A0B">
    <w:name w:val="FAEEE3D021D14F91919A81D9E6444A0B"/>
  </w:style>
  <w:style w:type="paragraph" w:customStyle="1" w:styleId="07681C57BF9640119EBCCEBBD4B19435">
    <w:name w:val="07681C57BF9640119EBCCEBBD4B19435"/>
  </w:style>
  <w:style w:type="paragraph" w:customStyle="1" w:styleId="2E6E3366C825473E9DF6A752B6DBF775">
    <w:name w:val="2E6E3366C825473E9DF6A752B6DBF775"/>
  </w:style>
  <w:style w:type="paragraph" w:customStyle="1" w:styleId="D27D59A222674258AF335D3DC41E2E17">
    <w:name w:val="D27D59A222674258AF335D3DC41E2E17"/>
  </w:style>
  <w:style w:type="paragraph" w:customStyle="1" w:styleId="67C07AB3092F46ECB4F6ABA6754B31B8">
    <w:name w:val="67C07AB3092F46ECB4F6ABA6754B31B8"/>
  </w:style>
  <w:style w:type="paragraph" w:customStyle="1" w:styleId="331FCC14D4B548AAA7A963BC85F7E40F">
    <w:name w:val="331FCC14D4B548AAA7A963BC85F7E40F"/>
  </w:style>
  <w:style w:type="paragraph" w:customStyle="1" w:styleId="3DCA2B37463D4FEDAEC1D65828EA0327">
    <w:name w:val="3DCA2B37463D4FEDAEC1D65828EA0327"/>
  </w:style>
  <w:style w:type="paragraph" w:customStyle="1" w:styleId="F45BB9881A484870A7CF4C680BB78429">
    <w:name w:val="F45BB9881A484870A7CF4C680BB78429"/>
  </w:style>
  <w:style w:type="paragraph" w:customStyle="1" w:styleId="18F9341CDFD140908E912B159F85A0AD">
    <w:name w:val="18F9341CDFD140908E912B159F85A0AD"/>
  </w:style>
  <w:style w:type="paragraph" w:customStyle="1" w:styleId="03F55FA189414393B1C0B88C553D2690">
    <w:name w:val="03F55FA189414393B1C0B88C553D2690"/>
  </w:style>
  <w:style w:type="paragraph" w:customStyle="1" w:styleId="7CE5AE9C87E7426488BB7B26C479D24B">
    <w:name w:val="7CE5AE9C87E7426488BB7B26C479D24B"/>
  </w:style>
  <w:style w:type="paragraph" w:customStyle="1" w:styleId="DDDC0BB194CF4E29A192AB0767DF7BF0">
    <w:name w:val="DDDC0BB194CF4E29A192AB0767DF7BF0"/>
  </w:style>
  <w:style w:type="paragraph" w:customStyle="1" w:styleId="4D493538FF744814BD8B26E8D37E6983">
    <w:name w:val="4D493538FF744814BD8B26E8D37E6983"/>
  </w:style>
  <w:style w:type="paragraph" w:customStyle="1" w:styleId="D9D399DBA4F24976847434635B58EE0E">
    <w:name w:val="D9D399DBA4F24976847434635B58EE0E"/>
  </w:style>
  <w:style w:type="paragraph" w:customStyle="1" w:styleId="C6B42162D1D7482290C646BFB8F840F5">
    <w:name w:val="C6B42162D1D7482290C646BFB8F840F5"/>
  </w:style>
  <w:style w:type="paragraph" w:customStyle="1" w:styleId="72632523A8464313928CD05D45B0861A">
    <w:name w:val="72632523A8464313928CD05D45B0861A"/>
  </w:style>
  <w:style w:type="paragraph" w:customStyle="1" w:styleId="C4206F1B3DFA465CB37AAA0F30D54A6D">
    <w:name w:val="C4206F1B3DFA465CB37AAA0F30D54A6D"/>
  </w:style>
  <w:style w:type="paragraph" w:customStyle="1" w:styleId="DE7ECD183B144211BF647D907634FDF7">
    <w:name w:val="DE7ECD183B144211BF647D907634FDF7"/>
  </w:style>
  <w:style w:type="paragraph" w:customStyle="1" w:styleId="D14297C9B46640D487A4BAC512C33E49">
    <w:name w:val="D14297C9B46640D487A4BAC512C33E49"/>
  </w:style>
  <w:style w:type="paragraph" w:customStyle="1" w:styleId="E08843C943A8415BBB5D97E803940988">
    <w:name w:val="E08843C943A8415BBB5D97E803940988"/>
  </w:style>
  <w:style w:type="paragraph" w:customStyle="1" w:styleId="1D8B1529376E4DD094237FCF97B6DB4E">
    <w:name w:val="1D8B1529376E4DD094237FCF97B6DB4E"/>
  </w:style>
  <w:style w:type="paragraph" w:customStyle="1" w:styleId="013212C61CB24459A0F87A63C454E5EA">
    <w:name w:val="013212C61CB24459A0F87A63C454E5EA"/>
  </w:style>
  <w:style w:type="paragraph" w:customStyle="1" w:styleId="12ADAE56EC104DE282556853B3672251">
    <w:name w:val="12ADAE56EC104DE282556853B3672251"/>
  </w:style>
  <w:style w:type="paragraph" w:customStyle="1" w:styleId="32B5DA1039CB444BB08EAFB1309075E1">
    <w:name w:val="32B5DA1039CB444BB08EAFB1309075E1"/>
  </w:style>
  <w:style w:type="paragraph" w:customStyle="1" w:styleId="5CA52014A8234C97964F72812A02B5D7">
    <w:name w:val="5CA52014A8234C97964F72812A02B5D7"/>
  </w:style>
  <w:style w:type="paragraph" w:customStyle="1" w:styleId="6A60ACD168E34535A7B191DEDE2FBAA6">
    <w:name w:val="6A60ACD168E34535A7B191DEDE2FBAA6"/>
  </w:style>
  <w:style w:type="paragraph" w:customStyle="1" w:styleId="0B300B897F5B4EEABA827F6A4524C8CB">
    <w:name w:val="0B300B897F5B4EEABA827F6A4524C8CB"/>
  </w:style>
  <w:style w:type="paragraph" w:customStyle="1" w:styleId="D794AB50D5E34674BE68FCCBD6CAA2A0">
    <w:name w:val="D794AB50D5E34674BE68FCCBD6CAA2A0"/>
  </w:style>
  <w:style w:type="paragraph" w:customStyle="1" w:styleId="2F47BB3363B348C7B090A94650DADC48">
    <w:name w:val="2F47BB3363B348C7B090A94650DADC48"/>
  </w:style>
  <w:style w:type="paragraph" w:customStyle="1" w:styleId="41CE7B8AAE434F0A8734C6B79675A783">
    <w:name w:val="41CE7B8AAE434F0A8734C6B79675A783"/>
  </w:style>
  <w:style w:type="paragraph" w:customStyle="1" w:styleId="16DE2888C83640FB9EE9D96015A36AF4">
    <w:name w:val="16DE2888C83640FB9EE9D96015A36AF4"/>
  </w:style>
  <w:style w:type="paragraph" w:customStyle="1" w:styleId="75A3EF486B6C45AD9D131BCF338D7F46">
    <w:name w:val="75A3EF486B6C45AD9D131BCF338D7F46"/>
  </w:style>
  <w:style w:type="paragraph" w:customStyle="1" w:styleId="73B756BCB0B14A25B43F47CE5BEF0D98">
    <w:name w:val="73B756BCB0B14A25B43F47CE5BEF0D98"/>
  </w:style>
  <w:style w:type="paragraph" w:customStyle="1" w:styleId="B9F4CA4EAF514ED49FD2AF2F138FF99A">
    <w:name w:val="B9F4CA4EAF514ED49FD2AF2F138FF99A"/>
  </w:style>
  <w:style w:type="paragraph" w:customStyle="1" w:styleId="DAFE3363DB3F45D6858348560427F550">
    <w:name w:val="DAFE3363DB3F45D6858348560427F550"/>
  </w:style>
  <w:style w:type="paragraph" w:customStyle="1" w:styleId="82960147F950469FB09683A5240518AE">
    <w:name w:val="82960147F950469FB09683A5240518AE"/>
  </w:style>
  <w:style w:type="paragraph" w:customStyle="1" w:styleId="E1CE772B05F443EC987ED0DCFDCFEEBF">
    <w:name w:val="E1CE772B05F443EC987ED0DCFDCFEEBF"/>
  </w:style>
  <w:style w:type="paragraph" w:customStyle="1" w:styleId="91B2AEDF095A4AD2BE1DC69ECE37DD67">
    <w:name w:val="91B2AEDF095A4AD2BE1DC69ECE37DD67"/>
  </w:style>
  <w:style w:type="paragraph" w:customStyle="1" w:styleId="14B646F19E064F74A02BF54B1572016C">
    <w:name w:val="14B646F19E064F74A02BF54B1572016C"/>
  </w:style>
  <w:style w:type="paragraph" w:customStyle="1" w:styleId="9C197B4DBA184CD897BDFEC92E0098B4">
    <w:name w:val="9C197B4DBA184CD897BDFEC92E0098B4"/>
  </w:style>
  <w:style w:type="paragraph" w:customStyle="1" w:styleId="359A6AB068F84FDD9FF64432B153813F">
    <w:name w:val="359A6AB068F84FDD9FF64432B153813F"/>
  </w:style>
  <w:style w:type="paragraph" w:customStyle="1" w:styleId="BF3DD753E637420BAA3486778184AB70">
    <w:name w:val="BF3DD753E637420BAA3486778184AB70"/>
  </w:style>
  <w:style w:type="paragraph" w:customStyle="1" w:styleId="FCBDA947251B496BB6EB7FB4F1606236">
    <w:name w:val="FCBDA947251B496BB6EB7FB4F1606236"/>
  </w:style>
  <w:style w:type="paragraph" w:customStyle="1" w:styleId="5FCAD3F6606A4E6486F583A1C7C12C6B">
    <w:name w:val="5FCAD3F6606A4E6486F583A1C7C12C6B"/>
  </w:style>
  <w:style w:type="paragraph" w:customStyle="1" w:styleId="562E2A1094A64D29A3E4522E0048FF33">
    <w:name w:val="562E2A1094A64D29A3E4522E0048FF33"/>
  </w:style>
  <w:style w:type="paragraph" w:customStyle="1" w:styleId="59DD27AFF52C4CDD9F699F08654CD3B7">
    <w:name w:val="59DD27AFF52C4CDD9F699F08654CD3B7"/>
  </w:style>
  <w:style w:type="paragraph" w:customStyle="1" w:styleId="7ED9F7BB360444A3B045E2E6AC584727">
    <w:name w:val="7ED9F7BB360444A3B045E2E6AC584727"/>
  </w:style>
  <w:style w:type="paragraph" w:customStyle="1" w:styleId="48285BE2258F41CD96659D00F2FEC532">
    <w:name w:val="48285BE2258F41CD96659D00F2FEC532"/>
  </w:style>
  <w:style w:type="paragraph" w:customStyle="1" w:styleId="A9A478DC58AA40DDA066BB796605D8ED">
    <w:name w:val="A9A478DC58AA40DDA066BB796605D8ED"/>
  </w:style>
  <w:style w:type="paragraph" w:customStyle="1" w:styleId="C86E629290F544CCAAB8D43D8DDB4CF3">
    <w:name w:val="C86E629290F544CCAAB8D43D8DDB4CF3"/>
  </w:style>
  <w:style w:type="paragraph" w:customStyle="1" w:styleId="B4F3F211A11548E2BBB60E81AD1F6030">
    <w:name w:val="B4F3F211A11548E2BBB60E81AD1F6030"/>
  </w:style>
  <w:style w:type="paragraph" w:customStyle="1" w:styleId="BA36DA2ED7954C9497A246C27EE56C4A">
    <w:name w:val="BA36DA2ED7954C9497A246C27EE56C4A"/>
  </w:style>
  <w:style w:type="paragraph" w:customStyle="1" w:styleId="C8BC98A00FFD4552908A43771A6B6355">
    <w:name w:val="C8BC98A00FFD4552908A43771A6B6355"/>
  </w:style>
  <w:style w:type="paragraph" w:customStyle="1" w:styleId="93B28DD7E2F34625B5FA19483E4A3935">
    <w:name w:val="93B28DD7E2F34625B5FA19483E4A3935"/>
  </w:style>
  <w:style w:type="paragraph" w:customStyle="1" w:styleId="E62F58FAC84440D099DE65ECDEE35F9B">
    <w:name w:val="E62F58FAC84440D099DE65ECDEE35F9B"/>
  </w:style>
  <w:style w:type="paragraph" w:customStyle="1" w:styleId="A993FC74CB204B9897E2335050130003">
    <w:name w:val="A993FC74CB204B9897E2335050130003"/>
  </w:style>
  <w:style w:type="paragraph" w:customStyle="1" w:styleId="2B4D3B0264DB46158DD02DBF906522DA">
    <w:name w:val="2B4D3B0264DB46158DD02DBF906522DA"/>
  </w:style>
  <w:style w:type="paragraph" w:customStyle="1" w:styleId="5A0CF85ACF9244A09453818475071E0B">
    <w:name w:val="5A0CF85ACF9244A09453818475071E0B"/>
  </w:style>
  <w:style w:type="paragraph" w:customStyle="1" w:styleId="16F758EA38A74C859E4828D06051249E">
    <w:name w:val="16F758EA38A74C859E4828D06051249E"/>
  </w:style>
  <w:style w:type="paragraph" w:customStyle="1" w:styleId="6B7F99ADB0A048D7A197FDC69CB0DFE2">
    <w:name w:val="6B7F99ADB0A048D7A197FDC69CB0DFE2"/>
  </w:style>
  <w:style w:type="paragraph" w:customStyle="1" w:styleId="C69ED06CC46649CA954AB86DF70EBA43">
    <w:name w:val="C69ED06CC46649CA954AB86DF70EBA43"/>
  </w:style>
  <w:style w:type="paragraph" w:customStyle="1" w:styleId="126995BEBAC447DC90D4B1941718B8E6">
    <w:name w:val="126995BEBAC447DC90D4B1941718B8E6"/>
  </w:style>
  <w:style w:type="paragraph" w:customStyle="1" w:styleId="181599FD1FC342E081AF7A7E35C7755F">
    <w:name w:val="181599FD1FC342E081AF7A7E35C7755F"/>
  </w:style>
  <w:style w:type="paragraph" w:customStyle="1" w:styleId="D98E942AF6154B668DBE402C4A7C87BD">
    <w:name w:val="D98E942AF6154B668DBE402C4A7C87BD"/>
  </w:style>
  <w:style w:type="paragraph" w:customStyle="1" w:styleId="9F2483D1D2824B28B0CE32B25E940A5D">
    <w:name w:val="9F2483D1D2824B28B0CE32B25E940A5D"/>
  </w:style>
  <w:style w:type="paragraph" w:customStyle="1" w:styleId="0116BC00CA574A439AE119CBE64D1832">
    <w:name w:val="0116BC00CA574A439AE119CBE64D1832"/>
  </w:style>
  <w:style w:type="paragraph" w:customStyle="1" w:styleId="2CD559C9AD7E4103B3C9D3FF45612AC9">
    <w:name w:val="2CD559C9AD7E4103B3C9D3FF45612AC9"/>
  </w:style>
  <w:style w:type="paragraph" w:customStyle="1" w:styleId="EB5D35CA0169412CA2A2DF1738C96338">
    <w:name w:val="EB5D35CA0169412CA2A2DF1738C96338"/>
  </w:style>
  <w:style w:type="paragraph" w:customStyle="1" w:styleId="4162FE2563864DE181959FC2DC4FEB4B">
    <w:name w:val="4162FE2563864DE181959FC2DC4FEB4B"/>
  </w:style>
  <w:style w:type="paragraph" w:customStyle="1" w:styleId="30D9671D16C04271899B5153A63BD6AA">
    <w:name w:val="30D9671D16C04271899B5153A63BD6AA"/>
  </w:style>
  <w:style w:type="paragraph" w:customStyle="1" w:styleId="6151ABC921AA4E9F8F3B11B336E1F6CC">
    <w:name w:val="6151ABC921AA4E9F8F3B11B336E1F6CC"/>
  </w:style>
  <w:style w:type="paragraph" w:customStyle="1" w:styleId="99EB36A50CBD40499F1F31EB25AB4A99">
    <w:name w:val="99EB36A50CBD40499F1F31EB25AB4A99"/>
  </w:style>
  <w:style w:type="paragraph" w:customStyle="1" w:styleId="7E31118B26CF412686E2DCB024BDED84">
    <w:name w:val="7E31118B26CF412686E2DCB024BDED84"/>
  </w:style>
  <w:style w:type="paragraph" w:customStyle="1" w:styleId="73F7635F566F4194A7F811B3BC7AA5D6">
    <w:name w:val="73F7635F566F4194A7F811B3BC7AA5D6"/>
  </w:style>
  <w:style w:type="paragraph" w:customStyle="1" w:styleId="95D52A243D91409D84D405001E99E14A">
    <w:name w:val="95D52A243D91409D84D405001E99E14A"/>
  </w:style>
  <w:style w:type="paragraph" w:customStyle="1" w:styleId="ECB5AB6F02FD49D6B81A13CF670425E7">
    <w:name w:val="ECB5AB6F02FD49D6B81A13CF670425E7"/>
  </w:style>
  <w:style w:type="paragraph" w:customStyle="1" w:styleId="F7417D453CF04909A1A650F3D24EB5A3">
    <w:name w:val="F7417D453CF04909A1A650F3D24EB5A3"/>
  </w:style>
  <w:style w:type="paragraph" w:customStyle="1" w:styleId="0170C2A7EB5644969F51E737DDC53D72">
    <w:name w:val="0170C2A7EB5644969F51E737DDC53D72"/>
  </w:style>
  <w:style w:type="paragraph" w:customStyle="1" w:styleId="F523481C5FBD49B2B9EAC158010598EC">
    <w:name w:val="F523481C5FBD49B2B9EAC158010598EC"/>
  </w:style>
  <w:style w:type="paragraph" w:customStyle="1" w:styleId="EDEAD891E513477A91B079609B9CF370">
    <w:name w:val="EDEAD891E513477A91B079609B9CF370"/>
  </w:style>
  <w:style w:type="paragraph" w:customStyle="1" w:styleId="02BD9245ED9B4727BE930B2CB5A5B698">
    <w:name w:val="02BD9245ED9B4727BE930B2CB5A5B698"/>
  </w:style>
  <w:style w:type="paragraph" w:customStyle="1" w:styleId="4D8662184D2648FE95AA12ACC8B8239B">
    <w:name w:val="4D8662184D2648FE95AA12ACC8B8239B"/>
  </w:style>
  <w:style w:type="paragraph" w:customStyle="1" w:styleId="7E404835315140F0AF85FEE9D93F0A77">
    <w:name w:val="7E404835315140F0AF85FEE9D93F0A77"/>
  </w:style>
  <w:style w:type="paragraph" w:customStyle="1" w:styleId="1B11A89865FA4182A92A710DAD6973B2">
    <w:name w:val="1B11A89865FA4182A92A710DAD6973B2"/>
  </w:style>
  <w:style w:type="paragraph" w:customStyle="1" w:styleId="4BA5C04127A44677B6D859704F8B7F2B">
    <w:name w:val="4BA5C04127A44677B6D859704F8B7F2B"/>
  </w:style>
  <w:style w:type="paragraph" w:customStyle="1" w:styleId="37AF7CAA9E0D4F26983B7F96038F1BA0">
    <w:name w:val="37AF7CAA9E0D4F26983B7F96038F1BA0"/>
  </w:style>
  <w:style w:type="paragraph" w:customStyle="1" w:styleId="31A1874A5F8B456A8E1E171B12B6B017">
    <w:name w:val="31A1874A5F8B456A8E1E171B12B6B017"/>
    <w:rsid w:val="00A64562"/>
  </w:style>
  <w:style w:type="paragraph" w:customStyle="1" w:styleId="C3CD8151131A4CE0AD9C6D0BED4360DF1">
    <w:name w:val="C3CD8151131A4CE0AD9C6D0BED4360DF1"/>
    <w:rsid w:val="00A64562"/>
    <w:pPr>
      <w:spacing w:after="0"/>
    </w:pPr>
    <w:rPr>
      <w:rFonts w:eastAsiaTheme="minorHAnsi"/>
    </w:rPr>
  </w:style>
  <w:style w:type="paragraph" w:customStyle="1" w:styleId="6DCD80A0DC674E1697FB699FBBB919AB1">
    <w:name w:val="6DCD80A0DC674E1697FB699FBBB919AB1"/>
    <w:rsid w:val="00A64562"/>
    <w:pPr>
      <w:spacing w:after="0"/>
    </w:pPr>
    <w:rPr>
      <w:rFonts w:eastAsiaTheme="minorHAnsi"/>
    </w:rPr>
  </w:style>
  <w:style w:type="paragraph" w:customStyle="1" w:styleId="41F699EB8B14427D9A69D84D64D87A4F1">
    <w:name w:val="41F699EB8B14427D9A69D84D64D87A4F1"/>
    <w:rsid w:val="00A64562"/>
    <w:pPr>
      <w:spacing w:after="0"/>
    </w:pPr>
    <w:rPr>
      <w:rFonts w:eastAsiaTheme="minorHAnsi"/>
    </w:rPr>
  </w:style>
  <w:style w:type="paragraph" w:customStyle="1" w:styleId="1E38F28CA5B34B27B7A5B64C7106F4491">
    <w:name w:val="1E38F28CA5B34B27B7A5B64C7106F4491"/>
    <w:rsid w:val="00A64562"/>
    <w:pPr>
      <w:spacing w:after="0"/>
    </w:pPr>
    <w:rPr>
      <w:rFonts w:eastAsiaTheme="minorHAnsi"/>
    </w:rPr>
  </w:style>
  <w:style w:type="paragraph" w:customStyle="1" w:styleId="83831C1E610B42C79A7E861A33A411701">
    <w:name w:val="83831C1E610B42C79A7E861A33A411701"/>
    <w:rsid w:val="00A64562"/>
    <w:pPr>
      <w:spacing w:after="0"/>
    </w:pPr>
    <w:rPr>
      <w:rFonts w:eastAsiaTheme="minorHAnsi"/>
    </w:rPr>
  </w:style>
  <w:style w:type="paragraph" w:customStyle="1" w:styleId="B73B491022E44805842103CBEF79B5651">
    <w:name w:val="B73B491022E44805842103CBEF79B5651"/>
    <w:rsid w:val="00A64562"/>
    <w:pPr>
      <w:spacing w:after="0"/>
    </w:pPr>
    <w:rPr>
      <w:rFonts w:eastAsiaTheme="minorHAnsi"/>
    </w:rPr>
  </w:style>
  <w:style w:type="paragraph" w:customStyle="1" w:styleId="FAEEE3D021D14F91919A81D9E6444A0B1">
    <w:name w:val="FAEEE3D021D14F91919A81D9E6444A0B1"/>
    <w:rsid w:val="00A64562"/>
    <w:pPr>
      <w:spacing w:after="0"/>
    </w:pPr>
    <w:rPr>
      <w:rFonts w:eastAsiaTheme="minorHAnsi"/>
    </w:rPr>
  </w:style>
  <w:style w:type="paragraph" w:customStyle="1" w:styleId="07681C57BF9640119EBCCEBBD4B194351">
    <w:name w:val="07681C57BF9640119EBCCEBBD4B194351"/>
    <w:rsid w:val="00A64562"/>
    <w:pPr>
      <w:spacing w:after="0"/>
    </w:pPr>
    <w:rPr>
      <w:rFonts w:eastAsiaTheme="minorHAnsi"/>
    </w:rPr>
  </w:style>
  <w:style w:type="paragraph" w:customStyle="1" w:styleId="2E6E3366C825473E9DF6A752B6DBF7751">
    <w:name w:val="2E6E3366C825473E9DF6A752B6DBF7751"/>
    <w:rsid w:val="00A64562"/>
    <w:pPr>
      <w:spacing w:after="0"/>
    </w:pPr>
    <w:rPr>
      <w:rFonts w:eastAsiaTheme="minorHAnsi"/>
    </w:rPr>
  </w:style>
  <w:style w:type="paragraph" w:customStyle="1" w:styleId="D27D59A222674258AF335D3DC41E2E171">
    <w:name w:val="D27D59A222674258AF335D3DC41E2E171"/>
    <w:rsid w:val="00A64562"/>
    <w:pPr>
      <w:spacing w:after="0"/>
    </w:pPr>
    <w:rPr>
      <w:rFonts w:eastAsiaTheme="minorHAnsi"/>
    </w:rPr>
  </w:style>
  <w:style w:type="paragraph" w:customStyle="1" w:styleId="67C07AB3092F46ECB4F6ABA6754B31B81">
    <w:name w:val="67C07AB3092F46ECB4F6ABA6754B31B81"/>
    <w:rsid w:val="00A64562"/>
    <w:pPr>
      <w:spacing w:after="0"/>
    </w:pPr>
    <w:rPr>
      <w:rFonts w:eastAsiaTheme="minorHAnsi"/>
    </w:rPr>
  </w:style>
  <w:style w:type="paragraph" w:customStyle="1" w:styleId="3DCA2B37463D4FEDAEC1D65828EA03271">
    <w:name w:val="3DCA2B37463D4FEDAEC1D65828EA03271"/>
    <w:rsid w:val="00A64562"/>
    <w:pPr>
      <w:spacing w:after="0"/>
    </w:pPr>
    <w:rPr>
      <w:rFonts w:eastAsiaTheme="minorHAnsi"/>
    </w:rPr>
  </w:style>
  <w:style w:type="paragraph" w:customStyle="1" w:styleId="F45BB9881A484870A7CF4C680BB784291">
    <w:name w:val="F45BB9881A484870A7CF4C680BB784291"/>
    <w:rsid w:val="00A64562"/>
    <w:pPr>
      <w:spacing w:after="0"/>
    </w:pPr>
    <w:rPr>
      <w:rFonts w:eastAsiaTheme="minorHAnsi"/>
    </w:rPr>
  </w:style>
  <w:style w:type="paragraph" w:customStyle="1" w:styleId="18F9341CDFD140908E912B159F85A0AD1">
    <w:name w:val="18F9341CDFD140908E912B159F85A0AD1"/>
    <w:rsid w:val="00A64562"/>
    <w:pPr>
      <w:spacing w:after="0"/>
    </w:pPr>
    <w:rPr>
      <w:rFonts w:eastAsiaTheme="minorHAnsi"/>
    </w:rPr>
  </w:style>
  <w:style w:type="paragraph" w:customStyle="1" w:styleId="03F55FA189414393B1C0B88C553D26901">
    <w:name w:val="03F55FA189414393B1C0B88C553D26901"/>
    <w:rsid w:val="00A64562"/>
    <w:pPr>
      <w:spacing w:after="0"/>
    </w:pPr>
    <w:rPr>
      <w:rFonts w:eastAsiaTheme="minorHAnsi"/>
    </w:rPr>
  </w:style>
  <w:style w:type="paragraph" w:customStyle="1" w:styleId="7CE5AE9C87E7426488BB7B26C479D24B1">
    <w:name w:val="7CE5AE9C87E7426488BB7B26C479D24B1"/>
    <w:rsid w:val="00A64562"/>
    <w:pPr>
      <w:spacing w:after="0"/>
    </w:pPr>
    <w:rPr>
      <w:rFonts w:eastAsiaTheme="minorHAnsi"/>
    </w:rPr>
  </w:style>
  <w:style w:type="paragraph" w:customStyle="1" w:styleId="DDDC0BB194CF4E29A192AB0767DF7BF01">
    <w:name w:val="DDDC0BB194CF4E29A192AB0767DF7BF01"/>
    <w:rsid w:val="00A64562"/>
    <w:pPr>
      <w:spacing w:after="0"/>
    </w:pPr>
    <w:rPr>
      <w:rFonts w:eastAsiaTheme="minorHAnsi"/>
    </w:rPr>
  </w:style>
  <w:style w:type="paragraph" w:customStyle="1" w:styleId="4D493538FF744814BD8B26E8D37E69831">
    <w:name w:val="4D493538FF744814BD8B26E8D37E69831"/>
    <w:rsid w:val="00A64562"/>
    <w:pPr>
      <w:spacing w:after="0"/>
    </w:pPr>
    <w:rPr>
      <w:rFonts w:eastAsiaTheme="minorHAnsi"/>
    </w:rPr>
  </w:style>
  <w:style w:type="paragraph" w:customStyle="1" w:styleId="D9D399DBA4F24976847434635B58EE0E1">
    <w:name w:val="D9D399DBA4F24976847434635B58EE0E1"/>
    <w:rsid w:val="00A64562"/>
    <w:pPr>
      <w:spacing w:after="0"/>
    </w:pPr>
    <w:rPr>
      <w:rFonts w:eastAsiaTheme="minorHAnsi"/>
    </w:rPr>
  </w:style>
  <w:style w:type="paragraph" w:customStyle="1" w:styleId="C6B42162D1D7482290C646BFB8F840F51">
    <w:name w:val="C6B42162D1D7482290C646BFB8F840F51"/>
    <w:rsid w:val="00A64562"/>
    <w:pPr>
      <w:spacing w:after="0"/>
    </w:pPr>
    <w:rPr>
      <w:rFonts w:eastAsiaTheme="minorHAnsi"/>
    </w:rPr>
  </w:style>
  <w:style w:type="paragraph" w:customStyle="1" w:styleId="72632523A8464313928CD05D45B0861A1">
    <w:name w:val="72632523A8464313928CD05D45B0861A1"/>
    <w:rsid w:val="00A64562"/>
    <w:pPr>
      <w:spacing w:after="0"/>
    </w:pPr>
    <w:rPr>
      <w:rFonts w:eastAsiaTheme="minorHAnsi"/>
    </w:rPr>
  </w:style>
  <w:style w:type="paragraph" w:customStyle="1" w:styleId="C4206F1B3DFA465CB37AAA0F30D54A6D1">
    <w:name w:val="C4206F1B3DFA465CB37AAA0F30D54A6D1"/>
    <w:rsid w:val="00A64562"/>
    <w:pPr>
      <w:spacing w:after="0"/>
    </w:pPr>
    <w:rPr>
      <w:rFonts w:eastAsiaTheme="minorHAnsi"/>
    </w:rPr>
  </w:style>
  <w:style w:type="paragraph" w:customStyle="1" w:styleId="DE7ECD183B144211BF647D907634FDF71">
    <w:name w:val="DE7ECD183B144211BF647D907634FDF71"/>
    <w:rsid w:val="00A64562"/>
    <w:pPr>
      <w:spacing w:after="0"/>
    </w:pPr>
    <w:rPr>
      <w:rFonts w:eastAsiaTheme="minorHAnsi"/>
    </w:rPr>
  </w:style>
  <w:style w:type="paragraph" w:customStyle="1" w:styleId="D14297C9B46640D487A4BAC512C33E491">
    <w:name w:val="D14297C9B46640D487A4BAC512C33E491"/>
    <w:rsid w:val="00A64562"/>
    <w:pPr>
      <w:spacing w:after="0"/>
    </w:pPr>
    <w:rPr>
      <w:rFonts w:eastAsiaTheme="minorHAnsi"/>
    </w:rPr>
  </w:style>
  <w:style w:type="paragraph" w:customStyle="1" w:styleId="E08843C943A8415BBB5D97E8039409881">
    <w:name w:val="E08843C943A8415BBB5D97E8039409881"/>
    <w:rsid w:val="00A64562"/>
    <w:pPr>
      <w:spacing w:after="0"/>
    </w:pPr>
    <w:rPr>
      <w:rFonts w:eastAsiaTheme="minorHAnsi"/>
    </w:rPr>
  </w:style>
  <w:style w:type="paragraph" w:customStyle="1" w:styleId="1D8B1529376E4DD094237FCF97B6DB4E1">
    <w:name w:val="1D8B1529376E4DD094237FCF97B6DB4E1"/>
    <w:rsid w:val="00A64562"/>
    <w:pPr>
      <w:spacing w:after="0"/>
    </w:pPr>
    <w:rPr>
      <w:rFonts w:eastAsiaTheme="minorHAnsi"/>
    </w:rPr>
  </w:style>
  <w:style w:type="paragraph" w:customStyle="1" w:styleId="013212C61CB24459A0F87A63C454E5EA1">
    <w:name w:val="013212C61CB24459A0F87A63C454E5EA1"/>
    <w:rsid w:val="00A64562"/>
    <w:pPr>
      <w:spacing w:after="0"/>
    </w:pPr>
    <w:rPr>
      <w:rFonts w:eastAsiaTheme="minorHAnsi"/>
    </w:rPr>
  </w:style>
  <w:style w:type="paragraph" w:customStyle="1" w:styleId="12ADAE56EC104DE282556853B36722511">
    <w:name w:val="12ADAE56EC104DE282556853B36722511"/>
    <w:rsid w:val="00A64562"/>
    <w:pPr>
      <w:spacing w:after="0"/>
    </w:pPr>
    <w:rPr>
      <w:rFonts w:eastAsiaTheme="minorHAnsi"/>
    </w:rPr>
  </w:style>
  <w:style w:type="paragraph" w:customStyle="1" w:styleId="32B5DA1039CB444BB08EAFB1309075E11">
    <w:name w:val="32B5DA1039CB444BB08EAFB1309075E11"/>
    <w:rsid w:val="00A64562"/>
    <w:pPr>
      <w:spacing w:after="0"/>
    </w:pPr>
    <w:rPr>
      <w:rFonts w:eastAsiaTheme="minorHAnsi"/>
    </w:rPr>
  </w:style>
  <w:style w:type="paragraph" w:customStyle="1" w:styleId="5CA52014A8234C97964F72812A02B5D71">
    <w:name w:val="5CA52014A8234C97964F72812A02B5D71"/>
    <w:rsid w:val="00A64562"/>
    <w:pPr>
      <w:spacing w:after="0"/>
    </w:pPr>
    <w:rPr>
      <w:rFonts w:eastAsiaTheme="minorHAnsi"/>
    </w:rPr>
  </w:style>
  <w:style w:type="paragraph" w:customStyle="1" w:styleId="6A60ACD168E34535A7B191DEDE2FBAA61">
    <w:name w:val="6A60ACD168E34535A7B191DEDE2FBAA61"/>
    <w:rsid w:val="00A64562"/>
    <w:pPr>
      <w:spacing w:after="0"/>
    </w:pPr>
    <w:rPr>
      <w:rFonts w:eastAsiaTheme="minorHAnsi"/>
    </w:rPr>
  </w:style>
  <w:style w:type="paragraph" w:customStyle="1" w:styleId="0B300B897F5B4EEABA827F6A4524C8CB1">
    <w:name w:val="0B300B897F5B4EEABA827F6A4524C8CB1"/>
    <w:rsid w:val="00A64562"/>
    <w:pPr>
      <w:spacing w:after="0"/>
    </w:pPr>
    <w:rPr>
      <w:rFonts w:eastAsiaTheme="minorHAnsi"/>
    </w:rPr>
  </w:style>
  <w:style w:type="paragraph" w:customStyle="1" w:styleId="D794AB50D5E34674BE68FCCBD6CAA2A01">
    <w:name w:val="D794AB50D5E34674BE68FCCBD6CAA2A01"/>
    <w:rsid w:val="00A64562"/>
    <w:pPr>
      <w:spacing w:after="0"/>
    </w:pPr>
    <w:rPr>
      <w:rFonts w:eastAsiaTheme="minorHAnsi"/>
    </w:rPr>
  </w:style>
  <w:style w:type="paragraph" w:customStyle="1" w:styleId="2F47BB3363B348C7B090A94650DADC481">
    <w:name w:val="2F47BB3363B348C7B090A94650DADC481"/>
    <w:rsid w:val="00A64562"/>
    <w:pPr>
      <w:spacing w:after="0"/>
    </w:pPr>
    <w:rPr>
      <w:rFonts w:eastAsiaTheme="minorHAnsi"/>
    </w:rPr>
  </w:style>
  <w:style w:type="paragraph" w:customStyle="1" w:styleId="41CE7B8AAE434F0A8734C6B79675A7831">
    <w:name w:val="41CE7B8AAE434F0A8734C6B79675A7831"/>
    <w:rsid w:val="00A64562"/>
    <w:pPr>
      <w:spacing w:after="0"/>
    </w:pPr>
    <w:rPr>
      <w:rFonts w:eastAsiaTheme="minorHAnsi"/>
    </w:rPr>
  </w:style>
  <w:style w:type="paragraph" w:customStyle="1" w:styleId="16DE2888C83640FB9EE9D96015A36AF41">
    <w:name w:val="16DE2888C83640FB9EE9D96015A36AF41"/>
    <w:rsid w:val="00A64562"/>
    <w:pPr>
      <w:spacing w:after="0"/>
    </w:pPr>
    <w:rPr>
      <w:rFonts w:eastAsiaTheme="minorHAnsi"/>
    </w:rPr>
  </w:style>
  <w:style w:type="paragraph" w:customStyle="1" w:styleId="75A3EF486B6C45AD9D131BCF338D7F461">
    <w:name w:val="75A3EF486B6C45AD9D131BCF338D7F461"/>
    <w:rsid w:val="00A64562"/>
    <w:pPr>
      <w:spacing w:after="0"/>
    </w:pPr>
    <w:rPr>
      <w:rFonts w:eastAsiaTheme="minorHAnsi"/>
    </w:rPr>
  </w:style>
  <w:style w:type="paragraph" w:customStyle="1" w:styleId="73B756BCB0B14A25B43F47CE5BEF0D981">
    <w:name w:val="73B756BCB0B14A25B43F47CE5BEF0D981"/>
    <w:rsid w:val="00A64562"/>
    <w:pPr>
      <w:spacing w:after="0"/>
    </w:pPr>
    <w:rPr>
      <w:rFonts w:eastAsiaTheme="minorHAnsi"/>
    </w:rPr>
  </w:style>
  <w:style w:type="paragraph" w:customStyle="1" w:styleId="B9F4CA4EAF514ED49FD2AF2F138FF99A1">
    <w:name w:val="B9F4CA4EAF514ED49FD2AF2F138FF99A1"/>
    <w:rsid w:val="00A64562"/>
    <w:pPr>
      <w:spacing w:after="0"/>
    </w:pPr>
    <w:rPr>
      <w:rFonts w:eastAsiaTheme="minorHAnsi"/>
    </w:rPr>
  </w:style>
  <w:style w:type="paragraph" w:customStyle="1" w:styleId="DAFE3363DB3F45D6858348560427F5501">
    <w:name w:val="DAFE3363DB3F45D6858348560427F5501"/>
    <w:rsid w:val="00A64562"/>
    <w:pPr>
      <w:spacing w:after="0"/>
    </w:pPr>
    <w:rPr>
      <w:rFonts w:eastAsiaTheme="minorHAnsi"/>
    </w:rPr>
  </w:style>
  <w:style w:type="paragraph" w:customStyle="1" w:styleId="82960147F950469FB09683A5240518AE1">
    <w:name w:val="82960147F950469FB09683A5240518AE1"/>
    <w:rsid w:val="00A64562"/>
    <w:pPr>
      <w:spacing w:after="0"/>
    </w:pPr>
    <w:rPr>
      <w:rFonts w:eastAsiaTheme="minorHAnsi"/>
    </w:rPr>
  </w:style>
  <w:style w:type="paragraph" w:customStyle="1" w:styleId="E1CE772B05F443EC987ED0DCFDCFEEBF1">
    <w:name w:val="E1CE772B05F443EC987ED0DCFDCFEEBF1"/>
    <w:rsid w:val="00A64562"/>
    <w:pPr>
      <w:spacing w:after="0"/>
    </w:pPr>
    <w:rPr>
      <w:rFonts w:eastAsiaTheme="minorHAnsi"/>
    </w:rPr>
  </w:style>
  <w:style w:type="paragraph" w:customStyle="1" w:styleId="91B2AEDF095A4AD2BE1DC69ECE37DD671">
    <w:name w:val="91B2AEDF095A4AD2BE1DC69ECE37DD671"/>
    <w:rsid w:val="00A64562"/>
    <w:pPr>
      <w:spacing w:after="0"/>
    </w:pPr>
    <w:rPr>
      <w:rFonts w:eastAsiaTheme="minorHAnsi"/>
    </w:rPr>
  </w:style>
  <w:style w:type="paragraph" w:customStyle="1" w:styleId="14B646F19E064F74A02BF54B1572016C1">
    <w:name w:val="14B646F19E064F74A02BF54B1572016C1"/>
    <w:rsid w:val="00A64562"/>
    <w:pPr>
      <w:spacing w:after="0"/>
    </w:pPr>
    <w:rPr>
      <w:rFonts w:eastAsiaTheme="minorHAnsi"/>
    </w:rPr>
  </w:style>
  <w:style w:type="paragraph" w:customStyle="1" w:styleId="9C197B4DBA184CD897BDFEC92E0098B41">
    <w:name w:val="9C197B4DBA184CD897BDFEC92E0098B41"/>
    <w:rsid w:val="00A64562"/>
    <w:pPr>
      <w:spacing w:after="0"/>
    </w:pPr>
    <w:rPr>
      <w:rFonts w:eastAsiaTheme="minorHAnsi"/>
    </w:rPr>
  </w:style>
  <w:style w:type="paragraph" w:customStyle="1" w:styleId="359A6AB068F84FDD9FF64432B153813F1">
    <w:name w:val="359A6AB068F84FDD9FF64432B153813F1"/>
    <w:rsid w:val="00A64562"/>
    <w:pPr>
      <w:spacing w:after="0"/>
    </w:pPr>
    <w:rPr>
      <w:rFonts w:eastAsiaTheme="minorHAnsi"/>
    </w:rPr>
  </w:style>
  <w:style w:type="paragraph" w:customStyle="1" w:styleId="BF3DD753E637420BAA3486778184AB701">
    <w:name w:val="BF3DD753E637420BAA3486778184AB701"/>
    <w:rsid w:val="00A64562"/>
    <w:pPr>
      <w:spacing w:after="0"/>
    </w:pPr>
    <w:rPr>
      <w:rFonts w:eastAsiaTheme="minorHAnsi"/>
    </w:rPr>
  </w:style>
  <w:style w:type="paragraph" w:customStyle="1" w:styleId="FCBDA947251B496BB6EB7FB4F16062361">
    <w:name w:val="FCBDA947251B496BB6EB7FB4F16062361"/>
    <w:rsid w:val="00A64562"/>
    <w:pPr>
      <w:spacing w:after="0"/>
    </w:pPr>
    <w:rPr>
      <w:rFonts w:eastAsiaTheme="minorHAnsi"/>
    </w:rPr>
  </w:style>
  <w:style w:type="paragraph" w:customStyle="1" w:styleId="5FCAD3F6606A4E6486F583A1C7C12C6B1">
    <w:name w:val="5FCAD3F6606A4E6486F583A1C7C12C6B1"/>
    <w:rsid w:val="00A64562"/>
    <w:pPr>
      <w:spacing w:after="0"/>
    </w:pPr>
    <w:rPr>
      <w:rFonts w:eastAsiaTheme="minorHAnsi"/>
    </w:rPr>
  </w:style>
  <w:style w:type="paragraph" w:customStyle="1" w:styleId="562E2A1094A64D29A3E4522E0048FF331">
    <w:name w:val="562E2A1094A64D29A3E4522E0048FF331"/>
    <w:rsid w:val="00A64562"/>
    <w:pPr>
      <w:spacing w:after="0"/>
    </w:pPr>
    <w:rPr>
      <w:rFonts w:eastAsiaTheme="minorHAnsi"/>
    </w:rPr>
  </w:style>
  <w:style w:type="paragraph" w:customStyle="1" w:styleId="59DD27AFF52C4CDD9F699F08654CD3B71">
    <w:name w:val="59DD27AFF52C4CDD9F699F08654CD3B71"/>
    <w:rsid w:val="00A64562"/>
    <w:pPr>
      <w:spacing w:after="0"/>
    </w:pPr>
    <w:rPr>
      <w:rFonts w:eastAsiaTheme="minorHAnsi"/>
    </w:rPr>
  </w:style>
  <w:style w:type="paragraph" w:customStyle="1" w:styleId="7ED9F7BB360444A3B045E2E6AC5847271">
    <w:name w:val="7ED9F7BB360444A3B045E2E6AC5847271"/>
    <w:rsid w:val="00A64562"/>
    <w:pPr>
      <w:spacing w:after="0"/>
    </w:pPr>
    <w:rPr>
      <w:rFonts w:eastAsiaTheme="minorHAnsi"/>
    </w:rPr>
  </w:style>
  <w:style w:type="paragraph" w:customStyle="1" w:styleId="48285BE2258F41CD96659D00F2FEC5321">
    <w:name w:val="48285BE2258F41CD96659D00F2FEC5321"/>
    <w:rsid w:val="00A64562"/>
    <w:pPr>
      <w:spacing w:after="0"/>
    </w:pPr>
    <w:rPr>
      <w:rFonts w:eastAsiaTheme="minorHAnsi"/>
    </w:rPr>
  </w:style>
  <w:style w:type="paragraph" w:customStyle="1" w:styleId="A9A478DC58AA40DDA066BB796605D8ED1">
    <w:name w:val="A9A478DC58AA40DDA066BB796605D8ED1"/>
    <w:rsid w:val="00A64562"/>
    <w:pPr>
      <w:spacing w:after="0"/>
    </w:pPr>
    <w:rPr>
      <w:rFonts w:eastAsiaTheme="minorHAnsi"/>
    </w:rPr>
  </w:style>
  <w:style w:type="paragraph" w:customStyle="1" w:styleId="C86E629290F544CCAAB8D43D8DDB4CF31">
    <w:name w:val="C86E629290F544CCAAB8D43D8DDB4CF31"/>
    <w:rsid w:val="00A64562"/>
    <w:pPr>
      <w:spacing w:after="0"/>
    </w:pPr>
    <w:rPr>
      <w:rFonts w:eastAsiaTheme="minorHAnsi"/>
    </w:rPr>
  </w:style>
  <w:style w:type="paragraph" w:customStyle="1" w:styleId="B4F3F211A11548E2BBB60E81AD1F60301">
    <w:name w:val="B4F3F211A11548E2BBB60E81AD1F60301"/>
    <w:rsid w:val="00A64562"/>
    <w:pPr>
      <w:spacing w:after="0"/>
    </w:pPr>
    <w:rPr>
      <w:rFonts w:eastAsiaTheme="minorHAnsi"/>
    </w:rPr>
  </w:style>
  <w:style w:type="paragraph" w:customStyle="1" w:styleId="BA36DA2ED7954C9497A246C27EE56C4A1">
    <w:name w:val="BA36DA2ED7954C9497A246C27EE56C4A1"/>
    <w:rsid w:val="00A64562"/>
    <w:pPr>
      <w:spacing w:after="0"/>
    </w:pPr>
    <w:rPr>
      <w:rFonts w:eastAsiaTheme="minorHAnsi"/>
    </w:rPr>
  </w:style>
  <w:style w:type="paragraph" w:customStyle="1" w:styleId="C8BC98A00FFD4552908A43771A6B63551">
    <w:name w:val="C8BC98A00FFD4552908A43771A6B63551"/>
    <w:rsid w:val="00A64562"/>
    <w:pPr>
      <w:spacing w:after="0"/>
    </w:pPr>
    <w:rPr>
      <w:rFonts w:eastAsiaTheme="minorHAnsi"/>
    </w:rPr>
  </w:style>
  <w:style w:type="paragraph" w:customStyle="1" w:styleId="93B28DD7E2F34625B5FA19483E4A39351">
    <w:name w:val="93B28DD7E2F34625B5FA19483E4A39351"/>
    <w:rsid w:val="00A64562"/>
    <w:pPr>
      <w:spacing w:after="0"/>
    </w:pPr>
    <w:rPr>
      <w:rFonts w:eastAsiaTheme="minorHAnsi"/>
    </w:rPr>
  </w:style>
  <w:style w:type="paragraph" w:customStyle="1" w:styleId="E62F58FAC84440D099DE65ECDEE35F9B1">
    <w:name w:val="E62F58FAC84440D099DE65ECDEE35F9B1"/>
    <w:rsid w:val="00A64562"/>
    <w:pPr>
      <w:spacing w:after="0"/>
    </w:pPr>
    <w:rPr>
      <w:rFonts w:eastAsiaTheme="minorHAnsi"/>
    </w:rPr>
  </w:style>
  <w:style w:type="paragraph" w:customStyle="1" w:styleId="A993FC74CB204B9897E23350501300031">
    <w:name w:val="A993FC74CB204B9897E23350501300031"/>
    <w:rsid w:val="00A64562"/>
    <w:pPr>
      <w:spacing w:after="0"/>
    </w:pPr>
    <w:rPr>
      <w:rFonts w:eastAsiaTheme="minorHAnsi"/>
    </w:rPr>
  </w:style>
  <w:style w:type="paragraph" w:customStyle="1" w:styleId="2B4D3B0264DB46158DD02DBF906522DA1">
    <w:name w:val="2B4D3B0264DB46158DD02DBF906522DA1"/>
    <w:rsid w:val="00A64562"/>
    <w:pPr>
      <w:spacing w:after="0"/>
    </w:pPr>
    <w:rPr>
      <w:rFonts w:eastAsiaTheme="minorHAnsi"/>
    </w:rPr>
  </w:style>
  <w:style w:type="paragraph" w:customStyle="1" w:styleId="5A0CF85ACF9244A09453818475071E0B1">
    <w:name w:val="5A0CF85ACF9244A09453818475071E0B1"/>
    <w:rsid w:val="00A64562"/>
    <w:pPr>
      <w:spacing w:after="0"/>
    </w:pPr>
    <w:rPr>
      <w:rFonts w:eastAsiaTheme="minorHAnsi"/>
    </w:rPr>
  </w:style>
  <w:style w:type="paragraph" w:customStyle="1" w:styleId="16F758EA38A74C859E4828D06051249E1">
    <w:name w:val="16F758EA38A74C859E4828D06051249E1"/>
    <w:rsid w:val="00A64562"/>
    <w:pPr>
      <w:spacing w:after="0"/>
    </w:pPr>
    <w:rPr>
      <w:rFonts w:eastAsiaTheme="minorHAnsi"/>
    </w:rPr>
  </w:style>
  <w:style w:type="paragraph" w:customStyle="1" w:styleId="6B7F99ADB0A048D7A197FDC69CB0DFE21">
    <w:name w:val="6B7F99ADB0A048D7A197FDC69CB0DFE21"/>
    <w:rsid w:val="00A64562"/>
    <w:pPr>
      <w:spacing w:after="0"/>
    </w:pPr>
    <w:rPr>
      <w:rFonts w:eastAsiaTheme="minorHAnsi"/>
    </w:rPr>
  </w:style>
  <w:style w:type="paragraph" w:customStyle="1" w:styleId="C69ED06CC46649CA954AB86DF70EBA431">
    <w:name w:val="C69ED06CC46649CA954AB86DF70EBA431"/>
    <w:rsid w:val="00A64562"/>
    <w:pPr>
      <w:spacing w:after="0"/>
    </w:pPr>
    <w:rPr>
      <w:rFonts w:eastAsiaTheme="minorHAnsi"/>
    </w:rPr>
  </w:style>
  <w:style w:type="paragraph" w:customStyle="1" w:styleId="126995BEBAC447DC90D4B1941718B8E61">
    <w:name w:val="126995BEBAC447DC90D4B1941718B8E61"/>
    <w:rsid w:val="00A64562"/>
    <w:pPr>
      <w:spacing w:after="0"/>
    </w:pPr>
    <w:rPr>
      <w:rFonts w:eastAsiaTheme="minorHAnsi"/>
    </w:rPr>
  </w:style>
  <w:style w:type="paragraph" w:customStyle="1" w:styleId="181599FD1FC342E081AF7A7E35C7755F1">
    <w:name w:val="181599FD1FC342E081AF7A7E35C7755F1"/>
    <w:rsid w:val="00A64562"/>
    <w:pPr>
      <w:spacing w:after="0"/>
    </w:pPr>
    <w:rPr>
      <w:rFonts w:eastAsiaTheme="minorHAnsi"/>
    </w:rPr>
  </w:style>
  <w:style w:type="paragraph" w:customStyle="1" w:styleId="D98E942AF6154B668DBE402C4A7C87BD1">
    <w:name w:val="D98E942AF6154B668DBE402C4A7C87BD1"/>
    <w:rsid w:val="00A64562"/>
    <w:pPr>
      <w:spacing w:after="0"/>
    </w:pPr>
    <w:rPr>
      <w:rFonts w:eastAsiaTheme="minorHAnsi"/>
    </w:rPr>
  </w:style>
  <w:style w:type="paragraph" w:customStyle="1" w:styleId="9F2483D1D2824B28B0CE32B25E940A5D1">
    <w:name w:val="9F2483D1D2824B28B0CE32B25E940A5D1"/>
    <w:rsid w:val="00A64562"/>
    <w:pPr>
      <w:spacing w:after="0"/>
    </w:pPr>
    <w:rPr>
      <w:rFonts w:eastAsiaTheme="minorHAnsi"/>
    </w:rPr>
  </w:style>
  <w:style w:type="paragraph" w:customStyle="1" w:styleId="0116BC00CA574A439AE119CBE64D18321">
    <w:name w:val="0116BC00CA574A439AE119CBE64D18321"/>
    <w:rsid w:val="00A64562"/>
    <w:pPr>
      <w:spacing w:after="0"/>
    </w:pPr>
    <w:rPr>
      <w:rFonts w:eastAsiaTheme="minorHAnsi"/>
    </w:rPr>
  </w:style>
  <w:style w:type="paragraph" w:customStyle="1" w:styleId="2CD559C9AD7E4103B3C9D3FF45612AC91">
    <w:name w:val="2CD559C9AD7E4103B3C9D3FF45612AC91"/>
    <w:rsid w:val="00A64562"/>
    <w:pPr>
      <w:spacing w:after="0"/>
    </w:pPr>
    <w:rPr>
      <w:rFonts w:eastAsiaTheme="minorHAnsi"/>
    </w:rPr>
  </w:style>
  <w:style w:type="paragraph" w:customStyle="1" w:styleId="EB5D35CA0169412CA2A2DF1738C963381">
    <w:name w:val="EB5D35CA0169412CA2A2DF1738C963381"/>
    <w:rsid w:val="00A64562"/>
    <w:pPr>
      <w:spacing w:after="0"/>
    </w:pPr>
    <w:rPr>
      <w:rFonts w:eastAsiaTheme="minorHAnsi"/>
    </w:rPr>
  </w:style>
  <w:style w:type="paragraph" w:customStyle="1" w:styleId="4162FE2563864DE181959FC2DC4FEB4B1">
    <w:name w:val="4162FE2563864DE181959FC2DC4FEB4B1"/>
    <w:rsid w:val="00A64562"/>
    <w:pPr>
      <w:spacing w:after="0"/>
    </w:pPr>
    <w:rPr>
      <w:rFonts w:eastAsiaTheme="minorHAnsi"/>
    </w:rPr>
  </w:style>
  <w:style w:type="paragraph" w:customStyle="1" w:styleId="30D9671D16C04271899B5153A63BD6AA1">
    <w:name w:val="30D9671D16C04271899B5153A63BD6AA1"/>
    <w:rsid w:val="00A64562"/>
    <w:pPr>
      <w:spacing w:after="0"/>
    </w:pPr>
    <w:rPr>
      <w:rFonts w:eastAsiaTheme="minorHAnsi"/>
    </w:rPr>
  </w:style>
  <w:style w:type="paragraph" w:customStyle="1" w:styleId="6151ABC921AA4E9F8F3B11B336E1F6CC1">
    <w:name w:val="6151ABC921AA4E9F8F3B11B336E1F6CC1"/>
    <w:rsid w:val="00A64562"/>
    <w:pPr>
      <w:spacing w:after="0"/>
    </w:pPr>
    <w:rPr>
      <w:rFonts w:eastAsiaTheme="minorHAnsi"/>
    </w:rPr>
  </w:style>
  <w:style w:type="paragraph" w:customStyle="1" w:styleId="99EB36A50CBD40499F1F31EB25AB4A991">
    <w:name w:val="99EB36A50CBD40499F1F31EB25AB4A991"/>
    <w:rsid w:val="00A64562"/>
    <w:pPr>
      <w:spacing w:after="0"/>
    </w:pPr>
    <w:rPr>
      <w:rFonts w:eastAsiaTheme="minorHAnsi"/>
    </w:rPr>
  </w:style>
  <w:style w:type="paragraph" w:customStyle="1" w:styleId="7E31118B26CF412686E2DCB024BDED841">
    <w:name w:val="7E31118B26CF412686E2DCB024BDED841"/>
    <w:rsid w:val="00A64562"/>
    <w:pPr>
      <w:spacing w:after="0"/>
    </w:pPr>
    <w:rPr>
      <w:rFonts w:eastAsiaTheme="minorHAnsi"/>
    </w:rPr>
  </w:style>
  <w:style w:type="paragraph" w:customStyle="1" w:styleId="73F7635F566F4194A7F811B3BC7AA5D61">
    <w:name w:val="73F7635F566F4194A7F811B3BC7AA5D61"/>
    <w:rsid w:val="00A64562"/>
    <w:pPr>
      <w:spacing w:after="0"/>
    </w:pPr>
    <w:rPr>
      <w:rFonts w:eastAsiaTheme="minorHAnsi"/>
    </w:rPr>
  </w:style>
  <w:style w:type="paragraph" w:customStyle="1" w:styleId="95D52A243D91409D84D405001E99E14A1">
    <w:name w:val="95D52A243D91409D84D405001E99E14A1"/>
    <w:rsid w:val="00A64562"/>
    <w:pPr>
      <w:spacing w:after="0"/>
    </w:pPr>
    <w:rPr>
      <w:rFonts w:eastAsiaTheme="minorHAnsi"/>
    </w:rPr>
  </w:style>
  <w:style w:type="paragraph" w:customStyle="1" w:styleId="ECB5AB6F02FD49D6B81A13CF670425E71">
    <w:name w:val="ECB5AB6F02FD49D6B81A13CF670425E71"/>
    <w:rsid w:val="00A64562"/>
    <w:pPr>
      <w:spacing w:after="0"/>
    </w:pPr>
    <w:rPr>
      <w:rFonts w:eastAsiaTheme="minorHAnsi"/>
    </w:rPr>
  </w:style>
  <w:style w:type="paragraph" w:customStyle="1" w:styleId="F7417D453CF04909A1A650F3D24EB5A31">
    <w:name w:val="F7417D453CF04909A1A650F3D24EB5A31"/>
    <w:rsid w:val="00A64562"/>
    <w:pPr>
      <w:spacing w:after="0"/>
    </w:pPr>
    <w:rPr>
      <w:rFonts w:eastAsiaTheme="minorHAnsi"/>
    </w:rPr>
  </w:style>
  <w:style w:type="paragraph" w:customStyle="1" w:styleId="0170C2A7EB5644969F51E737DDC53D721">
    <w:name w:val="0170C2A7EB5644969F51E737DDC53D721"/>
    <w:rsid w:val="00A64562"/>
    <w:pPr>
      <w:spacing w:after="0"/>
    </w:pPr>
    <w:rPr>
      <w:rFonts w:eastAsiaTheme="minorHAnsi"/>
    </w:rPr>
  </w:style>
  <w:style w:type="paragraph" w:customStyle="1" w:styleId="F523481C5FBD49B2B9EAC158010598EC1">
    <w:name w:val="F523481C5FBD49B2B9EAC158010598EC1"/>
    <w:rsid w:val="00A64562"/>
    <w:pPr>
      <w:spacing w:after="0"/>
    </w:pPr>
    <w:rPr>
      <w:rFonts w:eastAsiaTheme="minorHAnsi"/>
    </w:rPr>
  </w:style>
  <w:style w:type="paragraph" w:customStyle="1" w:styleId="EDEAD891E513477A91B079609B9CF3701">
    <w:name w:val="EDEAD891E513477A91B079609B9CF3701"/>
    <w:rsid w:val="00A64562"/>
    <w:pPr>
      <w:spacing w:after="0"/>
    </w:pPr>
    <w:rPr>
      <w:rFonts w:eastAsiaTheme="minorHAnsi"/>
    </w:rPr>
  </w:style>
  <w:style w:type="paragraph" w:customStyle="1" w:styleId="02BD9245ED9B4727BE930B2CB5A5B6981">
    <w:name w:val="02BD9245ED9B4727BE930B2CB5A5B6981"/>
    <w:rsid w:val="00A64562"/>
    <w:pPr>
      <w:spacing w:after="0"/>
    </w:pPr>
    <w:rPr>
      <w:rFonts w:eastAsiaTheme="minorHAnsi"/>
    </w:rPr>
  </w:style>
  <w:style w:type="paragraph" w:customStyle="1" w:styleId="4D8662184D2648FE95AA12ACC8B8239B1">
    <w:name w:val="4D8662184D2648FE95AA12ACC8B8239B1"/>
    <w:rsid w:val="00A64562"/>
    <w:pPr>
      <w:spacing w:after="0"/>
    </w:pPr>
    <w:rPr>
      <w:rFonts w:eastAsiaTheme="minorHAnsi"/>
    </w:rPr>
  </w:style>
  <w:style w:type="paragraph" w:customStyle="1" w:styleId="7E404835315140F0AF85FEE9D93F0A771">
    <w:name w:val="7E404835315140F0AF85FEE9D93F0A771"/>
    <w:rsid w:val="00A64562"/>
    <w:pPr>
      <w:spacing w:after="0"/>
    </w:pPr>
    <w:rPr>
      <w:rFonts w:eastAsiaTheme="minorHAnsi"/>
    </w:rPr>
  </w:style>
  <w:style w:type="paragraph" w:customStyle="1" w:styleId="37AF7CAA9E0D4F26983B7F96038F1BA01">
    <w:name w:val="37AF7CAA9E0D4F26983B7F96038F1BA01"/>
    <w:rsid w:val="00A64562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customStyle="1" w:styleId="1592C3DD4CCB46D683D5293440D87264">
    <w:name w:val="1592C3DD4CCB46D683D5293440D87264"/>
    <w:rsid w:val="00A64562"/>
  </w:style>
  <w:style w:type="paragraph" w:customStyle="1" w:styleId="CC51262FDD404C58B81FF389A9963794">
    <w:name w:val="CC51262FDD404C58B81FF389A9963794"/>
    <w:rsid w:val="00A64562"/>
  </w:style>
  <w:style w:type="paragraph" w:customStyle="1" w:styleId="30D58673B73E45F4818D07844F059326">
    <w:name w:val="30D58673B73E45F4818D07844F059326"/>
    <w:rsid w:val="00A64562"/>
  </w:style>
  <w:style w:type="paragraph" w:customStyle="1" w:styleId="7A0BF6B558434D3A97D01FB8BE91C431">
    <w:name w:val="7A0BF6B558434D3A97D01FB8BE91C431"/>
    <w:rsid w:val="00A64562"/>
  </w:style>
  <w:style w:type="paragraph" w:customStyle="1" w:styleId="6259ABF1A05543F3BD4024FE129DF2BF">
    <w:name w:val="6259ABF1A05543F3BD4024FE129DF2BF"/>
    <w:rsid w:val="00A64562"/>
  </w:style>
  <w:style w:type="paragraph" w:customStyle="1" w:styleId="8AF0A3A2166C4273A75FEF2A4DD78163">
    <w:name w:val="8AF0A3A2166C4273A75FEF2A4DD78163"/>
    <w:rsid w:val="00A64562"/>
  </w:style>
  <w:style w:type="paragraph" w:customStyle="1" w:styleId="650EB8570B85419F8D410D3254BC3B14">
    <w:name w:val="650EB8570B85419F8D410D3254BC3B14"/>
    <w:rsid w:val="00A64562"/>
  </w:style>
  <w:style w:type="paragraph" w:customStyle="1" w:styleId="6A7AEDD50B7C4B358AC2439AA22B8842">
    <w:name w:val="6A7AEDD50B7C4B358AC2439AA22B8842"/>
    <w:rsid w:val="00A64562"/>
  </w:style>
  <w:style w:type="paragraph" w:customStyle="1" w:styleId="F8397DDAD039468F8B079628AC570B12">
    <w:name w:val="F8397DDAD039468F8B079628AC570B12"/>
    <w:rsid w:val="00A64562"/>
  </w:style>
  <w:style w:type="paragraph" w:customStyle="1" w:styleId="8F5B455962E64347B7787198A697EEC9">
    <w:name w:val="8F5B455962E64347B7787198A697EEC9"/>
    <w:rsid w:val="00A64562"/>
  </w:style>
  <w:style w:type="paragraph" w:customStyle="1" w:styleId="C5AACD96DE624F3882EAAE370DBBC3E4">
    <w:name w:val="C5AACD96DE624F3882EAAE370DBBC3E4"/>
    <w:rsid w:val="00A64562"/>
  </w:style>
  <w:style w:type="paragraph" w:customStyle="1" w:styleId="9D0E9596605E45158A3AE3ED4700AED3">
    <w:name w:val="9D0E9596605E45158A3AE3ED4700AED3"/>
    <w:rsid w:val="00A64562"/>
  </w:style>
  <w:style w:type="paragraph" w:customStyle="1" w:styleId="03970D4E3D7245C3855AFF46A1214C80">
    <w:name w:val="03970D4E3D7245C3855AFF46A1214C80"/>
    <w:rsid w:val="00A64562"/>
  </w:style>
  <w:style w:type="paragraph" w:customStyle="1" w:styleId="35D4B195780A44EFB2E382830ED14946">
    <w:name w:val="35D4B195780A44EFB2E382830ED14946"/>
    <w:rsid w:val="00A64562"/>
  </w:style>
  <w:style w:type="paragraph" w:customStyle="1" w:styleId="8D3BB31C6ED947C5A0E1AC42043A3D97">
    <w:name w:val="8D3BB31C6ED947C5A0E1AC42043A3D97"/>
    <w:rsid w:val="00A64562"/>
  </w:style>
  <w:style w:type="paragraph" w:customStyle="1" w:styleId="D9DD71218A824EEB833F5C52317E9874">
    <w:name w:val="D9DD71218A824EEB833F5C52317E9874"/>
    <w:rsid w:val="00A64562"/>
  </w:style>
  <w:style w:type="paragraph" w:customStyle="1" w:styleId="FC690B1F92AD40878DA41B20862CFA77">
    <w:name w:val="FC690B1F92AD40878DA41B20862CFA77"/>
    <w:rsid w:val="00A64562"/>
  </w:style>
  <w:style w:type="paragraph" w:customStyle="1" w:styleId="7AC3A4EAD4E34A9C900A44EE815D0330">
    <w:name w:val="7AC3A4EAD4E34A9C900A44EE815D0330"/>
    <w:rsid w:val="00A64562"/>
  </w:style>
  <w:style w:type="paragraph" w:customStyle="1" w:styleId="18A75645F593456596D3EF8CD40925A3">
    <w:name w:val="18A75645F593456596D3EF8CD40925A3"/>
    <w:rsid w:val="00A64562"/>
  </w:style>
  <w:style w:type="paragraph" w:customStyle="1" w:styleId="1E38949678CF40029F7381735A17C525">
    <w:name w:val="1E38949678CF40029F7381735A17C525"/>
    <w:rsid w:val="00A64562"/>
  </w:style>
  <w:style w:type="paragraph" w:customStyle="1" w:styleId="090E0E91C69A47E7AC2AED3E4BFD4AD8">
    <w:name w:val="090E0E91C69A47E7AC2AED3E4BFD4AD8"/>
    <w:rsid w:val="00A64562"/>
  </w:style>
  <w:style w:type="paragraph" w:customStyle="1" w:styleId="C3CD8151131A4CE0AD9C6D0BED4360DF2">
    <w:name w:val="C3CD8151131A4CE0AD9C6D0BED4360DF2"/>
    <w:rsid w:val="00027259"/>
    <w:pPr>
      <w:spacing w:after="0"/>
    </w:pPr>
    <w:rPr>
      <w:rFonts w:eastAsiaTheme="minorHAnsi"/>
    </w:rPr>
  </w:style>
  <w:style w:type="paragraph" w:customStyle="1" w:styleId="6DCD80A0DC674E1697FB699FBBB919AB2">
    <w:name w:val="6DCD80A0DC674E1697FB699FBBB919AB2"/>
    <w:rsid w:val="00027259"/>
    <w:pPr>
      <w:spacing w:after="0"/>
    </w:pPr>
    <w:rPr>
      <w:rFonts w:eastAsiaTheme="minorHAnsi"/>
    </w:rPr>
  </w:style>
  <w:style w:type="paragraph" w:customStyle="1" w:styleId="41F699EB8B14427D9A69D84D64D87A4F2">
    <w:name w:val="41F699EB8B14427D9A69D84D64D87A4F2"/>
    <w:rsid w:val="00027259"/>
    <w:pPr>
      <w:spacing w:after="0"/>
    </w:pPr>
    <w:rPr>
      <w:rFonts w:eastAsiaTheme="minorHAnsi"/>
    </w:rPr>
  </w:style>
  <w:style w:type="paragraph" w:customStyle="1" w:styleId="1E38F28CA5B34B27B7A5B64C7106F4492">
    <w:name w:val="1E38F28CA5B34B27B7A5B64C7106F4492"/>
    <w:rsid w:val="00027259"/>
    <w:pPr>
      <w:spacing w:after="0"/>
    </w:pPr>
    <w:rPr>
      <w:rFonts w:eastAsiaTheme="minorHAnsi"/>
    </w:rPr>
  </w:style>
  <w:style w:type="paragraph" w:customStyle="1" w:styleId="83831C1E610B42C79A7E861A33A411702">
    <w:name w:val="83831C1E610B42C79A7E861A33A411702"/>
    <w:rsid w:val="00027259"/>
    <w:pPr>
      <w:spacing w:after="0"/>
    </w:pPr>
    <w:rPr>
      <w:rFonts w:eastAsiaTheme="minorHAnsi"/>
    </w:rPr>
  </w:style>
  <w:style w:type="paragraph" w:customStyle="1" w:styleId="B73B491022E44805842103CBEF79B5652">
    <w:name w:val="B73B491022E44805842103CBEF79B5652"/>
    <w:rsid w:val="00027259"/>
    <w:pPr>
      <w:spacing w:after="0"/>
    </w:pPr>
    <w:rPr>
      <w:rFonts w:eastAsiaTheme="minorHAnsi"/>
    </w:rPr>
  </w:style>
  <w:style w:type="paragraph" w:customStyle="1" w:styleId="4D493538FF744814BD8B26E8D37E69832">
    <w:name w:val="4D493538FF744814BD8B26E8D37E69832"/>
    <w:rsid w:val="00027259"/>
    <w:pPr>
      <w:spacing w:after="0"/>
    </w:pPr>
    <w:rPr>
      <w:rFonts w:eastAsiaTheme="minorHAnsi"/>
    </w:rPr>
  </w:style>
  <w:style w:type="paragraph" w:customStyle="1" w:styleId="D9D399DBA4F24976847434635B58EE0E2">
    <w:name w:val="D9D399DBA4F24976847434635B58EE0E2"/>
    <w:rsid w:val="00027259"/>
    <w:pPr>
      <w:spacing w:after="0"/>
    </w:pPr>
    <w:rPr>
      <w:rFonts w:eastAsiaTheme="minorHAnsi"/>
    </w:rPr>
  </w:style>
  <w:style w:type="paragraph" w:customStyle="1" w:styleId="C6B42162D1D7482290C646BFB8F840F52">
    <w:name w:val="C6B42162D1D7482290C646BFB8F840F52"/>
    <w:rsid w:val="00027259"/>
    <w:pPr>
      <w:spacing w:after="0"/>
    </w:pPr>
    <w:rPr>
      <w:rFonts w:eastAsiaTheme="minorHAnsi"/>
    </w:rPr>
  </w:style>
  <w:style w:type="paragraph" w:customStyle="1" w:styleId="72632523A8464313928CD05D45B0861A2">
    <w:name w:val="72632523A8464313928CD05D45B0861A2"/>
    <w:rsid w:val="00027259"/>
    <w:pPr>
      <w:spacing w:after="0"/>
    </w:pPr>
    <w:rPr>
      <w:rFonts w:eastAsiaTheme="minorHAnsi"/>
    </w:rPr>
  </w:style>
  <w:style w:type="paragraph" w:customStyle="1" w:styleId="C4206F1B3DFA465CB37AAA0F30D54A6D2">
    <w:name w:val="C4206F1B3DFA465CB37AAA0F30D54A6D2"/>
    <w:rsid w:val="00027259"/>
    <w:pPr>
      <w:spacing w:after="0"/>
    </w:pPr>
    <w:rPr>
      <w:rFonts w:eastAsiaTheme="minorHAnsi"/>
    </w:rPr>
  </w:style>
  <w:style w:type="paragraph" w:customStyle="1" w:styleId="DE7ECD183B144211BF647D907634FDF72">
    <w:name w:val="DE7ECD183B144211BF647D907634FDF72"/>
    <w:rsid w:val="00027259"/>
    <w:pPr>
      <w:spacing w:after="0"/>
    </w:pPr>
    <w:rPr>
      <w:rFonts w:eastAsiaTheme="minorHAnsi"/>
    </w:rPr>
  </w:style>
  <w:style w:type="paragraph" w:customStyle="1" w:styleId="D14297C9B46640D487A4BAC512C33E492">
    <w:name w:val="D14297C9B46640D487A4BAC512C33E492"/>
    <w:rsid w:val="00027259"/>
    <w:pPr>
      <w:spacing w:after="0"/>
    </w:pPr>
    <w:rPr>
      <w:rFonts w:eastAsiaTheme="minorHAnsi"/>
    </w:rPr>
  </w:style>
  <w:style w:type="paragraph" w:customStyle="1" w:styleId="E08843C943A8415BBB5D97E8039409882">
    <w:name w:val="E08843C943A8415BBB5D97E8039409882"/>
    <w:rsid w:val="00027259"/>
    <w:pPr>
      <w:spacing w:after="0"/>
    </w:pPr>
    <w:rPr>
      <w:rFonts w:eastAsiaTheme="minorHAnsi"/>
    </w:rPr>
  </w:style>
  <w:style w:type="paragraph" w:customStyle="1" w:styleId="1D8B1529376E4DD094237FCF97B6DB4E2">
    <w:name w:val="1D8B1529376E4DD094237FCF97B6DB4E2"/>
    <w:rsid w:val="00027259"/>
    <w:pPr>
      <w:spacing w:after="0"/>
    </w:pPr>
    <w:rPr>
      <w:rFonts w:eastAsiaTheme="minorHAnsi"/>
    </w:rPr>
  </w:style>
  <w:style w:type="paragraph" w:customStyle="1" w:styleId="013212C61CB24459A0F87A63C454E5EA2">
    <w:name w:val="013212C61CB24459A0F87A63C454E5EA2"/>
    <w:rsid w:val="00027259"/>
    <w:pPr>
      <w:spacing w:after="0"/>
    </w:pPr>
    <w:rPr>
      <w:rFonts w:eastAsiaTheme="minorHAnsi"/>
    </w:rPr>
  </w:style>
  <w:style w:type="paragraph" w:customStyle="1" w:styleId="12ADAE56EC104DE282556853B36722512">
    <w:name w:val="12ADAE56EC104DE282556853B36722512"/>
    <w:rsid w:val="00027259"/>
    <w:pPr>
      <w:spacing w:after="0"/>
    </w:pPr>
    <w:rPr>
      <w:rFonts w:eastAsiaTheme="minorHAnsi"/>
    </w:rPr>
  </w:style>
  <w:style w:type="paragraph" w:customStyle="1" w:styleId="32B5DA1039CB444BB08EAFB1309075E12">
    <w:name w:val="32B5DA1039CB444BB08EAFB1309075E12"/>
    <w:rsid w:val="00027259"/>
    <w:pPr>
      <w:spacing w:after="0"/>
    </w:pPr>
    <w:rPr>
      <w:rFonts w:eastAsiaTheme="minorHAnsi"/>
    </w:rPr>
  </w:style>
  <w:style w:type="paragraph" w:customStyle="1" w:styleId="5CA52014A8234C97964F72812A02B5D72">
    <w:name w:val="5CA52014A8234C97964F72812A02B5D72"/>
    <w:rsid w:val="00027259"/>
    <w:pPr>
      <w:spacing w:after="0"/>
    </w:pPr>
    <w:rPr>
      <w:rFonts w:eastAsiaTheme="minorHAnsi"/>
    </w:rPr>
  </w:style>
  <w:style w:type="paragraph" w:customStyle="1" w:styleId="6A60ACD168E34535A7B191DEDE2FBAA62">
    <w:name w:val="6A60ACD168E34535A7B191DEDE2FBAA62"/>
    <w:rsid w:val="00027259"/>
    <w:pPr>
      <w:spacing w:after="0"/>
    </w:pPr>
    <w:rPr>
      <w:rFonts w:eastAsiaTheme="minorHAnsi"/>
    </w:rPr>
  </w:style>
  <w:style w:type="paragraph" w:customStyle="1" w:styleId="0B300B897F5B4EEABA827F6A4524C8CB2">
    <w:name w:val="0B300B897F5B4EEABA827F6A4524C8CB2"/>
    <w:rsid w:val="00027259"/>
    <w:pPr>
      <w:spacing w:after="0"/>
    </w:pPr>
    <w:rPr>
      <w:rFonts w:eastAsiaTheme="minorHAnsi"/>
    </w:rPr>
  </w:style>
  <w:style w:type="paragraph" w:customStyle="1" w:styleId="D794AB50D5E34674BE68FCCBD6CAA2A02">
    <w:name w:val="D794AB50D5E34674BE68FCCBD6CAA2A02"/>
    <w:rsid w:val="00027259"/>
    <w:pPr>
      <w:spacing w:after="0"/>
    </w:pPr>
    <w:rPr>
      <w:rFonts w:eastAsiaTheme="minorHAnsi"/>
    </w:rPr>
  </w:style>
  <w:style w:type="paragraph" w:customStyle="1" w:styleId="2F47BB3363B348C7B090A94650DADC482">
    <w:name w:val="2F47BB3363B348C7B090A94650DADC482"/>
    <w:rsid w:val="00027259"/>
    <w:pPr>
      <w:spacing w:after="0"/>
    </w:pPr>
    <w:rPr>
      <w:rFonts w:eastAsiaTheme="minorHAnsi"/>
    </w:rPr>
  </w:style>
  <w:style w:type="paragraph" w:customStyle="1" w:styleId="41CE7B8AAE434F0A8734C6B79675A7832">
    <w:name w:val="41CE7B8AAE434F0A8734C6B79675A7832"/>
    <w:rsid w:val="00027259"/>
    <w:pPr>
      <w:spacing w:after="0"/>
    </w:pPr>
    <w:rPr>
      <w:rFonts w:eastAsiaTheme="minorHAnsi"/>
    </w:rPr>
  </w:style>
  <w:style w:type="paragraph" w:customStyle="1" w:styleId="16DE2888C83640FB9EE9D96015A36AF42">
    <w:name w:val="16DE2888C83640FB9EE9D96015A36AF42"/>
    <w:rsid w:val="00027259"/>
    <w:pPr>
      <w:spacing w:after="0"/>
    </w:pPr>
    <w:rPr>
      <w:rFonts w:eastAsiaTheme="minorHAnsi"/>
    </w:rPr>
  </w:style>
  <w:style w:type="paragraph" w:customStyle="1" w:styleId="75A3EF486B6C45AD9D131BCF338D7F462">
    <w:name w:val="75A3EF486B6C45AD9D131BCF338D7F462"/>
    <w:rsid w:val="00027259"/>
    <w:pPr>
      <w:spacing w:after="0"/>
    </w:pPr>
    <w:rPr>
      <w:rFonts w:eastAsiaTheme="minorHAnsi"/>
    </w:rPr>
  </w:style>
  <w:style w:type="paragraph" w:customStyle="1" w:styleId="73B756BCB0B14A25B43F47CE5BEF0D982">
    <w:name w:val="73B756BCB0B14A25B43F47CE5BEF0D982"/>
    <w:rsid w:val="00027259"/>
    <w:pPr>
      <w:spacing w:after="0"/>
    </w:pPr>
    <w:rPr>
      <w:rFonts w:eastAsiaTheme="minorHAnsi"/>
    </w:rPr>
  </w:style>
  <w:style w:type="paragraph" w:customStyle="1" w:styleId="B9F4CA4EAF514ED49FD2AF2F138FF99A2">
    <w:name w:val="B9F4CA4EAF514ED49FD2AF2F138FF99A2"/>
    <w:rsid w:val="00027259"/>
    <w:pPr>
      <w:spacing w:after="0"/>
    </w:pPr>
    <w:rPr>
      <w:rFonts w:eastAsiaTheme="minorHAnsi"/>
    </w:rPr>
  </w:style>
  <w:style w:type="paragraph" w:customStyle="1" w:styleId="DAFE3363DB3F45D6858348560427F5502">
    <w:name w:val="DAFE3363DB3F45D6858348560427F5502"/>
    <w:rsid w:val="00027259"/>
    <w:pPr>
      <w:spacing w:after="0"/>
    </w:pPr>
    <w:rPr>
      <w:rFonts w:eastAsiaTheme="minorHAnsi"/>
    </w:rPr>
  </w:style>
  <w:style w:type="paragraph" w:customStyle="1" w:styleId="82960147F950469FB09683A5240518AE2">
    <w:name w:val="82960147F950469FB09683A5240518AE2"/>
    <w:rsid w:val="00027259"/>
    <w:pPr>
      <w:spacing w:after="0"/>
    </w:pPr>
    <w:rPr>
      <w:rFonts w:eastAsiaTheme="minorHAnsi"/>
    </w:rPr>
  </w:style>
  <w:style w:type="paragraph" w:customStyle="1" w:styleId="E1CE772B05F443EC987ED0DCFDCFEEBF2">
    <w:name w:val="E1CE772B05F443EC987ED0DCFDCFEEBF2"/>
    <w:rsid w:val="00027259"/>
    <w:pPr>
      <w:spacing w:after="0"/>
    </w:pPr>
    <w:rPr>
      <w:rFonts w:eastAsiaTheme="minorHAnsi"/>
    </w:rPr>
  </w:style>
  <w:style w:type="paragraph" w:customStyle="1" w:styleId="91B2AEDF095A4AD2BE1DC69ECE37DD672">
    <w:name w:val="91B2AEDF095A4AD2BE1DC69ECE37DD672"/>
    <w:rsid w:val="00027259"/>
    <w:pPr>
      <w:spacing w:after="0"/>
    </w:pPr>
    <w:rPr>
      <w:rFonts w:eastAsiaTheme="minorHAnsi"/>
    </w:rPr>
  </w:style>
  <w:style w:type="paragraph" w:customStyle="1" w:styleId="14B646F19E064F74A02BF54B1572016C2">
    <w:name w:val="14B646F19E064F74A02BF54B1572016C2"/>
    <w:rsid w:val="00027259"/>
    <w:pPr>
      <w:spacing w:after="0"/>
    </w:pPr>
    <w:rPr>
      <w:rFonts w:eastAsiaTheme="minorHAnsi"/>
    </w:rPr>
  </w:style>
  <w:style w:type="paragraph" w:customStyle="1" w:styleId="9C197B4DBA184CD897BDFEC92E0098B42">
    <w:name w:val="9C197B4DBA184CD897BDFEC92E0098B42"/>
    <w:rsid w:val="00027259"/>
    <w:pPr>
      <w:spacing w:after="0"/>
    </w:pPr>
    <w:rPr>
      <w:rFonts w:eastAsiaTheme="minorHAnsi"/>
    </w:rPr>
  </w:style>
  <w:style w:type="paragraph" w:customStyle="1" w:styleId="359A6AB068F84FDD9FF64432B153813F2">
    <w:name w:val="359A6AB068F84FDD9FF64432B153813F2"/>
    <w:rsid w:val="00027259"/>
    <w:pPr>
      <w:spacing w:after="0"/>
    </w:pPr>
    <w:rPr>
      <w:rFonts w:eastAsiaTheme="minorHAnsi"/>
    </w:rPr>
  </w:style>
  <w:style w:type="paragraph" w:customStyle="1" w:styleId="BF3DD753E637420BAA3486778184AB702">
    <w:name w:val="BF3DD753E637420BAA3486778184AB702"/>
    <w:rsid w:val="00027259"/>
    <w:pPr>
      <w:spacing w:after="0"/>
    </w:pPr>
    <w:rPr>
      <w:rFonts w:eastAsiaTheme="minorHAnsi"/>
    </w:rPr>
  </w:style>
  <w:style w:type="paragraph" w:customStyle="1" w:styleId="FCBDA947251B496BB6EB7FB4F16062362">
    <w:name w:val="FCBDA947251B496BB6EB7FB4F16062362"/>
    <w:rsid w:val="00027259"/>
    <w:pPr>
      <w:spacing w:after="0"/>
    </w:pPr>
    <w:rPr>
      <w:rFonts w:eastAsiaTheme="minorHAnsi"/>
    </w:rPr>
  </w:style>
  <w:style w:type="paragraph" w:customStyle="1" w:styleId="5FCAD3F6606A4E6486F583A1C7C12C6B2">
    <w:name w:val="5FCAD3F6606A4E6486F583A1C7C12C6B2"/>
    <w:rsid w:val="00027259"/>
    <w:pPr>
      <w:spacing w:after="0"/>
    </w:pPr>
    <w:rPr>
      <w:rFonts w:eastAsiaTheme="minorHAnsi"/>
    </w:rPr>
  </w:style>
  <w:style w:type="paragraph" w:customStyle="1" w:styleId="562E2A1094A64D29A3E4522E0048FF332">
    <w:name w:val="562E2A1094A64D29A3E4522E0048FF332"/>
    <w:rsid w:val="00027259"/>
    <w:pPr>
      <w:spacing w:after="0"/>
    </w:pPr>
    <w:rPr>
      <w:rFonts w:eastAsiaTheme="minorHAnsi"/>
    </w:rPr>
  </w:style>
  <w:style w:type="paragraph" w:customStyle="1" w:styleId="59DD27AFF52C4CDD9F699F08654CD3B72">
    <w:name w:val="59DD27AFF52C4CDD9F699F08654CD3B72"/>
    <w:rsid w:val="00027259"/>
    <w:pPr>
      <w:spacing w:after="0"/>
    </w:pPr>
    <w:rPr>
      <w:rFonts w:eastAsiaTheme="minorHAnsi"/>
    </w:rPr>
  </w:style>
  <w:style w:type="paragraph" w:customStyle="1" w:styleId="7ED9F7BB360444A3B045E2E6AC5847272">
    <w:name w:val="7ED9F7BB360444A3B045E2E6AC5847272"/>
    <w:rsid w:val="00027259"/>
    <w:pPr>
      <w:spacing w:after="0"/>
    </w:pPr>
    <w:rPr>
      <w:rFonts w:eastAsiaTheme="minorHAnsi"/>
    </w:rPr>
  </w:style>
  <w:style w:type="paragraph" w:customStyle="1" w:styleId="48285BE2258F41CD96659D00F2FEC5322">
    <w:name w:val="48285BE2258F41CD96659D00F2FEC5322"/>
    <w:rsid w:val="00027259"/>
    <w:pPr>
      <w:spacing w:after="0"/>
    </w:pPr>
    <w:rPr>
      <w:rFonts w:eastAsiaTheme="minorHAnsi"/>
    </w:rPr>
  </w:style>
  <w:style w:type="paragraph" w:customStyle="1" w:styleId="A9A478DC58AA40DDA066BB796605D8ED2">
    <w:name w:val="A9A478DC58AA40DDA066BB796605D8ED2"/>
    <w:rsid w:val="00027259"/>
    <w:pPr>
      <w:spacing w:after="0"/>
    </w:pPr>
    <w:rPr>
      <w:rFonts w:eastAsiaTheme="minorHAnsi"/>
    </w:rPr>
  </w:style>
  <w:style w:type="paragraph" w:customStyle="1" w:styleId="C86E629290F544CCAAB8D43D8DDB4CF32">
    <w:name w:val="C86E629290F544CCAAB8D43D8DDB4CF32"/>
    <w:rsid w:val="00027259"/>
    <w:pPr>
      <w:spacing w:after="0"/>
    </w:pPr>
    <w:rPr>
      <w:rFonts w:eastAsiaTheme="minorHAnsi"/>
    </w:rPr>
  </w:style>
  <w:style w:type="paragraph" w:customStyle="1" w:styleId="B4F3F211A11548E2BBB60E81AD1F60302">
    <w:name w:val="B4F3F211A11548E2BBB60E81AD1F60302"/>
    <w:rsid w:val="00027259"/>
    <w:pPr>
      <w:spacing w:after="0"/>
    </w:pPr>
    <w:rPr>
      <w:rFonts w:eastAsiaTheme="minorHAnsi"/>
    </w:rPr>
  </w:style>
  <w:style w:type="paragraph" w:customStyle="1" w:styleId="BA36DA2ED7954C9497A246C27EE56C4A2">
    <w:name w:val="BA36DA2ED7954C9497A246C27EE56C4A2"/>
    <w:rsid w:val="00027259"/>
    <w:pPr>
      <w:spacing w:after="0"/>
    </w:pPr>
    <w:rPr>
      <w:rFonts w:eastAsiaTheme="minorHAnsi"/>
    </w:rPr>
  </w:style>
  <w:style w:type="paragraph" w:customStyle="1" w:styleId="C8BC98A00FFD4552908A43771A6B63552">
    <w:name w:val="C8BC98A00FFD4552908A43771A6B63552"/>
    <w:rsid w:val="00027259"/>
    <w:pPr>
      <w:spacing w:after="0"/>
    </w:pPr>
    <w:rPr>
      <w:rFonts w:eastAsiaTheme="minorHAnsi"/>
    </w:rPr>
  </w:style>
  <w:style w:type="paragraph" w:customStyle="1" w:styleId="93B28DD7E2F34625B5FA19483E4A39352">
    <w:name w:val="93B28DD7E2F34625B5FA19483E4A39352"/>
    <w:rsid w:val="00027259"/>
    <w:pPr>
      <w:spacing w:after="0"/>
    </w:pPr>
    <w:rPr>
      <w:rFonts w:eastAsiaTheme="minorHAnsi"/>
    </w:rPr>
  </w:style>
  <w:style w:type="paragraph" w:customStyle="1" w:styleId="E62F58FAC84440D099DE65ECDEE35F9B2">
    <w:name w:val="E62F58FAC84440D099DE65ECDEE35F9B2"/>
    <w:rsid w:val="00027259"/>
    <w:pPr>
      <w:spacing w:after="0"/>
    </w:pPr>
    <w:rPr>
      <w:rFonts w:eastAsiaTheme="minorHAnsi"/>
    </w:rPr>
  </w:style>
  <w:style w:type="paragraph" w:customStyle="1" w:styleId="A993FC74CB204B9897E23350501300032">
    <w:name w:val="A993FC74CB204B9897E23350501300032"/>
    <w:rsid w:val="00027259"/>
    <w:pPr>
      <w:spacing w:after="0"/>
    </w:pPr>
    <w:rPr>
      <w:rFonts w:eastAsiaTheme="minorHAnsi"/>
    </w:rPr>
  </w:style>
  <w:style w:type="paragraph" w:customStyle="1" w:styleId="2B4D3B0264DB46158DD02DBF906522DA2">
    <w:name w:val="2B4D3B0264DB46158DD02DBF906522DA2"/>
    <w:rsid w:val="00027259"/>
    <w:pPr>
      <w:spacing w:after="0"/>
    </w:pPr>
    <w:rPr>
      <w:rFonts w:eastAsiaTheme="minorHAnsi"/>
    </w:rPr>
  </w:style>
  <w:style w:type="paragraph" w:customStyle="1" w:styleId="5A0CF85ACF9244A09453818475071E0B2">
    <w:name w:val="5A0CF85ACF9244A09453818475071E0B2"/>
    <w:rsid w:val="00027259"/>
    <w:pPr>
      <w:spacing w:after="0"/>
    </w:pPr>
    <w:rPr>
      <w:rFonts w:eastAsiaTheme="minorHAnsi"/>
    </w:rPr>
  </w:style>
  <w:style w:type="paragraph" w:customStyle="1" w:styleId="16F758EA38A74C859E4828D06051249E2">
    <w:name w:val="16F758EA38A74C859E4828D06051249E2"/>
    <w:rsid w:val="00027259"/>
    <w:pPr>
      <w:spacing w:after="0"/>
    </w:pPr>
    <w:rPr>
      <w:rFonts w:eastAsiaTheme="minorHAnsi"/>
    </w:rPr>
  </w:style>
  <w:style w:type="paragraph" w:customStyle="1" w:styleId="6B7F99ADB0A048D7A197FDC69CB0DFE22">
    <w:name w:val="6B7F99ADB0A048D7A197FDC69CB0DFE22"/>
    <w:rsid w:val="00027259"/>
    <w:pPr>
      <w:spacing w:after="0"/>
    </w:pPr>
    <w:rPr>
      <w:rFonts w:eastAsiaTheme="minorHAnsi"/>
    </w:rPr>
  </w:style>
  <w:style w:type="paragraph" w:customStyle="1" w:styleId="C69ED06CC46649CA954AB86DF70EBA432">
    <w:name w:val="C69ED06CC46649CA954AB86DF70EBA432"/>
    <w:rsid w:val="00027259"/>
    <w:pPr>
      <w:spacing w:after="0"/>
    </w:pPr>
    <w:rPr>
      <w:rFonts w:eastAsiaTheme="minorHAnsi"/>
    </w:rPr>
  </w:style>
  <w:style w:type="paragraph" w:customStyle="1" w:styleId="126995BEBAC447DC90D4B1941718B8E62">
    <w:name w:val="126995BEBAC447DC90D4B1941718B8E62"/>
    <w:rsid w:val="00027259"/>
    <w:pPr>
      <w:spacing w:after="0"/>
    </w:pPr>
    <w:rPr>
      <w:rFonts w:eastAsiaTheme="minorHAnsi"/>
    </w:rPr>
  </w:style>
  <w:style w:type="paragraph" w:customStyle="1" w:styleId="181599FD1FC342E081AF7A7E35C7755F2">
    <w:name w:val="181599FD1FC342E081AF7A7E35C7755F2"/>
    <w:rsid w:val="00027259"/>
    <w:pPr>
      <w:spacing w:after="0"/>
    </w:pPr>
    <w:rPr>
      <w:rFonts w:eastAsiaTheme="minorHAnsi"/>
    </w:rPr>
  </w:style>
  <w:style w:type="paragraph" w:customStyle="1" w:styleId="D98E942AF6154B668DBE402C4A7C87BD2">
    <w:name w:val="D98E942AF6154B668DBE402C4A7C87BD2"/>
    <w:rsid w:val="00027259"/>
    <w:pPr>
      <w:spacing w:after="0"/>
    </w:pPr>
    <w:rPr>
      <w:rFonts w:eastAsiaTheme="minorHAnsi"/>
    </w:rPr>
  </w:style>
  <w:style w:type="paragraph" w:customStyle="1" w:styleId="9F2483D1D2824B28B0CE32B25E940A5D2">
    <w:name w:val="9F2483D1D2824B28B0CE32B25E940A5D2"/>
    <w:rsid w:val="00027259"/>
    <w:pPr>
      <w:spacing w:after="0"/>
    </w:pPr>
    <w:rPr>
      <w:rFonts w:eastAsiaTheme="minorHAnsi"/>
    </w:rPr>
  </w:style>
  <w:style w:type="paragraph" w:customStyle="1" w:styleId="0116BC00CA574A439AE119CBE64D18322">
    <w:name w:val="0116BC00CA574A439AE119CBE64D18322"/>
    <w:rsid w:val="00027259"/>
    <w:pPr>
      <w:spacing w:after="0"/>
    </w:pPr>
    <w:rPr>
      <w:rFonts w:eastAsiaTheme="minorHAnsi"/>
    </w:rPr>
  </w:style>
  <w:style w:type="paragraph" w:customStyle="1" w:styleId="2CD559C9AD7E4103B3C9D3FF45612AC92">
    <w:name w:val="2CD559C9AD7E4103B3C9D3FF45612AC92"/>
    <w:rsid w:val="00027259"/>
    <w:pPr>
      <w:spacing w:after="0"/>
    </w:pPr>
    <w:rPr>
      <w:rFonts w:eastAsiaTheme="minorHAnsi"/>
    </w:rPr>
  </w:style>
  <w:style w:type="paragraph" w:customStyle="1" w:styleId="EB5D35CA0169412CA2A2DF1738C963382">
    <w:name w:val="EB5D35CA0169412CA2A2DF1738C963382"/>
    <w:rsid w:val="00027259"/>
    <w:pPr>
      <w:spacing w:after="0"/>
    </w:pPr>
    <w:rPr>
      <w:rFonts w:eastAsiaTheme="minorHAnsi"/>
    </w:rPr>
  </w:style>
  <w:style w:type="paragraph" w:customStyle="1" w:styleId="4162FE2563864DE181959FC2DC4FEB4B2">
    <w:name w:val="4162FE2563864DE181959FC2DC4FEB4B2"/>
    <w:rsid w:val="00027259"/>
    <w:pPr>
      <w:spacing w:after="0"/>
    </w:pPr>
    <w:rPr>
      <w:rFonts w:eastAsiaTheme="minorHAnsi"/>
    </w:rPr>
  </w:style>
  <w:style w:type="paragraph" w:customStyle="1" w:styleId="30D9671D16C04271899B5153A63BD6AA2">
    <w:name w:val="30D9671D16C04271899B5153A63BD6AA2"/>
    <w:rsid w:val="00027259"/>
    <w:pPr>
      <w:spacing w:after="0"/>
    </w:pPr>
    <w:rPr>
      <w:rFonts w:eastAsiaTheme="minorHAnsi"/>
    </w:rPr>
  </w:style>
  <w:style w:type="paragraph" w:customStyle="1" w:styleId="6151ABC921AA4E9F8F3B11B336E1F6CC2">
    <w:name w:val="6151ABC921AA4E9F8F3B11B336E1F6CC2"/>
    <w:rsid w:val="00027259"/>
    <w:pPr>
      <w:spacing w:after="0"/>
    </w:pPr>
    <w:rPr>
      <w:rFonts w:eastAsiaTheme="minorHAnsi"/>
    </w:rPr>
  </w:style>
  <w:style w:type="paragraph" w:customStyle="1" w:styleId="99EB36A50CBD40499F1F31EB25AB4A992">
    <w:name w:val="99EB36A50CBD40499F1F31EB25AB4A992"/>
    <w:rsid w:val="00027259"/>
    <w:pPr>
      <w:spacing w:after="0"/>
    </w:pPr>
    <w:rPr>
      <w:rFonts w:eastAsiaTheme="minorHAnsi"/>
    </w:rPr>
  </w:style>
  <w:style w:type="paragraph" w:customStyle="1" w:styleId="7E31118B26CF412686E2DCB024BDED842">
    <w:name w:val="7E31118B26CF412686E2DCB024BDED842"/>
    <w:rsid w:val="00027259"/>
    <w:pPr>
      <w:spacing w:after="0"/>
    </w:pPr>
    <w:rPr>
      <w:rFonts w:eastAsiaTheme="minorHAnsi"/>
    </w:rPr>
  </w:style>
  <w:style w:type="paragraph" w:customStyle="1" w:styleId="73F7635F566F4194A7F811B3BC7AA5D62">
    <w:name w:val="73F7635F566F4194A7F811B3BC7AA5D62"/>
    <w:rsid w:val="00027259"/>
    <w:pPr>
      <w:spacing w:after="0"/>
    </w:pPr>
    <w:rPr>
      <w:rFonts w:eastAsiaTheme="minorHAnsi"/>
    </w:rPr>
  </w:style>
  <w:style w:type="paragraph" w:customStyle="1" w:styleId="95D52A243D91409D84D405001E99E14A2">
    <w:name w:val="95D52A243D91409D84D405001E99E14A2"/>
    <w:rsid w:val="00027259"/>
    <w:pPr>
      <w:spacing w:after="0"/>
    </w:pPr>
    <w:rPr>
      <w:rFonts w:eastAsiaTheme="minorHAnsi"/>
    </w:rPr>
  </w:style>
  <w:style w:type="paragraph" w:customStyle="1" w:styleId="ECB5AB6F02FD49D6B81A13CF670425E72">
    <w:name w:val="ECB5AB6F02FD49D6B81A13CF670425E72"/>
    <w:rsid w:val="00027259"/>
    <w:pPr>
      <w:spacing w:after="0"/>
    </w:pPr>
    <w:rPr>
      <w:rFonts w:eastAsiaTheme="minorHAnsi"/>
    </w:rPr>
  </w:style>
  <w:style w:type="paragraph" w:customStyle="1" w:styleId="F7417D453CF04909A1A650F3D24EB5A32">
    <w:name w:val="F7417D453CF04909A1A650F3D24EB5A32"/>
    <w:rsid w:val="00027259"/>
    <w:pPr>
      <w:spacing w:after="0"/>
    </w:pPr>
    <w:rPr>
      <w:rFonts w:eastAsiaTheme="minorHAnsi"/>
    </w:rPr>
  </w:style>
  <w:style w:type="paragraph" w:customStyle="1" w:styleId="0170C2A7EB5644969F51E737DDC53D722">
    <w:name w:val="0170C2A7EB5644969F51E737DDC53D722"/>
    <w:rsid w:val="00027259"/>
    <w:pPr>
      <w:spacing w:after="0"/>
    </w:pPr>
    <w:rPr>
      <w:rFonts w:eastAsiaTheme="minorHAnsi"/>
    </w:rPr>
  </w:style>
  <w:style w:type="paragraph" w:customStyle="1" w:styleId="F523481C5FBD49B2B9EAC158010598EC2">
    <w:name w:val="F523481C5FBD49B2B9EAC158010598EC2"/>
    <w:rsid w:val="00027259"/>
    <w:pPr>
      <w:spacing w:after="0"/>
    </w:pPr>
    <w:rPr>
      <w:rFonts w:eastAsiaTheme="minorHAnsi"/>
    </w:rPr>
  </w:style>
  <w:style w:type="paragraph" w:customStyle="1" w:styleId="EDEAD891E513477A91B079609B9CF3702">
    <w:name w:val="EDEAD891E513477A91B079609B9CF3702"/>
    <w:rsid w:val="00027259"/>
    <w:pPr>
      <w:spacing w:after="0"/>
    </w:pPr>
    <w:rPr>
      <w:rFonts w:eastAsiaTheme="minorHAnsi"/>
    </w:rPr>
  </w:style>
  <w:style w:type="paragraph" w:customStyle="1" w:styleId="02BD9245ED9B4727BE930B2CB5A5B6982">
    <w:name w:val="02BD9245ED9B4727BE930B2CB5A5B6982"/>
    <w:rsid w:val="00027259"/>
    <w:pPr>
      <w:spacing w:after="0"/>
    </w:pPr>
    <w:rPr>
      <w:rFonts w:eastAsiaTheme="minorHAnsi"/>
    </w:rPr>
  </w:style>
  <w:style w:type="paragraph" w:customStyle="1" w:styleId="4D8662184D2648FE95AA12ACC8B8239B2">
    <w:name w:val="4D8662184D2648FE95AA12ACC8B8239B2"/>
    <w:rsid w:val="00027259"/>
    <w:pPr>
      <w:spacing w:after="0"/>
    </w:pPr>
    <w:rPr>
      <w:rFonts w:eastAsiaTheme="minorHAnsi"/>
    </w:rPr>
  </w:style>
  <w:style w:type="paragraph" w:customStyle="1" w:styleId="7E404835315140F0AF85FEE9D93F0A772">
    <w:name w:val="7E404835315140F0AF85FEE9D93F0A772"/>
    <w:rsid w:val="00027259"/>
    <w:pPr>
      <w:spacing w:after="0"/>
    </w:pPr>
    <w:rPr>
      <w:rFonts w:eastAsiaTheme="minorHAnsi"/>
    </w:rPr>
  </w:style>
  <w:style w:type="paragraph" w:customStyle="1" w:styleId="37AF7CAA9E0D4F26983B7F96038F1BA02">
    <w:name w:val="37AF7CAA9E0D4F26983B7F96038F1BA02"/>
    <w:rsid w:val="00027259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i/>
      <w:color w:val="000000" w:themeColor="text1"/>
      <w:sz w:val="24"/>
      <w:szCs w:val="24"/>
    </w:rPr>
  </w:style>
  <w:style w:type="paragraph" w:customStyle="1" w:styleId="35EEF354A83F424F9A4279E5D6621569">
    <w:name w:val="35EEF354A83F424F9A4279E5D6621569"/>
    <w:rsid w:val="00027259"/>
  </w:style>
  <w:style w:type="paragraph" w:customStyle="1" w:styleId="00664471D26248D3B54BFF5E07823E18">
    <w:name w:val="00664471D26248D3B54BFF5E07823E18"/>
    <w:rsid w:val="00027259"/>
  </w:style>
  <w:style w:type="paragraph" w:customStyle="1" w:styleId="AC4829B14B334CCB99ADA955658FD110">
    <w:name w:val="AC4829B14B334CCB99ADA955658FD110"/>
    <w:rsid w:val="00027259"/>
  </w:style>
  <w:style w:type="paragraph" w:customStyle="1" w:styleId="EEC25339054C423B87286C9B7C67F9F0">
    <w:name w:val="EEC25339054C423B87286C9B7C67F9F0"/>
    <w:rsid w:val="00027259"/>
  </w:style>
  <w:style w:type="paragraph" w:customStyle="1" w:styleId="EFDC4701BED2404199551DA76B164B3A">
    <w:name w:val="EFDC4701BED2404199551DA76B164B3A"/>
    <w:rsid w:val="00027259"/>
  </w:style>
  <w:style w:type="paragraph" w:customStyle="1" w:styleId="54E59912DF5149249C6D5E17059BBDAD">
    <w:name w:val="54E59912DF5149249C6D5E17059BBDAD"/>
    <w:rsid w:val="00027259"/>
  </w:style>
  <w:style w:type="paragraph" w:customStyle="1" w:styleId="E57BCA4514714DFC86EEF2AB4B0A2E71">
    <w:name w:val="E57BCA4514714DFC86EEF2AB4B0A2E71"/>
    <w:rsid w:val="00027259"/>
  </w:style>
  <w:style w:type="paragraph" w:customStyle="1" w:styleId="5F6C8AFC2F6A4754BDE93CC67C1743ED">
    <w:name w:val="5F6C8AFC2F6A4754BDE93CC67C1743ED"/>
    <w:rsid w:val="00027259"/>
  </w:style>
  <w:style w:type="paragraph" w:customStyle="1" w:styleId="3BF5AFBF55934C9D96700374B9917A16">
    <w:name w:val="3BF5AFBF55934C9D96700374B9917A16"/>
    <w:rsid w:val="00027259"/>
  </w:style>
  <w:style w:type="paragraph" w:customStyle="1" w:styleId="799B43E2CB244C589DC3FDEEF8264569">
    <w:name w:val="799B43E2CB244C589DC3FDEEF8264569"/>
    <w:rsid w:val="00027259"/>
  </w:style>
  <w:style w:type="paragraph" w:customStyle="1" w:styleId="DC11C08F31CA4C31AC6917227D25DB81">
    <w:name w:val="DC11C08F31CA4C31AC6917227D25DB81"/>
    <w:rsid w:val="00027259"/>
  </w:style>
  <w:style w:type="paragraph" w:customStyle="1" w:styleId="B318DF7455D04CD1953D12B0051838F8">
    <w:name w:val="B318DF7455D04CD1953D12B0051838F8"/>
    <w:rsid w:val="00027259"/>
  </w:style>
  <w:style w:type="paragraph" w:customStyle="1" w:styleId="436E4C8B91B84201ACCE55E85BAEAA61">
    <w:name w:val="436E4C8B91B84201ACCE55E85BAEAA61"/>
    <w:rsid w:val="00027259"/>
  </w:style>
  <w:style w:type="paragraph" w:customStyle="1" w:styleId="E594B42B708441E7BD60747879619FFA">
    <w:name w:val="E594B42B708441E7BD60747879619FFA"/>
    <w:rsid w:val="00027259"/>
  </w:style>
  <w:style w:type="paragraph" w:customStyle="1" w:styleId="A522DB774A8A45859102B562BB37FAB2">
    <w:name w:val="A522DB774A8A45859102B562BB37FAB2"/>
    <w:rsid w:val="00027259"/>
  </w:style>
  <w:style w:type="paragraph" w:customStyle="1" w:styleId="37534C7881364B828F3F3DA5DDB0C195">
    <w:name w:val="37534C7881364B828F3F3DA5DDB0C195"/>
    <w:rsid w:val="00027259"/>
  </w:style>
  <w:style w:type="paragraph" w:customStyle="1" w:styleId="6D745294774F460F85AC504AFCC71694">
    <w:name w:val="6D745294774F460F85AC504AFCC71694"/>
    <w:rsid w:val="00027259"/>
  </w:style>
  <w:style w:type="paragraph" w:customStyle="1" w:styleId="C7608119A27A41D5A5FB55FECF4D3BE4">
    <w:name w:val="C7608119A27A41D5A5FB55FECF4D3BE4"/>
    <w:rsid w:val="00027259"/>
  </w:style>
  <w:style w:type="paragraph" w:customStyle="1" w:styleId="8F1D305B3A454B76A9613BD27E066048">
    <w:name w:val="8F1D305B3A454B76A9613BD27E066048"/>
    <w:rsid w:val="00027259"/>
  </w:style>
  <w:style w:type="paragraph" w:customStyle="1" w:styleId="9F45AB1187FF47DCA9B2598C95A807D5">
    <w:name w:val="9F45AB1187FF47DCA9B2598C95A807D5"/>
    <w:rsid w:val="00027259"/>
  </w:style>
  <w:style w:type="paragraph" w:customStyle="1" w:styleId="398102DC78C149C28228AF35A8FCC13B">
    <w:name w:val="398102DC78C149C28228AF35A8FCC13B"/>
    <w:rsid w:val="00027259"/>
  </w:style>
  <w:style w:type="paragraph" w:customStyle="1" w:styleId="84D831598B9D4367861E57AA2ADB3FD1">
    <w:name w:val="84D831598B9D4367861E57AA2ADB3FD1"/>
    <w:rsid w:val="00027259"/>
  </w:style>
  <w:style w:type="paragraph" w:customStyle="1" w:styleId="B3795DDCE5FC448E8E90CA59E5106556">
    <w:name w:val="B3795DDCE5FC448E8E90CA59E5106556"/>
    <w:rsid w:val="00027259"/>
  </w:style>
  <w:style w:type="paragraph" w:customStyle="1" w:styleId="8D47E7600916475687D01E7FBE1E03FE">
    <w:name w:val="8D47E7600916475687D01E7FBE1E03FE"/>
    <w:rsid w:val="00027259"/>
  </w:style>
  <w:style w:type="paragraph" w:customStyle="1" w:styleId="7A61429C118640C5855D10DA1E197FE7">
    <w:name w:val="7A61429C118640C5855D10DA1E197FE7"/>
    <w:rsid w:val="00027259"/>
  </w:style>
  <w:style w:type="paragraph" w:customStyle="1" w:styleId="89CBEFF1CA074C80AD46AABA7B05FAAF">
    <w:name w:val="89CBEFF1CA074C80AD46AABA7B05FAAF"/>
    <w:rsid w:val="00027259"/>
  </w:style>
  <w:style w:type="paragraph" w:customStyle="1" w:styleId="A2F2DEB2256D41DF869485F5EEDE4158">
    <w:name w:val="A2F2DEB2256D41DF869485F5EEDE4158"/>
    <w:rsid w:val="00027259"/>
  </w:style>
  <w:style w:type="paragraph" w:customStyle="1" w:styleId="9BF9CA0F02714330A5311A66C93A69F2">
    <w:name w:val="9BF9CA0F02714330A5311A66C93A69F2"/>
    <w:rsid w:val="00027259"/>
  </w:style>
  <w:style w:type="paragraph" w:customStyle="1" w:styleId="45ACEB345EB24967B2D0905A8E7BFA10">
    <w:name w:val="45ACEB345EB24967B2D0905A8E7BFA10"/>
    <w:rsid w:val="00027259"/>
  </w:style>
  <w:style w:type="paragraph" w:customStyle="1" w:styleId="0E5A14260C9D4EF2A8A43F2296B0DD2F">
    <w:name w:val="0E5A14260C9D4EF2A8A43F2296B0DD2F"/>
    <w:rsid w:val="00027259"/>
  </w:style>
  <w:style w:type="paragraph" w:customStyle="1" w:styleId="91AF5EFD81BA49CFB8EC8B673FA1A6AF">
    <w:name w:val="91AF5EFD81BA49CFB8EC8B673FA1A6AF"/>
    <w:rsid w:val="00027259"/>
  </w:style>
  <w:style w:type="paragraph" w:customStyle="1" w:styleId="01FE064060A447B18C9019DB86BCAD70">
    <w:name w:val="01FE064060A447B18C9019DB86BCAD70"/>
    <w:rsid w:val="00027259"/>
  </w:style>
  <w:style w:type="paragraph" w:customStyle="1" w:styleId="432BDAA142AF460E9BBB924CC46226E0">
    <w:name w:val="432BDAA142AF460E9BBB924CC46226E0"/>
    <w:rsid w:val="00027259"/>
  </w:style>
  <w:style w:type="paragraph" w:customStyle="1" w:styleId="19CE2AB3DCF248E7AE295BE523B1E848">
    <w:name w:val="19CE2AB3DCF248E7AE295BE523B1E848"/>
    <w:rsid w:val="00027259"/>
  </w:style>
  <w:style w:type="paragraph" w:customStyle="1" w:styleId="C3CD8151131A4CE0AD9C6D0BED4360DF3">
    <w:name w:val="C3CD8151131A4CE0AD9C6D0BED4360DF3"/>
    <w:rsid w:val="00027259"/>
    <w:pPr>
      <w:spacing w:after="0"/>
    </w:pPr>
    <w:rPr>
      <w:rFonts w:eastAsiaTheme="minorHAnsi"/>
    </w:rPr>
  </w:style>
  <w:style w:type="paragraph" w:customStyle="1" w:styleId="6DCD80A0DC674E1697FB699FBBB919AB3">
    <w:name w:val="6DCD80A0DC674E1697FB699FBBB919AB3"/>
    <w:rsid w:val="00027259"/>
    <w:pPr>
      <w:spacing w:after="0"/>
    </w:pPr>
    <w:rPr>
      <w:rFonts w:eastAsiaTheme="minorHAnsi"/>
    </w:rPr>
  </w:style>
  <w:style w:type="paragraph" w:customStyle="1" w:styleId="41F699EB8B14427D9A69D84D64D87A4F3">
    <w:name w:val="41F699EB8B14427D9A69D84D64D87A4F3"/>
    <w:rsid w:val="00027259"/>
    <w:pPr>
      <w:spacing w:after="0"/>
    </w:pPr>
    <w:rPr>
      <w:rFonts w:eastAsiaTheme="minorHAnsi"/>
    </w:rPr>
  </w:style>
  <w:style w:type="paragraph" w:customStyle="1" w:styleId="1E38F28CA5B34B27B7A5B64C7106F4493">
    <w:name w:val="1E38F28CA5B34B27B7A5B64C7106F4493"/>
    <w:rsid w:val="00027259"/>
    <w:pPr>
      <w:spacing w:after="0"/>
    </w:pPr>
    <w:rPr>
      <w:rFonts w:eastAsiaTheme="minorHAnsi"/>
    </w:rPr>
  </w:style>
  <w:style w:type="paragraph" w:customStyle="1" w:styleId="83831C1E610B42C79A7E861A33A411703">
    <w:name w:val="83831C1E610B42C79A7E861A33A411703"/>
    <w:rsid w:val="00027259"/>
    <w:pPr>
      <w:spacing w:after="0"/>
    </w:pPr>
    <w:rPr>
      <w:rFonts w:eastAsiaTheme="minorHAnsi"/>
    </w:rPr>
  </w:style>
  <w:style w:type="paragraph" w:customStyle="1" w:styleId="B73B491022E44805842103CBEF79B5653">
    <w:name w:val="B73B491022E44805842103CBEF79B5653"/>
    <w:rsid w:val="00027259"/>
    <w:pPr>
      <w:spacing w:after="0"/>
    </w:pPr>
    <w:rPr>
      <w:rFonts w:eastAsiaTheme="minorHAnsi"/>
    </w:rPr>
  </w:style>
  <w:style w:type="paragraph" w:customStyle="1" w:styleId="96D550E474AA44A381864FA4B2DFF413">
    <w:name w:val="96D550E474AA44A381864FA4B2DFF413"/>
    <w:rsid w:val="00027259"/>
    <w:pPr>
      <w:spacing w:after="0"/>
    </w:pPr>
    <w:rPr>
      <w:rFonts w:eastAsiaTheme="minorHAnsi"/>
    </w:rPr>
  </w:style>
  <w:style w:type="paragraph" w:customStyle="1" w:styleId="E9DEDBE8853E4F939E15A6BA5E5A57C8">
    <w:name w:val="E9DEDBE8853E4F939E15A6BA5E5A57C8"/>
    <w:rsid w:val="00027259"/>
    <w:pPr>
      <w:spacing w:after="0"/>
    </w:pPr>
    <w:rPr>
      <w:rFonts w:eastAsiaTheme="minorHAnsi"/>
    </w:rPr>
  </w:style>
  <w:style w:type="paragraph" w:customStyle="1" w:styleId="A49559B2E59F4DC08FB207D8337E8C0C">
    <w:name w:val="A49559B2E59F4DC08FB207D8337E8C0C"/>
    <w:rsid w:val="00027259"/>
    <w:pPr>
      <w:spacing w:after="0"/>
    </w:pPr>
    <w:rPr>
      <w:rFonts w:eastAsiaTheme="minorHAnsi"/>
    </w:rPr>
  </w:style>
  <w:style w:type="paragraph" w:customStyle="1" w:styleId="D248771F68214850AB44F489ABF55D0A">
    <w:name w:val="D248771F68214850AB44F489ABF55D0A"/>
    <w:rsid w:val="00027259"/>
    <w:pPr>
      <w:spacing w:after="0"/>
    </w:pPr>
    <w:rPr>
      <w:rFonts w:eastAsiaTheme="minorHAnsi"/>
    </w:rPr>
  </w:style>
  <w:style w:type="paragraph" w:customStyle="1" w:styleId="9B72E93009C14C209F8C5279E81B9DBE">
    <w:name w:val="9B72E93009C14C209F8C5279E81B9DBE"/>
    <w:rsid w:val="00027259"/>
    <w:pPr>
      <w:spacing w:after="0"/>
    </w:pPr>
    <w:rPr>
      <w:rFonts w:eastAsiaTheme="minorHAnsi"/>
    </w:rPr>
  </w:style>
  <w:style w:type="paragraph" w:customStyle="1" w:styleId="C7608119A27A41D5A5FB55FECF4D3BE41">
    <w:name w:val="C7608119A27A41D5A5FB55FECF4D3BE41"/>
    <w:rsid w:val="00027259"/>
    <w:pPr>
      <w:spacing w:after="0"/>
    </w:pPr>
    <w:rPr>
      <w:rFonts w:eastAsiaTheme="minorHAnsi"/>
    </w:rPr>
  </w:style>
  <w:style w:type="paragraph" w:customStyle="1" w:styleId="3DCA2B37463D4FEDAEC1D65828EA03272">
    <w:name w:val="3DCA2B37463D4FEDAEC1D65828EA03272"/>
    <w:rsid w:val="00027259"/>
    <w:pPr>
      <w:spacing w:after="0"/>
    </w:pPr>
    <w:rPr>
      <w:rFonts w:eastAsiaTheme="minorHAnsi"/>
    </w:rPr>
  </w:style>
  <w:style w:type="paragraph" w:customStyle="1" w:styleId="F45BB9881A484870A7CF4C680BB784292">
    <w:name w:val="F45BB9881A484870A7CF4C680BB784292"/>
    <w:rsid w:val="00027259"/>
    <w:pPr>
      <w:spacing w:after="0"/>
    </w:pPr>
    <w:rPr>
      <w:rFonts w:eastAsiaTheme="minorHAnsi"/>
    </w:rPr>
  </w:style>
  <w:style w:type="paragraph" w:customStyle="1" w:styleId="18F9341CDFD140908E912B159F85A0AD2">
    <w:name w:val="18F9341CDFD140908E912B159F85A0AD2"/>
    <w:rsid w:val="00027259"/>
    <w:pPr>
      <w:spacing w:after="0"/>
    </w:pPr>
    <w:rPr>
      <w:rFonts w:eastAsiaTheme="minorHAnsi"/>
    </w:rPr>
  </w:style>
  <w:style w:type="paragraph" w:customStyle="1" w:styleId="03F55FA189414393B1C0B88C553D26902">
    <w:name w:val="03F55FA189414393B1C0B88C553D26902"/>
    <w:rsid w:val="00027259"/>
    <w:pPr>
      <w:spacing w:after="0"/>
    </w:pPr>
    <w:rPr>
      <w:rFonts w:eastAsiaTheme="minorHAnsi"/>
    </w:rPr>
  </w:style>
  <w:style w:type="paragraph" w:customStyle="1" w:styleId="7CE5AE9C87E7426488BB7B26C479D24B2">
    <w:name w:val="7CE5AE9C87E7426488BB7B26C479D24B2"/>
    <w:rsid w:val="00027259"/>
    <w:pPr>
      <w:spacing w:after="0"/>
    </w:pPr>
    <w:rPr>
      <w:rFonts w:eastAsiaTheme="minorHAnsi"/>
    </w:rPr>
  </w:style>
  <w:style w:type="paragraph" w:customStyle="1" w:styleId="DDDC0BB194CF4E29A192AB0767DF7BF02">
    <w:name w:val="DDDC0BB194CF4E29A192AB0767DF7BF02"/>
    <w:rsid w:val="00027259"/>
    <w:pPr>
      <w:spacing w:after="0"/>
    </w:pPr>
    <w:rPr>
      <w:rFonts w:eastAsiaTheme="minorHAnsi"/>
    </w:rPr>
  </w:style>
  <w:style w:type="paragraph" w:customStyle="1" w:styleId="4D493538FF744814BD8B26E8D37E69833">
    <w:name w:val="4D493538FF744814BD8B26E8D37E69833"/>
    <w:rsid w:val="00027259"/>
    <w:pPr>
      <w:spacing w:after="0"/>
    </w:pPr>
    <w:rPr>
      <w:rFonts w:eastAsiaTheme="minorHAnsi"/>
    </w:rPr>
  </w:style>
  <w:style w:type="paragraph" w:customStyle="1" w:styleId="D9D399DBA4F24976847434635B58EE0E3">
    <w:name w:val="D9D399DBA4F24976847434635B58EE0E3"/>
    <w:rsid w:val="00027259"/>
    <w:pPr>
      <w:spacing w:after="0"/>
    </w:pPr>
    <w:rPr>
      <w:rFonts w:eastAsiaTheme="minorHAnsi"/>
    </w:rPr>
  </w:style>
  <w:style w:type="paragraph" w:customStyle="1" w:styleId="C6B42162D1D7482290C646BFB8F840F53">
    <w:name w:val="C6B42162D1D7482290C646BFB8F840F53"/>
    <w:rsid w:val="00027259"/>
    <w:pPr>
      <w:spacing w:after="0"/>
    </w:pPr>
    <w:rPr>
      <w:rFonts w:eastAsiaTheme="minorHAnsi"/>
    </w:rPr>
  </w:style>
  <w:style w:type="paragraph" w:customStyle="1" w:styleId="72632523A8464313928CD05D45B0861A3">
    <w:name w:val="72632523A8464313928CD05D45B0861A3"/>
    <w:rsid w:val="00027259"/>
    <w:pPr>
      <w:spacing w:after="0"/>
    </w:pPr>
    <w:rPr>
      <w:rFonts w:eastAsiaTheme="minorHAnsi"/>
    </w:rPr>
  </w:style>
  <w:style w:type="paragraph" w:customStyle="1" w:styleId="C4206F1B3DFA465CB37AAA0F30D54A6D3">
    <w:name w:val="C4206F1B3DFA465CB37AAA0F30D54A6D3"/>
    <w:rsid w:val="00027259"/>
    <w:pPr>
      <w:spacing w:after="0"/>
    </w:pPr>
    <w:rPr>
      <w:rFonts w:eastAsiaTheme="minorHAnsi"/>
    </w:rPr>
  </w:style>
  <w:style w:type="paragraph" w:customStyle="1" w:styleId="DE7ECD183B144211BF647D907634FDF73">
    <w:name w:val="DE7ECD183B144211BF647D907634FDF73"/>
    <w:rsid w:val="00027259"/>
    <w:pPr>
      <w:spacing w:after="0"/>
    </w:pPr>
    <w:rPr>
      <w:rFonts w:eastAsiaTheme="minorHAnsi"/>
    </w:rPr>
  </w:style>
  <w:style w:type="paragraph" w:customStyle="1" w:styleId="D14297C9B46640D487A4BAC512C33E493">
    <w:name w:val="D14297C9B46640D487A4BAC512C33E493"/>
    <w:rsid w:val="00027259"/>
    <w:pPr>
      <w:spacing w:after="0"/>
    </w:pPr>
    <w:rPr>
      <w:rFonts w:eastAsiaTheme="minorHAnsi"/>
    </w:rPr>
  </w:style>
  <w:style w:type="paragraph" w:customStyle="1" w:styleId="E08843C943A8415BBB5D97E8039409883">
    <w:name w:val="E08843C943A8415BBB5D97E8039409883"/>
    <w:rsid w:val="00027259"/>
    <w:pPr>
      <w:spacing w:after="0"/>
    </w:pPr>
    <w:rPr>
      <w:rFonts w:eastAsiaTheme="minorHAnsi"/>
    </w:rPr>
  </w:style>
  <w:style w:type="paragraph" w:customStyle="1" w:styleId="1D8B1529376E4DD094237FCF97B6DB4E3">
    <w:name w:val="1D8B1529376E4DD094237FCF97B6DB4E3"/>
    <w:rsid w:val="00027259"/>
    <w:pPr>
      <w:spacing w:after="0"/>
    </w:pPr>
    <w:rPr>
      <w:rFonts w:eastAsiaTheme="minorHAnsi"/>
    </w:rPr>
  </w:style>
  <w:style w:type="paragraph" w:customStyle="1" w:styleId="013212C61CB24459A0F87A63C454E5EA3">
    <w:name w:val="013212C61CB24459A0F87A63C454E5EA3"/>
    <w:rsid w:val="00027259"/>
    <w:pPr>
      <w:spacing w:after="0"/>
    </w:pPr>
    <w:rPr>
      <w:rFonts w:eastAsiaTheme="minorHAnsi"/>
    </w:rPr>
  </w:style>
  <w:style w:type="paragraph" w:customStyle="1" w:styleId="12ADAE56EC104DE282556853B36722513">
    <w:name w:val="12ADAE56EC104DE282556853B36722513"/>
    <w:rsid w:val="00027259"/>
    <w:pPr>
      <w:spacing w:after="0"/>
    </w:pPr>
    <w:rPr>
      <w:rFonts w:eastAsiaTheme="minorHAnsi"/>
    </w:rPr>
  </w:style>
  <w:style w:type="paragraph" w:customStyle="1" w:styleId="32B5DA1039CB444BB08EAFB1309075E13">
    <w:name w:val="32B5DA1039CB444BB08EAFB1309075E13"/>
    <w:rsid w:val="00027259"/>
    <w:pPr>
      <w:spacing w:after="0"/>
    </w:pPr>
    <w:rPr>
      <w:rFonts w:eastAsiaTheme="minorHAnsi"/>
    </w:rPr>
  </w:style>
  <w:style w:type="paragraph" w:customStyle="1" w:styleId="5CA52014A8234C97964F72812A02B5D73">
    <w:name w:val="5CA52014A8234C97964F72812A02B5D73"/>
    <w:rsid w:val="00027259"/>
    <w:pPr>
      <w:spacing w:after="0"/>
    </w:pPr>
    <w:rPr>
      <w:rFonts w:eastAsiaTheme="minorHAnsi"/>
    </w:rPr>
  </w:style>
  <w:style w:type="paragraph" w:customStyle="1" w:styleId="6A60ACD168E34535A7B191DEDE2FBAA63">
    <w:name w:val="6A60ACD168E34535A7B191DEDE2FBAA63"/>
    <w:rsid w:val="00027259"/>
    <w:pPr>
      <w:spacing w:after="0"/>
    </w:pPr>
    <w:rPr>
      <w:rFonts w:eastAsiaTheme="minorHAnsi"/>
    </w:rPr>
  </w:style>
  <w:style w:type="paragraph" w:customStyle="1" w:styleId="0B300B897F5B4EEABA827F6A4524C8CB3">
    <w:name w:val="0B300B897F5B4EEABA827F6A4524C8CB3"/>
    <w:rsid w:val="00027259"/>
    <w:pPr>
      <w:spacing w:after="0"/>
    </w:pPr>
    <w:rPr>
      <w:rFonts w:eastAsiaTheme="minorHAnsi"/>
    </w:rPr>
  </w:style>
  <w:style w:type="paragraph" w:customStyle="1" w:styleId="D794AB50D5E34674BE68FCCBD6CAA2A03">
    <w:name w:val="D794AB50D5E34674BE68FCCBD6CAA2A03"/>
    <w:rsid w:val="00027259"/>
    <w:pPr>
      <w:spacing w:after="0"/>
    </w:pPr>
    <w:rPr>
      <w:rFonts w:eastAsiaTheme="minorHAnsi"/>
    </w:rPr>
  </w:style>
  <w:style w:type="paragraph" w:customStyle="1" w:styleId="2F47BB3363B348C7B090A94650DADC483">
    <w:name w:val="2F47BB3363B348C7B090A94650DADC483"/>
    <w:rsid w:val="00027259"/>
    <w:pPr>
      <w:spacing w:after="0"/>
    </w:pPr>
    <w:rPr>
      <w:rFonts w:eastAsiaTheme="minorHAnsi"/>
    </w:rPr>
  </w:style>
  <w:style w:type="paragraph" w:customStyle="1" w:styleId="41CE7B8AAE434F0A8734C6B79675A7833">
    <w:name w:val="41CE7B8AAE434F0A8734C6B79675A7833"/>
    <w:rsid w:val="00027259"/>
    <w:pPr>
      <w:spacing w:after="0"/>
    </w:pPr>
    <w:rPr>
      <w:rFonts w:eastAsiaTheme="minorHAnsi"/>
    </w:rPr>
  </w:style>
  <w:style w:type="paragraph" w:customStyle="1" w:styleId="16DE2888C83640FB9EE9D96015A36AF43">
    <w:name w:val="16DE2888C83640FB9EE9D96015A36AF43"/>
    <w:rsid w:val="00027259"/>
    <w:pPr>
      <w:spacing w:after="0"/>
    </w:pPr>
    <w:rPr>
      <w:rFonts w:eastAsiaTheme="minorHAnsi"/>
    </w:rPr>
  </w:style>
  <w:style w:type="paragraph" w:customStyle="1" w:styleId="75A3EF486B6C45AD9D131BCF338D7F463">
    <w:name w:val="75A3EF486B6C45AD9D131BCF338D7F463"/>
    <w:rsid w:val="00027259"/>
    <w:pPr>
      <w:spacing w:after="0"/>
    </w:pPr>
    <w:rPr>
      <w:rFonts w:eastAsiaTheme="minorHAnsi"/>
    </w:rPr>
  </w:style>
  <w:style w:type="paragraph" w:customStyle="1" w:styleId="73B756BCB0B14A25B43F47CE5BEF0D983">
    <w:name w:val="73B756BCB0B14A25B43F47CE5BEF0D983"/>
    <w:rsid w:val="00027259"/>
    <w:pPr>
      <w:spacing w:after="0"/>
    </w:pPr>
    <w:rPr>
      <w:rFonts w:eastAsiaTheme="minorHAnsi"/>
    </w:rPr>
  </w:style>
  <w:style w:type="paragraph" w:customStyle="1" w:styleId="B9F4CA4EAF514ED49FD2AF2F138FF99A3">
    <w:name w:val="B9F4CA4EAF514ED49FD2AF2F138FF99A3"/>
    <w:rsid w:val="00027259"/>
    <w:pPr>
      <w:spacing w:after="0"/>
    </w:pPr>
    <w:rPr>
      <w:rFonts w:eastAsiaTheme="minorHAnsi"/>
    </w:rPr>
  </w:style>
  <w:style w:type="paragraph" w:customStyle="1" w:styleId="DAFE3363DB3F45D6858348560427F5503">
    <w:name w:val="DAFE3363DB3F45D6858348560427F5503"/>
    <w:rsid w:val="00027259"/>
    <w:pPr>
      <w:spacing w:after="0"/>
    </w:pPr>
    <w:rPr>
      <w:rFonts w:eastAsiaTheme="minorHAnsi"/>
    </w:rPr>
  </w:style>
  <w:style w:type="paragraph" w:customStyle="1" w:styleId="82960147F950469FB09683A5240518AE3">
    <w:name w:val="82960147F950469FB09683A5240518AE3"/>
    <w:rsid w:val="00027259"/>
    <w:pPr>
      <w:spacing w:after="0"/>
    </w:pPr>
    <w:rPr>
      <w:rFonts w:eastAsiaTheme="minorHAnsi"/>
    </w:rPr>
  </w:style>
  <w:style w:type="paragraph" w:customStyle="1" w:styleId="E1CE772B05F443EC987ED0DCFDCFEEBF3">
    <w:name w:val="E1CE772B05F443EC987ED0DCFDCFEEBF3"/>
    <w:rsid w:val="00027259"/>
    <w:pPr>
      <w:spacing w:after="0"/>
    </w:pPr>
    <w:rPr>
      <w:rFonts w:eastAsiaTheme="minorHAnsi"/>
    </w:rPr>
  </w:style>
  <w:style w:type="paragraph" w:customStyle="1" w:styleId="91B2AEDF095A4AD2BE1DC69ECE37DD673">
    <w:name w:val="91B2AEDF095A4AD2BE1DC69ECE37DD673"/>
    <w:rsid w:val="00027259"/>
    <w:pPr>
      <w:spacing w:after="0"/>
    </w:pPr>
    <w:rPr>
      <w:rFonts w:eastAsiaTheme="minorHAnsi"/>
    </w:rPr>
  </w:style>
  <w:style w:type="paragraph" w:customStyle="1" w:styleId="14B646F19E064F74A02BF54B1572016C3">
    <w:name w:val="14B646F19E064F74A02BF54B1572016C3"/>
    <w:rsid w:val="00027259"/>
    <w:pPr>
      <w:spacing w:after="0"/>
    </w:pPr>
    <w:rPr>
      <w:rFonts w:eastAsiaTheme="minorHAnsi"/>
    </w:rPr>
  </w:style>
  <w:style w:type="paragraph" w:customStyle="1" w:styleId="9C197B4DBA184CD897BDFEC92E0098B43">
    <w:name w:val="9C197B4DBA184CD897BDFEC92E0098B43"/>
    <w:rsid w:val="00027259"/>
    <w:pPr>
      <w:spacing w:after="0"/>
    </w:pPr>
    <w:rPr>
      <w:rFonts w:eastAsiaTheme="minorHAnsi"/>
    </w:rPr>
  </w:style>
  <w:style w:type="paragraph" w:customStyle="1" w:styleId="359A6AB068F84FDD9FF64432B153813F3">
    <w:name w:val="359A6AB068F84FDD9FF64432B153813F3"/>
    <w:rsid w:val="00027259"/>
    <w:pPr>
      <w:spacing w:after="0"/>
    </w:pPr>
    <w:rPr>
      <w:rFonts w:eastAsiaTheme="minorHAnsi"/>
    </w:rPr>
  </w:style>
  <w:style w:type="paragraph" w:customStyle="1" w:styleId="BF3DD753E637420BAA3486778184AB703">
    <w:name w:val="BF3DD753E637420BAA3486778184AB703"/>
    <w:rsid w:val="00027259"/>
    <w:pPr>
      <w:spacing w:after="0"/>
    </w:pPr>
    <w:rPr>
      <w:rFonts w:eastAsiaTheme="minorHAnsi"/>
    </w:rPr>
  </w:style>
  <w:style w:type="paragraph" w:customStyle="1" w:styleId="FCBDA947251B496BB6EB7FB4F16062363">
    <w:name w:val="FCBDA947251B496BB6EB7FB4F16062363"/>
    <w:rsid w:val="00027259"/>
    <w:pPr>
      <w:spacing w:after="0"/>
    </w:pPr>
    <w:rPr>
      <w:rFonts w:eastAsiaTheme="minorHAnsi"/>
    </w:rPr>
  </w:style>
  <w:style w:type="paragraph" w:customStyle="1" w:styleId="5FCAD3F6606A4E6486F583A1C7C12C6B3">
    <w:name w:val="5FCAD3F6606A4E6486F583A1C7C12C6B3"/>
    <w:rsid w:val="00027259"/>
    <w:pPr>
      <w:spacing w:after="0"/>
    </w:pPr>
    <w:rPr>
      <w:rFonts w:eastAsiaTheme="minorHAnsi"/>
    </w:rPr>
  </w:style>
  <w:style w:type="paragraph" w:customStyle="1" w:styleId="562E2A1094A64D29A3E4522E0048FF333">
    <w:name w:val="562E2A1094A64D29A3E4522E0048FF333"/>
    <w:rsid w:val="00027259"/>
    <w:pPr>
      <w:spacing w:after="0"/>
    </w:pPr>
    <w:rPr>
      <w:rFonts w:eastAsiaTheme="minorHAnsi"/>
    </w:rPr>
  </w:style>
  <w:style w:type="paragraph" w:customStyle="1" w:styleId="59DD27AFF52C4CDD9F699F08654CD3B73">
    <w:name w:val="59DD27AFF52C4CDD9F699F08654CD3B73"/>
    <w:rsid w:val="00027259"/>
    <w:pPr>
      <w:spacing w:after="0"/>
    </w:pPr>
    <w:rPr>
      <w:rFonts w:eastAsiaTheme="minorHAnsi"/>
    </w:rPr>
  </w:style>
  <w:style w:type="paragraph" w:customStyle="1" w:styleId="7ED9F7BB360444A3B045E2E6AC5847273">
    <w:name w:val="7ED9F7BB360444A3B045E2E6AC5847273"/>
    <w:rsid w:val="00027259"/>
    <w:pPr>
      <w:spacing w:after="0"/>
    </w:pPr>
    <w:rPr>
      <w:rFonts w:eastAsiaTheme="minorHAnsi"/>
    </w:rPr>
  </w:style>
  <w:style w:type="paragraph" w:customStyle="1" w:styleId="48285BE2258F41CD96659D00F2FEC5323">
    <w:name w:val="48285BE2258F41CD96659D00F2FEC5323"/>
    <w:rsid w:val="00027259"/>
    <w:pPr>
      <w:spacing w:after="0"/>
    </w:pPr>
    <w:rPr>
      <w:rFonts w:eastAsiaTheme="minorHAnsi"/>
    </w:rPr>
  </w:style>
  <w:style w:type="paragraph" w:customStyle="1" w:styleId="A9A478DC58AA40DDA066BB796605D8ED3">
    <w:name w:val="A9A478DC58AA40DDA066BB796605D8ED3"/>
    <w:rsid w:val="00027259"/>
    <w:pPr>
      <w:spacing w:after="0"/>
    </w:pPr>
    <w:rPr>
      <w:rFonts w:eastAsiaTheme="minorHAnsi"/>
    </w:rPr>
  </w:style>
  <w:style w:type="paragraph" w:customStyle="1" w:styleId="C86E629290F544CCAAB8D43D8DDB4CF33">
    <w:name w:val="C86E629290F544CCAAB8D43D8DDB4CF33"/>
    <w:rsid w:val="00027259"/>
    <w:pPr>
      <w:spacing w:after="0"/>
    </w:pPr>
    <w:rPr>
      <w:rFonts w:eastAsiaTheme="minorHAnsi"/>
    </w:rPr>
  </w:style>
  <w:style w:type="paragraph" w:customStyle="1" w:styleId="B4F3F211A11548E2BBB60E81AD1F60303">
    <w:name w:val="B4F3F211A11548E2BBB60E81AD1F60303"/>
    <w:rsid w:val="00027259"/>
    <w:pPr>
      <w:spacing w:after="0"/>
    </w:pPr>
    <w:rPr>
      <w:rFonts w:eastAsiaTheme="minorHAnsi"/>
    </w:rPr>
  </w:style>
  <w:style w:type="paragraph" w:customStyle="1" w:styleId="BA36DA2ED7954C9497A246C27EE56C4A3">
    <w:name w:val="BA36DA2ED7954C9497A246C27EE56C4A3"/>
    <w:rsid w:val="00027259"/>
    <w:pPr>
      <w:spacing w:after="0"/>
    </w:pPr>
    <w:rPr>
      <w:rFonts w:eastAsiaTheme="minorHAnsi"/>
    </w:rPr>
  </w:style>
  <w:style w:type="paragraph" w:customStyle="1" w:styleId="C8BC98A00FFD4552908A43771A6B63553">
    <w:name w:val="C8BC98A00FFD4552908A43771A6B63553"/>
    <w:rsid w:val="00027259"/>
    <w:pPr>
      <w:spacing w:after="0"/>
    </w:pPr>
    <w:rPr>
      <w:rFonts w:eastAsiaTheme="minorHAnsi"/>
    </w:rPr>
  </w:style>
  <w:style w:type="paragraph" w:customStyle="1" w:styleId="93B28DD7E2F34625B5FA19483E4A39353">
    <w:name w:val="93B28DD7E2F34625B5FA19483E4A39353"/>
    <w:rsid w:val="00027259"/>
    <w:pPr>
      <w:spacing w:after="0"/>
    </w:pPr>
    <w:rPr>
      <w:rFonts w:eastAsiaTheme="minorHAnsi"/>
    </w:rPr>
  </w:style>
  <w:style w:type="paragraph" w:customStyle="1" w:styleId="E62F58FAC84440D099DE65ECDEE35F9B3">
    <w:name w:val="E62F58FAC84440D099DE65ECDEE35F9B3"/>
    <w:rsid w:val="00027259"/>
    <w:pPr>
      <w:spacing w:after="0"/>
    </w:pPr>
    <w:rPr>
      <w:rFonts w:eastAsiaTheme="minorHAnsi"/>
    </w:rPr>
  </w:style>
  <w:style w:type="paragraph" w:customStyle="1" w:styleId="A993FC74CB204B9897E23350501300033">
    <w:name w:val="A993FC74CB204B9897E23350501300033"/>
    <w:rsid w:val="00027259"/>
    <w:pPr>
      <w:spacing w:after="0"/>
    </w:pPr>
    <w:rPr>
      <w:rFonts w:eastAsiaTheme="minorHAnsi"/>
    </w:rPr>
  </w:style>
  <w:style w:type="paragraph" w:customStyle="1" w:styleId="2B4D3B0264DB46158DD02DBF906522DA3">
    <w:name w:val="2B4D3B0264DB46158DD02DBF906522DA3"/>
    <w:rsid w:val="00027259"/>
    <w:pPr>
      <w:spacing w:after="0"/>
    </w:pPr>
    <w:rPr>
      <w:rFonts w:eastAsiaTheme="minorHAnsi"/>
    </w:rPr>
  </w:style>
  <w:style w:type="paragraph" w:customStyle="1" w:styleId="5A0CF85ACF9244A09453818475071E0B3">
    <w:name w:val="5A0CF85ACF9244A09453818475071E0B3"/>
    <w:rsid w:val="00027259"/>
    <w:pPr>
      <w:spacing w:after="0"/>
    </w:pPr>
    <w:rPr>
      <w:rFonts w:eastAsiaTheme="minorHAnsi"/>
    </w:rPr>
  </w:style>
  <w:style w:type="paragraph" w:customStyle="1" w:styleId="16F758EA38A74C859E4828D06051249E3">
    <w:name w:val="16F758EA38A74C859E4828D06051249E3"/>
    <w:rsid w:val="00027259"/>
    <w:pPr>
      <w:spacing w:after="0"/>
    </w:pPr>
    <w:rPr>
      <w:rFonts w:eastAsiaTheme="minorHAnsi"/>
    </w:rPr>
  </w:style>
  <w:style w:type="paragraph" w:customStyle="1" w:styleId="6B7F99ADB0A048D7A197FDC69CB0DFE23">
    <w:name w:val="6B7F99ADB0A048D7A197FDC69CB0DFE23"/>
    <w:rsid w:val="00027259"/>
    <w:pPr>
      <w:spacing w:after="0"/>
    </w:pPr>
    <w:rPr>
      <w:rFonts w:eastAsiaTheme="minorHAnsi"/>
    </w:rPr>
  </w:style>
  <w:style w:type="paragraph" w:customStyle="1" w:styleId="C69ED06CC46649CA954AB86DF70EBA433">
    <w:name w:val="C69ED06CC46649CA954AB86DF70EBA433"/>
    <w:rsid w:val="00027259"/>
    <w:pPr>
      <w:spacing w:after="0"/>
    </w:pPr>
    <w:rPr>
      <w:rFonts w:eastAsiaTheme="minorHAnsi"/>
    </w:rPr>
  </w:style>
  <w:style w:type="paragraph" w:customStyle="1" w:styleId="126995BEBAC447DC90D4B1941718B8E63">
    <w:name w:val="126995BEBAC447DC90D4B1941718B8E63"/>
    <w:rsid w:val="00027259"/>
    <w:pPr>
      <w:spacing w:after="0"/>
    </w:pPr>
    <w:rPr>
      <w:rFonts w:eastAsiaTheme="minorHAnsi"/>
    </w:rPr>
  </w:style>
  <w:style w:type="paragraph" w:customStyle="1" w:styleId="181599FD1FC342E081AF7A7E35C7755F3">
    <w:name w:val="181599FD1FC342E081AF7A7E35C7755F3"/>
    <w:rsid w:val="00027259"/>
    <w:pPr>
      <w:spacing w:after="0"/>
    </w:pPr>
    <w:rPr>
      <w:rFonts w:eastAsiaTheme="minorHAnsi"/>
    </w:rPr>
  </w:style>
  <w:style w:type="paragraph" w:customStyle="1" w:styleId="D98E942AF6154B668DBE402C4A7C87BD3">
    <w:name w:val="D98E942AF6154B668DBE402C4A7C87BD3"/>
    <w:rsid w:val="00027259"/>
    <w:pPr>
      <w:spacing w:after="0"/>
    </w:pPr>
    <w:rPr>
      <w:rFonts w:eastAsiaTheme="minorHAnsi"/>
    </w:rPr>
  </w:style>
  <w:style w:type="paragraph" w:customStyle="1" w:styleId="9F2483D1D2824B28B0CE32B25E940A5D3">
    <w:name w:val="9F2483D1D2824B28B0CE32B25E940A5D3"/>
    <w:rsid w:val="00027259"/>
    <w:pPr>
      <w:spacing w:after="0"/>
    </w:pPr>
    <w:rPr>
      <w:rFonts w:eastAsiaTheme="minorHAnsi"/>
    </w:rPr>
  </w:style>
  <w:style w:type="paragraph" w:customStyle="1" w:styleId="0116BC00CA574A439AE119CBE64D18323">
    <w:name w:val="0116BC00CA574A439AE119CBE64D18323"/>
    <w:rsid w:val="00027259"/>
    <w:pPr>
      <w:spacing w:after="0"/>
    </w:pPr>
    <w:rPr>
      <w:rFonts w:eastAsiaTheme="minorHAnsi"/>
    </w:rPr>
  </w:style>
  <w:style w:type="paragraph" w:customStyle="1" w:styleId="2CD559C9AD7E4103B3C9D3FF45612AC93">
    <w:name w:val="2CD559C9AD7E4103B3C9D3FF45612AC93"/>
    <w:rsid w:val="00027259"/>
    <w:pPr>
      <w:spacing w:after="0"/>
    </w:pPr>
    <w:rPr>
      <w:rFonts w:eastAsiaTheme="minorHAnsi"/>
    </w:rPr>
  </w:style>
  <w:style w:type="paragraph" w:customStyle="1" w:styleId="EB5D35CA0169412CA2A2DF1738C963383">
    <w:name w:val="EB5D35CA0169412CA2A2DF1738C963383"/>
    <w:rsid w:val="00027259"/>
    <w:pPr>
      <w:spacing w:after="0"/>
    </w:pPr>
    <w:rPr>
      <w:rFonts w:eastAsiaTheme="minorHAnsi"/>
    </w:rPr>
  </w:style>
  <w:style w:type="paragraph" w:customStyle="1" w:styleId="4162FE2563864DE181959FC2DC4FEB4B3">
    <w:name w:val="4162FE2563864DE181959FC2DC4FEB4B3"/>
    <w:rsid w:val="00027259"/>
    <w:pPr>
      <w:spacing w:after="0"/>
    </w:pPr>
    <w:rPr>
      <w:rFonts w:eastAsiaTheme="minorHAnsi"/>
    </w:rPr>
  </w:style>
  <w:style w:type="paragraph" w:customStyle="1" w:styleId="30D9671D16C04271899B5153A63BD6AA3">
    <w:name w:val="30D9671D16C04271899B5153A63BD6AA3"/>
    <w:rsid w:val="00027259"/>
    <w:pPr>
      <w:spacing w:after="0"/>
    </w:pPr>
    <w:rPr>
      <w:rFonts w:eastAsiaTheme="minorHAnsi"/>
    </w:rPr>
  </w:style>
  <w:style w:type="paragraph" w:customStyle="1" w:styleId="6151ABC921AA4E9F8F3B11B336E1F6CC3">
    <w:name w:val="6151ABC921AA4E9F8F3B11B336E1F6CC3"/>
    <w:rsid w:val="00027259"/>
    <w:pPr>
      <w:spacing w:after="0"/>
    </w:pPr>
    <w:rPr>
      <w:rFonts w:eastAsiaTheme="minorHAnsi"/>
    </w:rPr>
  </w:style>
  <w:style w:type="paragraph" w:customStyle="1" w:styleId="99EB36A50CBD40499F1F31EB25AB4A993">
    <w:name w:val="99EB36A50CBD40499F1F31EB25AB4A993"/>
    <w:rsid w:val="00027259"/>
    <w:pPr>
      <w:spacing w:after="0"/>
    </w:pPr>
    <w:rPr>
      <w:rFonts w:eastAsiaTheme="minorHAnsi"/>
    </w:rPr>
  </w:style>
  <w:style w:type="paragraph" w:customStyle="1" w:styleId="7E31118B26CF412686E2DCB024BDED843">
    <w:name w:val="7E31118B26CF412686E2DCB024BDED843"/>
    <w:rsid w:val="00027259"/>
    <w:pPr>
      <w:spacing w:after="0"/>
    </w:pPr>
    <w:rPr>
      <w:rFonts w:eastAsiaTheme="minorHAnsi"/>
    </w:rPr>
  </w:style>
  <w:style w:type="paragraph" w:customStyle="1" w:styleId="73F7635F566F4194A7F811B3BC7AA5D63">
    <w:name w:val="73F7635F566F4194A7F811B3BC7AA5D63"/>
    <w:rsid w:val="00027259"/>
    <w:pPr>
      <w:spacing w:after="0"/>
    </w:pPr>
    <w:rPr>
      <w:rFonts w:eastAsiaTheme="minorHAnsi"/>
    </w:rPr>
  </w:style>
  <w:style w:type="paragraph" w:customStyle="1" w:styleId="95D52A243D91409D84D405001E99E14A3">
    <w:name w:val="95D52A243D91409D84D405001E99E14A3"/>
    <w:rsid w:val="00027259"/>
    <w:pPr>
      <w:spacing w:after="0"/>
    </w:pPr>
    <w:rPr>
      <w:rFonts w:eastAsiaTheme="minorHAnsi"/>
    </w:rPr>
  </w:style>
  <w:style w:type="paragraph" w:customStyle="1" w:styleId="ECB5AB6F02FD49D6B81A13CF670425E73">
    <w:name w:val="ECB5AB6F02FD49D6B81A13CF670425E73"/>
    <w:rsid w:val="00027259"/>
    <w:pPr>
      <w:spacing w:after="0"/>
    </w:pPr>
    <w:rPr>
      <w:rFonts w:eastAsiaTheme="minorHAnsi"/>
    </w:rPr>
  </w:style>
  <w:style w:type="paragraph" w:customStyle="1" w:styleId="F7417D453CF04909A1A650F3D24EB5A33">
    <w:name w:val="F7417D453CF04909A1A650F3D24EB5A33"/>
    <w:rsid w:val="00027259"/>
    <w:pPr>
      <w:spacing w:after="0"/>
    </w:pPr>
    <w:rPr>
      <w:rFonts w:eastAsiaTheme="minorHAnsi"/>
    </w:rPr>
  </w:style>
  <w:style w:type="paragraph" w:customStyle="1" w:styleId="0170C2A7EB5644969F51E737DDC53D723">
    <w:name w:val="0170C2A7EB5644969F51E737DDC53D723"/>
    <w:rsid w:val="00027259"/>
    <w:pPr>
      <w:spacing w:after="0"/>
    </w:pPr>
    <w:rPr>
      <w:rFonts w:eastAsiaTheme="minorHAnsi"/>
    </w:rPr>
  </w:style>
  <w:style w:type="paragraph" w:customStyle="1" w:styleId="F523481C5FBD49B2B9EAC158010598EC3">
    <w:name w:val="F523481C5FBD49B2B9EAC158010598EC3"/>
    <w:rsid w:val="00027259"/>
    <w:pPr>
      <w:spacing w:after="0"/>
    </w:pPr>
    <w:rPr>
      <w:rFonts w:eastAsiaTheme="minorHAnsi"/>
    </w:rPr>
  </w:style>
  <w:style w:type="paragraph" w:customStyle="1" w:styleId="EDEAD891E513477A91B079609B9CF3703">
    <w:name w:val="EDEAD891E513477A91B079609B9CF3703"/>
    <w:rsid w:val="00027259"/>
    <w:pPr>
      <w:spacing w:after="0"/>
    </w:pPr>
    <w:rPr>
      <w:rFonts w:eastAsiaTheme="minorHAnsi"/>
    </w:rPr>
  </w:style>
  <w:style w:type="paragraph" w:customStyle="1" w:styleId="02BD9245ED9B4727BE930B2CB5A5B6983">
    <w:name w:val="02BD9245ED9B4727BE930B2CB5A5B6983"/>
    <w:rsid w:val="00027259"/>
    <w:pPr>
      <w:spacing w:after="0"/>
    </w:pPr>
    <w:rPr>
      <w:rFonts w:eastAsiaTheme="minorHAnsi"/>
    </w:rPr>
  </w:style>
  <w:style w:type="paragraph" w:customStyle="1" w:styleId="4D8662184D2648FE95AA12ACC8B8239B3">
    <w:name w:val="4D8662184D2648FE95AA12ACC8B8239B3"/>
    <w:rsid w:val="00027259"/>
    <w:pPr>
      <w:spacing w:after="0"/>
    </w:pPr>
    <w:rPr>
      <w:rFonts w:eastAsiaTheme="minorHAnsi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1.2_CV_RTU.dotx</Template>
  <TotalTime>15</TotalTime>
  <Pages>6</Pages>
  <Words>561</Words>
  <Characters>3198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Sergei Visotsky</cp:lastModifiedBy>
  <cp:revision>10</cp:revision>
  <dcterms:created xsi:type="dcterms:W3CDTF">2018-06-19T09:27:00Z</dcterms:created>
  <dcterms:modified xsi:type="dcterms:W3CDTF">2018-07-02T08:17:00Z</dcterms:modified>
</cp:coreProperties>
</file>